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F72A3" w14:textId="77777777" w:rsidR="00D70415" w:rsidRDefault="00D70415" w:rsidP="00D70415">
      <w:pPr>
        <w:pStyle w:val="titulo"/>
      </w:pPr>
      <w:bookmarkStart w:id="0" w:name="_Ref471361557"/>
      <w:r>
        <w:t>Plano de Gerenciamento do Projeto</w:t>
      </w:r>
    </w:p>
    <w:p w14:paraId="65CD8C0A" w14:textId="2E13A758" w:rsidR="00D70415" w:rsidRDefault="0049740D" w:rsidP="00D70415">
      <w:pPr>
        <w:pStyle w:val="sistema"/>
        <w:rPr>
          <w:color w:val="0000FF"/>
          <w:sz w:val="32"/>
        </w:rPr>
      </w:pPr>
      <w:r>
        <w:rPr>
          <w:color w:val="0000FF"/>
        </w:rPr>
        <w:t>Fighting Game</w:t>
      </w:r>
      <w:r w:rsidR="00A372F8">
        <w:rPr>
          <w:color w:val="0000FF"/>
        </w:rPr>
        <w:t>, 2023</w:t>
      </w:r>
    </w:p>
    <w:p w14:paraId="198237A6" w14:textId="77777777" w:rsidR="00D70415" w:rsidRDefault="00D70415" w:rsidP="00D70415">
      <w:pPr>
        <w:pStyle w:val="versao"/>
        <w:rPr>
          <w:i/>
          <w:color w:val="0000FF"/>
        </w:rPr>
      </w:pPr>
      <w:r>
        <w:t xml:space="preserve"> </w:t>
      </w:r>
    </w:p>
    <w:p w14:paraId="339D9C58" w14:textId="77777777" w:rsidR="00D70415" w:rsidRDefault="00D70415" w:rsidP="00D70415">
      <w:pPr>
        <w:sectPr w:rsidR="00D70415"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4083A8EC" w14:textId="77777777" w:rsidR="00D70415" w:rsidRPr="00392021" w:rsidRDefault="00D70415" w:rsidP="00392021">
      <w:pPr>
        <w:ind w:firstLine="0"/>
        <w:jc w:val="center"/>
        <w:rPr>
          <w:b/>
          <w:bCs/>
          <w:sz w:val="28"/>
        </w:rPr>
      </w:pPr>
      <w:r w:rsidRPr="00392021">
        <w:rPr>
          <w:b/>
          <w:bCs/>
          <w:sz w:val="28"/>
        </w:rPr>
        <w:lastRenderedPageBreak/>
        <w:t>Histórico de Alterações</w:t>
      </w:r>
    </w:p>
    <w:tbl>
      <w:tblPr>
        <w:tblW w:w="9356" w:type="dxa"/>
        <w:tblInd w:w="-2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4"/>
        <w:gridCol w:w="1055"/>
        <w:gridCol w:w="4848"/>
        <w:gridCol w:w="1809"/>
      </w:tblGrid>
      <w:tr w:rsidR="00CE7A77" w14:paraId="4DCC55BC" w14:textId="77777777" w:rsidTr="0037793F">
        <w:trPr>
          <w:trHeight w:val="345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15F42E1E" w14:textId="77777777" w:rsidR="00D70415" w:rsidRPr="00CE7A77" w:rsidRDefault="00D70415" w:rsidP="00CE7A77">
            <w:pPr>
              <w:pStyle w:val="Tabletext"/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CE7A77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Data</w:t>
            </w: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399FA35" w14:textId="77777777" w:rsidR="00D70415" w:rsidRPr="00CE7A77" w:rsidRDefault="00D70415" w:rsidP="00CE7A77">
            <w:pPr>
              <w:pStyle w:val="Tabletext"/>
              <w:spacing w:line="360" w:lineRule="auto"/>
              <w:ind w:left="34" w:firstLine="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CE7A77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4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5209DC4" w14:textId="77777777" w:rsidR="00D70415" w:rsidRPr="00CE7A77" w:rsidRDefault="00D70415" w:rsidP="00CE7A77">
            <w:pPr>
              <w:pStyle w:val="Tabletext"/>
              <w:spacing w:line="360" w:lineRule="auto"/>
              <w:ind w:left="34" w:firstLine="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CE7A77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F51523A" w14:textId="77777777" w:rsidR="00D70415" w:rsidRPr="00CE7A77" w:rsidRDefault="00D70415" w:rsidP="00CE7A77">
            <w:pPr>
              <w:pStyle w:val="Tabletext"/>
              <w:spacing w:line="360" w:lineRule="auto"/>
              <w:ind w:left="30" w:firstLine="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CE7A77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Autor</w:t>
            </w:r>
          </w:p>
        </w:tc>
      </w:tr>
      <w:tr w:rsidR="00CE7A77" w14:paraId="6DA48CAE" w14:textId="77777777" w:rsidTr="0037793F">
        <w:trPr>
          <w:trHeight w:val="421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1DEE5" w14:textId="712BA88D" w:rsidR="00D70415" w:rsidRPr="00CE7A77" w:rsidRDefault="0008221A" w:rsidP="00CE7A77">
            <w:pPr>
              <w:pStyle w:val="instrucaodepreenchimento"/>
              <w:ind w:firstLine="0"/>
              <w:jc w:val="center"/>
              <w:rPr>
                <w:i w:val="0"/>
                <w:szCs w:val="24"/>
              </w:rPr>
            </w:pPr>
            <w:r w:rsidRPr="00CE7A77">
              <w:rPr>
                <w:i w:val="0"/>
                <w:color w:val="auto"/>
                <w:szCs w:val="24"/>
              </w:rPr>
              <w:t>19/02</w:t>
            </w:r>
            <w:r w:rsidR="00621A09" w:rsidRPr="00CE7A77">
              <w:rPr>
                <w:i w:val="0"/>
                <w:color w:val="auto"/>
                <w:szCs w:val="24"/>
              </w:rPr>
              <w:t>/2023</w:t>
            </w: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0C99C" w14:textId="381E1B8F" w:rsidR="00D70415" w:rsidRPr="00CE7A77" w:rsidRDefault="0008221A" w:rsidP="00CE7A77">
            <w:pPr>
              <w:pStyle w:val="instrucaodepreenchimento"/>
              <w:ind w:firstLine="0"/>
              <w:jc w:val="center"/>
              <w:rPr>
                <w:i w:val="0"/>
                <w:color w:val="auto"/>
                <w:szCs w:val="24"/>
              </w:rPr>
            </w:pPr>
            <w:r w:rsidRPr="00CE7A77">
              <w:rPr>
                <w:i w:val="0"/>
                <w:color w:val="auto"/>
                <w:szCs w:val="24"/>
              </w:rPr>
              <w:t>1.0</w:t>
            </w:r>
          </w:p>
        </w:tc>
        <w:tc>
          <w:tcPr>
            <w:tcW w:w="4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35E63" w14:textId="7871F9E6" w:rsidR="00D70415" w:rsidRPr="00CE7A77" w:rsidRDefault="00621A09" w:rsidP="00CE7A77">
            <w:pPr>
              <w:pStyle w:val="instrucaodepreenchimento"/>
              <w:ind w:firstLine="0"/>
              <w:rPr>
                <w:i w:val="0"/>
                <w:color w:val="auto"/>
                <w:szCs w:val="24"/>
              </w:rPr>
            </w:pPr>
            <w:r w:rsidRPr="00CE7A77">
              <w:rPr>
                <w:i w:val="0"/>
                <w:color w:val="auto"/>
                <w:szCs w:val="24"/>
              </w:rPr>
              <w:t>Versão inicial do Plano de Projeto</w:t>
            </w:r>
          </w:p>
        </w:tc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8A0FC" w14:textId="27E2844A" w:rsidR="00D70415" w:rsidRPr="00CE7A77" w:rsidRDefault="00621A09" w:rsidP="00CE7A77">
            <w:pPr>
              <w:pStyle w:val="instrucaodepreenchimento"/>
              <w:ind w:firstLine="0"/>
              <w:jc w:val="center"/>
              <w:rPr>
                <w:i w:val="0"/>
                <w:szCs w:val="24"/>
              </w:rPr>
            </w:pPr>
            <w:r w:rsidRPr="00CE7A77">
              <w:rPr>
                <w:i w:val="0"/>
                <w:color w:val="auto"/>
                <w:szCs w:val="24"/>
              </w:rPr>
              <w:t>Thiago Barros</w:t>
            </w:r>
          </w:p>
        </w:tc>
      </w:tr>
      <w:tr w:rsidR="00CE7A77" w14:paraId="62981C78" w14:textId="77777777" w:rsidTr="0037793F">
        <w:trPr>
          <w:trHeight w:val="187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5E4B2" w14:textId="48CB1674" w:rsidR="00D70415" w:rsidRPr="00CE7A77" w:rsidRDefault="00CE7A77" w:rsidP="00CE7A77">
            <w:pPr>
              <w:pStyle w:val="Tabletext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23/02/2023</w:t>
            </w: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379AC" w14:textId="44C974F2" w:rsidR="00D70415" w:rsidRPr="00CE7A77" w:rsidRDefault="00CE7A77" w:rsidP="00CE7A77">
            <w:pPr>
              <w:pStyle w:val="Tabletext"/>
              <w:spacing w:line="360" w:lineRule="auto"/>
              <w:ind w:left="34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1.1</w:t>
            </w:r>
          </w:p>
        </w:tc>
        <w:tc>
          <w:tcPr>
            <w:tcW w:w="4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FA2BD" w14:textId="5948FF9A" w:rsidR="00D70415" w:rsidRPr="00CE7A77" w:rsidRDefault="00CE7A77" w:rsidP="00CE7A77">
            <w:pPr>
              <w:pStyle w:val="Tabletext"/>
              <w:spacing w:line="360" w:lineRule="auto"/>
              <w:ind w:left="34" w:firstLine="0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Revisão do Plano de Projeto</w:t>
            </w:r>
          </w:p>
        </w:tc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2EBAD" w14:textId="08EF999B" w:rsidR="00D70415" w:rsidRPr="00CE7A77" w:rsidRDefault="00CE7A77" w:rsidP="00CE7A77">
            <w:pPr>
              <w:pStyle w:val="Tabletext"/>
              <w:spacing w:line="360" w:lineRule="auto"/>
              <w:ind w:left="3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Thiago Barros</w:t>
            </w:r>
          </w:p>
        </w:tc>
      </w:tr>
      <w:tr w:rsidR="00CE7A77" w14:paraId="661B2F8F" w14:textId="77777777" w:rsidTr="0037793F">
        <w:trPr>
          <w:trHeight w:val="335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91285" w14:textId="4E6A8108" w:rsidR="00D70415" w:rsidRPr="00CE7A77" w:rsidRDefault="00CE7A77" w:rsidP="00CE7A77">
            <w:pPr>
              <w:pStyle w:val="Tabletext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26/02/2023</w:t>
            </w: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83383" w14:textId="5E7C7C3A" w:rsidR="00D70415" w:rsidRPr="00CE7A77" w:rsidRDefault="00CE7A77" w:rsidP="00CE7A77">
            <w:pPr>
              <w:pStyle w:val="Tabletext"/>
              <w:spacing w:line="360" w:lineRule="auto"/>
              <w:ind w:left="34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1.2</w:t>
            </w:r>
          </w:p>
        </w:tc>
        <w:tc>
          <w:tcPr>
            <w:tcW w:w="4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CEF19" w14:textId="5E77FC14" w:rsidR="00D70415" w:rsidRPr="00CE7A77" w:rsidRDefault="00CE7A77" w:rsidP="00CE7A77">
            <w:pPr>
              <w:pStyle w:val="Tabletext"/>
              <w:spacing w:line="360" w:lineRule="auto"/>
              <w:ind w:left="34" w:firstLine="0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Formatação do doc</w:t>
            </w:r>
            <w:r w:rsidR="0025220D">
              <w:rPr>
                <w:rFonts w:ascii="Times New Roman" w:hAnsi="Times New Roman"/>
                <w:sz w:val="24"/>
                <w:szCs w:val="24"/>
                <w:lang w:val="pt-BR"/>
              </w:rPr>
              <w:t>umento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e revisão para fechar uma versão</w:t>
            </w:r>
          </w:p>
        </w:tc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D7480" w14:textId="33948DA2" w:rsidR="00D70415" w:rsidRPr="00CE7A77" w:rsidRDefault="00CE7A77" w:rsidP="00CE7A77">
            <w:pPr>
              <w:pStyle w:val="Tabletext"/>
              <w:spacing w:line="360" w:lineRule="auto"/>
              <w:ind w:left="3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Thiago Barros</w:t>
            </w:r>
          </w:p>
        </w:tc>
      </w:tr>
      <w:tr w:rsidR="00CE7A77" w14:paraId="3C632286" w14:textId="77777777" w:rsidTr="0037793F">
        <w:trPr>
          <w:trHeight w:val="65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C71B8" w14:textId="2A2262E1" w:rsidR="00D70415" w:rsidRPr="00CE7A77" w:rsidRDefault="00715F8C" w:rsidP="00CE7A77">
            <w:pPr>
              <w:pStyle w:val="Tabletext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12/03/2023</w:t>
            </w: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3617B" w14:textId="6F45AF86" w:rsidR="00D70415" w:rsidRPr="00CE7A77" w:rsidRDefault="00715F8C" w:rsidP="00CE7A77">
            <w:pPr>
              <w:pStyle w:val="Tabletext"/>
              <w:spacing w:line="360" w:lineRule="auto"/>
              <w:ind w:left="34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1.2</w:t>
            </w:r>
          </w:p>
        </w:tc>
        <w:tc>
          <w:tcPr>
            <w:tcW w:w="4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F8A05" w14:textId="0EE428A2" w:rsidR="00D70415" w:rsidRPr="00CE7A77" w:rsidRDefault="00715F8C" w:rsidP="00CE7A77">
            <w:pPr>
              <w:pStyle w:val="Tabletext"/>
              <w:spacing w:line="360" w:lineRule="auto"/>
              <w:ind w:left="34" w:firstLine="0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Revisões relacionadas à MDS e revisão ortográfica do documento</w:t>
            </w:r>
          </w:p>
        </w:tc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EAF97" w14:textId="1401E78B" w:rsidR="00D70415" w:rsidRPr="00CE7A77" w:rsidRDefault="00715F8C" w:rsidP="00CE7A77">
            <w:pPr>
              <w:pStyle w:val="Tabletext"/>
              <w:spacing w:line="360" w:lineRule="auto"/>
              <w:ind w:left="3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Thiago Barros</w:t>
            </w:r>
            <w:r w:rsidR="0037793F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e Jonas Henrique</w:t>
            </w:r>
          </w:p>
        </w:tc>
      </w:tr>
      <w:tr w:rsidR="00CE7A77" w14:paraId="232702C9" w14:textId="77777777" w:rsidTr="0037793F">
        <w:trPr>
          <w:trHeight w:val="332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05362" w14:textId="5674A7AD" w:rsidR="00D70415" w:rsidRPr="00CE7A77" w:rsidRDefault="0037793F" w:rsidP="00CE7A77">
            <w:pPr>
              <w:pStyle w:val="Tabletext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13/03/2023</w:t>
            </w: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BB53C" w14:textId="2177D3C0" w:rsidR="00D70415" w:rsidRPr="00CE7A77" w:rsidRDefault="0037793F" w:rsidP="00CE7A77">
            <w:pPr>
              <w:pStyle w:val="Tabletext"/>
              <w:spacing w:line="360" w:lineRule="auto"/>
              <w:ind w:left="34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1.2</w:t>
            </w:r>
          </w:p>
        </w:tc>
        <w:tc>
          <w:tcPr>
            <w:tcW w:w="4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4A873" w14:textId="4F4D7517" w:rsidR="00D70415" w:rsidRPr="00CE7A77" w:rsidRDefault="0037793F" w:rsidP="00CE7A77">
            <w:pPr>
              <w:pStyle w:val="Tabletext"/>
              <w:spacing w:line="360" w:lineRule="auto"/>
              <w:ind w:left="34" w:firstLine="0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Correções na aba de atividades e na MDS</w:t>
            </w:r>
          </w:p>
        </w:tc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EFB9A" w14:textId="6BC9B07A" w:rsidR="00D70415" w:rsidRPr="00CE7A77" w:rsidRDefault="0037793F" w:rsidP="00CE7A77">
            <w:pPr>
              <w:pStyle w:val="Tabletext"/>
              <w:spacing w:line="360" w:lineRule="auto"/>
              <w:ind w:left="3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Thiago Barros e Jonas Henrique</w:t>
            </w:r>
          </w:p>
        </w:tc>
      </w:tr>
      <w:tr w:rsidR="00CE7A77" w14:paraId="18B6868E" w14:textId="77777777" w:rsidTr="0037793F">
        <w:trPr>
          <w:trHeight w:val="183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2A992" w14:textId="41C26629" w:rsidR="00D70415" w:rsidRPr="00CE7A77" w:rsidRDefault="00157886" w:rsidP="00CE7A77">
            <w:pPr>
              <w:pStyle w:val="Tabletext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17/04/2023</w:t>
            </w: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003A1" w14:textId="1E85521F" w:rsidR="00D70415" w:rsidRPr="00CE7A77" w:rsidRDefault="00157886" w:rsidP="00CE7A77">
            <w:pPr>
              <w:pStyle w:val="Tabletext"/>
              <w:spacing w:line="360" w:lineRule="auto"/>
              <w:ind w:left="34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1.3</w:t>
            </w:r>
          </w:p>
        </w:tc>
        <w:tc>
          <w:tcPr>
            <w:tcW w:w="4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81D2B" w14:textId="432B8297" w:rsidR="00D70415" w:rsidRPr="00CE7A77" w:rsidRDefault="00157886" w:rsidP="00CE7A77">
            <w:pPr>
              <w:pStyle w:val="Tabletext"/>
              <w:spacing w:line="360" w:lineRule="auto"/>
              <w:ind w:left="34" w:firstLine="0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Adição de diagramas de análise e matriz SW</w:t>
            </w:r>
            <w:r w:rsidR="00925C9E">
              <w:rPr>
                <w:rFonts w:ascii="Times New Roman" w:hAnsi="Times New Roman"/>
                <w:sz w:val="24"/>
                <w:szCs w:val="24"/>
                <w:lang w:val="pt-BR"/>
              </w:rPr>
              <w:t>O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T, Ishikawa, GUT e plano de ação em Controle de Mudanças</w:t>
            </w:r>
          </w:p>
        </w:tc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3C0C0" w14:textId="156CA812" w:rsidR="00D70415" w:rsidRPr="00CE7A77" w:rsidRDefault="00157886" w:rsidP="00CE7A77">
            <w:pPr>
              <w:pStyle w:val="Tabletext"/>
              <w:spacing w:line="360" w:lineRule="auto"/>
              <w:ind w:left="3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Jonas Henrique, Pedro Mota e Thiago Barros</w:t>
            </w:r>
          </w:p>
        </w:tc>
      </w:tr>
      <w:tr w:rsidR="00CE7A77" w14:paraId="0BBF3F26" w14:textId="77777777" w:rsidTr="0037793F">
        <w:trPr>
          <w:trHeight w:val="65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4B248" w14:textId="728FF57D" w:rsidR="00D70415" w:rsidRPr="00CE7A77" w:rsidRDefault="00925C9E" w:rsidP="00CE7A77">
            <w:pPr>
              <w:pStyle w:val="Tabletext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23/04/2023</w:t>
            </w: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82C94" w14:textId="16DAED19" w:rsidR="00D70415" w:rsidRPr="00CE7A77" w:rsidRDefault="00925C9E" w:rsidP="00CE7A77">
            <w:pPr>
              <w:pStyle w:val="Tabletext"/>
              <w:spacing w:line="360" w:lineRule="auto"/>
              <w:ind w:left="34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2.0</w:t>
            </w:r>
          </w:p>
        </w:tc>
        <w:tc>
          <w:tcPr>
            <w:tcW w:w="4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2FAFD" w14:textId="5A3A9231" w:rsidR="00D70415" w:rsidRPr="00CE7A77" w:rsidRDefault="00925C9E" w:rsidP="00CE7A77">
            <w:pPr>
              <w:pStyle w:val="Tabletext"/>
              <w:spacing w:line="360" w:lineRule="auto"/>
              <w:ind w:left="34" w:firstLine="0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Correções</w:t>
            </w:r>
            <w:r w:rsidR="00722E25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feitas no</w:t>
            </w:r>
            <w:r w:rsidR="00243965">
              <w:rPr>
                <w:rFonts w:ascii="Times New Roman" w:hAnsi="Times New Roman"/>
                <w:sz w:val="24"/>
                <w:szCs w:val="24"/>
                <w:lang w:val="pt-BR"/>
              </w:rPr>
              <w:t>s documentos e ajustes no Controle de Mudanças</w:t>
            </w:r>
          </w:p>
        </w:tc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391DB" w14:textId="28E11794" w:rsidR="00D70415" w:rsidRPr="00CE7A77" w:rsidRDefault="00925C9E" w:rsidP="00CE7A77">
            <w:pPr>
              <w:pStyle w:val="Tabletext"/>
              <w:spacing w:line="360" w:lineRule="auto"/>
              <w:ind w:left="3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Pedro Mota e Thiago Barro</w:t>
            </w:r>
          </w:p>
        </w:tc>
      </w:tr>
    </w:tbl>
    <w:p w14:paraId="42E65E4F" w14:textId="77777777" w:rsidR="00D70415" w:rsidRDefault="00D70415" w:rsidP="00D70415"/>
    <w:p w14:paraId="1ABCDDCF" w14:textId="77777777" w:rsidR="00D70415" w:rsidRDefault="00D70415" w:rsidP="00D70415"/>
    <w:p w14:paraId="5A961142" w14:textId="0EEDD989" w:rsidR="00D70415" w:rsidRDefault="00D70415" w:rsidP="0049740D">
      <w:pPr>
        <w:ind w:firstLine="0"/>
        <w:sectPr w:rsidR="00D70415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eastAsia="pt-BR"/>
        </w:rPr>
        <w:id w:val="17046746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9929F5" w14:textId="6AF724C1" w:rsidR="00392021" w:rsidRPr="00256389" w:rsidRDefault="00392021" w:rsidP="00256389">
          <w:pPr>
            <w:pStyle w:val="CabealhodoSumrio"/>
            <w:ind w:firstLine="851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5638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Conteúdo</w:t>
          </w:r>
        </w:p>
        <w:p w14:paraId="733497D8" w14:textId="34F577AD" w:rsidR="00F87B4A" w:rsidRDefault="00392021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148768" w:history="1">
            <w:r w:rsidR="00F87B4A" w:rsidRPr="00903542">
              <w:rPr>
                <w:rStyle w:val="Hyperlink"/>
                <w:noProof/>
              </w:rPr>
              <w:t>1</w:t>
            </w:r>
            <w:r w:rsidR="00F87B4A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zh-CN"/>
              </w:rPr>
              <w:tab/>
            </w:r>
            <w:r w:rsidR="00F87B4A" w:rsidRPr="00903542">
              <w:rPr>
                <w:rStyle w:val="Hyperlink"/>
                <w:noProof/>
              </w:rPr>
              <w:t>Introdução</w:t>
            </w:r>
            <w:r w:rsidR="00F87B4A">
              <w:rPr>
                <w:noProof/>
                <w:webHidden/>
              </w:rPr>
              <w:tab/>
            </w:r>
            <w:r w:rsidR="00F87B4A">
              <w:rPr>
                <w:noProof/>
                <w:webHidden/>
              </w:rPr>
              <w:fldChar w:fldCharType="begin"/>
            </w:r>
            <w:r w:rsidR="00F87B4A">
              <w:rPr>
                <w:noProof/>
                <w:webHidden/>
              </w:rPr>
              <w:instrText xml:space="preserve"> PAGEREF _Toc133148768 \h </w:instrText>
            </w:r>
            <w:r w:rsidR="00F87B4A">
              <w:rPr>
                <w:noProof/>
                <w:webHidden/>
              </w:rPr>
            </w:r>
            <w:r w:rsidR="00F87B4A">
              <w:rPr>
                <w:noProof/>
                <w:webHidden/>
              </w:rPr>
              <w:fldChar w:fldCharType="separate"/>
            </w:r>
            <w:r w:rsidR="00F87B4A">
              <w:rPr>
                <w:noProof/>
                <w:webHidden/>
              </w:rPr>
              <w:t>4</w:t>
            </w:r>
            <w:r w:rsidR="00F87B4A">
              <w:rPr>
                <w:noProof/>
                <w:webHidden/>
              </w:rPr>
              <w:fldChar w:fldCharType="end"/>
            </w:r>
          </w:hyperlink>
        </w:p>
        <w:p w14:paraId="43B2345A" w14:textId="4FB8144D" w:rsidR="00F87B4A" w:rsidRDefault="00F87B4A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zh-CN"/>
            </w:rPr>
          </w:pPr>
          <w:hyperlink w:anchor="_Toc133148769" w:history="1">
            <w:r w:rsidRPr="00903542">
              <w:rPr>
                <w:rStyle w:val="Hyperlink"/>
                <w:noProof/>
                <w:snapToGrid w:val="0"/>
                <w:lang w:eastAsia="en-US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zh-CN"/>
              </w:rPr>
              <w:tab/>
            </w:r>
            <w:r w:rsidRPr="00903542">
              <w:rPr>
                <w:rStyle w:val="Hyperlink"/>
                <w:noProof/>
                <w:snapToGrid w:val="0"/>
                <w:lang w:eastAsia="en-US"/>
              </w:rPr>
              <w:t>Objetivos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_Toc133148769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F3657" w14:textId="7A61FB1D" w:rsidR="00F87B4A" w:rsidRDefault="00F87B4A">
          <w:pPr>
            <w:pStyle w:val="Sumrio2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zh-CN"/>
            </w:rPr>
          </w:pPr>
          <w:hyperlink w:anchor="_Toc133148770" w:history="1">
            <w:r w:rsidRPr="00903542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zh-CN"/>
              </w:rPr>
              <w:tab/>
            </w:r>
            <w:r w:rsidRPr="00903542">
              <w:rPr>
                <w:rStyle w:val="Hyperlink"/>
                <w:noProof/>
              </w:rPr>
              <w:t>Principais Objetivos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_Toc133148770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472AF" w14:textId="33E04522" w:rsidR="00F87B4A" w:rsidRDefault="00F87B4A">
          <w:pPr>
            <w:pStyle w:val="Sumrio2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zh-CN"/>
            </w:rPr>
          </w:pPr>
          <w:hyperlink w:anchor="_Toc133148771" w:history="1">
            <w:r w:rsidRPr="00903542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zh-CN"/>
              </w:rPr>
              <w:tab/>
            </w:r>
            <w:r w:rsidRPr="00903542">
              <w:rPr>
                <w:rStyle w:val="Hyperlink"/>
                <w:noProof/>
              </w:rPr>
              <w:t>Objetivos do Gerenciamento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_Toc133148771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07D91" w14:textId="64CB521E" w:rsidR="00F87B4A" w:rsidRDefault="00F87B4A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zh-CN"/>
            </w:rPr>
          </w:pPr>
          <w:hyperlink w:anchor="_Toc133148772" w:history="1">
            <w:r w:rsidRPr="00903542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zh-CN"/>
              </w:rPr>
              <w:tab/>
            </w:r>
            <w:r w:rsidRPr="00903542">
              <w:rPr>
                <w:rStyle w:val="Hyperlink"/>
                <w:noProof/>
              </w:rPr>
              <w:t>Premissas para 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_Toc133148772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DDCEB" w14:textId="71125A10" w:rsidR="00F87B4A" w:rsidRDefault="00F87B4A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zh-CN"/>
            </w:rPr>
          </w:pPr>
          <w:hyperlink w:anchor="_Toc133148773" w:history="1">
            <w:r w:rsidRPr="00903542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zh-CN"/>
              </w:rPr>
              <w:tab/>
            </w:r>
            <w:r w:rsidRPr="00903542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_Toc133148773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11AE2" w14:textId="2F70E822" w:rsidR="00F87B4A" w:rsidRDefault="00F87B4A">
          <w:pPr>
            <w:pStyle w:val="Sumrio2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zh-CN"/>
            </w:rPr>
          </w:pPr>
          <w:hyperlink w:anchor="_Toc133148774" w:history="1">
            <w:r w:rsidRPr="00903542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zh-CN"/>
              </w:rPr>
              <w:tab/>
            </w:r>
            <w:r w:rsidRPr="00903542">
              <w:rPr>
                <w:rStyle w:val="Hyperlink"/>
                <w:noProof/>
              </w:rPr>
              <w:t>No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_Toc133148774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11F26" w14:textId="4D425DAC" w:rsidR="00F87B4A" w:rsidRDefault="00F87B4A">
          <w:pPr>
            <w:pStyle w:val="Sumrio2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zh-CN"/>
            </w:rPr>
          </w:pPr>
          <w:hyperlink w:anchor="_Toc133148775" w:history="1">
            <w:r w:rsidRPr="00903542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zh-CN"/>
              </w:rPr>
              <w:tab/>
            </w:r>
            <w:r w:rsidRPr="00903542">
              <w:rPr>
                <w:rStyle w:val="Hyperlink"/>
                <w:noProof/>
              </w:rPr>
              <w:t>Fora do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_Toc133148775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4E6D8" w14:textId="3D94531C" w:rsidR="00F87B4A" w:rsidRDefault="00F87B4A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zh-CN"/>
            </w:rPr>
          </w:pPr>
          <w:hyperlink w:anchor="_Toc133148776" w:history="1">
            <w:r w:rsidRPr="00903542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zh-CN"/>
              </w:rPr>
              <w:tab/>
            </w:r>
            <w:r w:rsidRPr="00903542">
              <w:rPr>
                <w:rStyle w:val="Hyperlink"/>
                <w:noProof/>
              </w:rPr>
              <w:t>Metodologia de desenvolvimento do sistema (MDS)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_Toc133148776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8D7FD" w14:textId="40DF5EF5" w:rsidR="00F87B4A" w:rsidRDefault="00F87B4A">
          <w:pPr>
            <w:pStyle w:val="Sumrio2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zh-CN"/>
            </w:rPr>
          </w:pPr>
          <w:hyperlink w:anchor="_Toc133148777" w:history="1">
            <w:r w:rsidRPr="00903542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zh-CN"/>
              </w:rPr>
              <w:tab/>
            </w:r>
            <w:r w:rsidRPr="00903542">
              <w:rPr>
                <w:rStyle w:val="Hyperlink"/>
                <w:noProof/>
              </w:rPr>
              <w:t>Principais Produtos do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_Toc133148777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2F7ED" w14:textId="5360769A" w:rsidR="00F87B4A" w:rsidRDefault="00F87B4A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zh-CN"/>
            </w:rPr>
          </w:pPr>
          <w:hyperlink w:anchor="_Toc133148778" w:history="1">
            <w:r w:rsidRPr="00903542">
              <w:rPr>
                <w:rStyle w:val="Hyperlink"/>
                <w:noProof/>
                <w:snapToGrid w:val="0"/>
                <w:lang w:eastAsia="en-US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zh-CN"/>
              </w:rPr>
              <w:tab/>
            </w:r>
            <w:r w:rsidRPr="00903542">
              <w:rPr>
                <w:rStyle w:val="Hyperlink"/>
                <w:noProof/>
                <w:snapToGrid w:val="0"/>
                <w:lang w:eastAsia="en-US"/>
              </w:rPr>
              <w:t>Etapas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_Toc133148778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E120C" w14:textId="06C492BA" w:rsidR="00F87B4A" w:rsidRDefault="00F87B4A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zh-CN"/>
            </w:rPr>
          </w:pPr>
          <w:hyperlink w:anchor="_Toc133148779" w:history="1">
            <w:r w:rsidRPr="00903542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zh-CN"/>
              </w:rPr>
              <w:tab/>
            </w:r>
            <w:r w:rsidRPr="00903542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_Toc133148779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70CC1" w14:textId="5C516BF2" w:rsidR="00F87B4A" w:rsidRDefault="00F87B4A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zh-CN"/>
            </w:rPr>
          </w:pPr>
          <w:hyperlink w:anchor="_Toc133148780" w:history="1">
            <w:r w:rsidRPr="00903542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zh-CN"/>
              </w:rPr>
              <w:tab/>
            </w:r>
            <w:r w:rsidRPr="00903542">
              <w:rPr>
                <w:rStyle w:val="Hyperlink"/>
                <w:noProof/>
              </w:rPr>
              <w:t>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_Toc133148780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1435F" w14:textId="33A2C521" w:rsidR="00F87B4A" w:rsidRDefault="00F87B4A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zh-CN"/>
            </w:rPr>
          </w:pPr>
          <w:hyperlink w:anchor="_Toc133148781" w:history="1">
            <w:r w:rsidRPr="00903542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zh-CN"/>
              </w:rPr>
              <w:tab/>
            </w:r>
            <w:r w:rsidRPr="00903542">
              <w:rPr>
                <w:rStyle w:val="Hyperlink"/>
                <w:noProof/>
              </w:rPr>
              <w:t>Controle de Mudanças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_Toc133148781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265B6" w14:textId="46B53AAB" w:rsidR="00F87B4A" w:rsidRDefault="00F87B4A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zh-CN"/>
            </w:rPr>
          </w:pPr>
          <w:hyperlink w:anchor="_Toc133148782" w:history="1">
            <w:r w:rsidRPr="00903542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zh-CN"/>
              </w:rPr>
              <w:tab/>
            </w:r>
            <w:r w:rsidRPr="00903542">
              <w:rPr>
                <w:rStyle w:val="Hyperlink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_Toc133148782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4B48E" w14:textId="46211850" w:rsidR="00F87B4A" w:rsidRDefault="00F87B4A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zh-CN"/>
            </w:rPr>
          </w:pPr>
          <w:hyperlink w:anchor="_Toc133148783" w:history="1">
            <w:r w:rsidRPr="00903542">
              <w:rPr>
                <w:rStyle w:val="Hyperlink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zh-CN"/>
              </w:rPr>
              <w:tab/>
            </w:r>
            <w:r w:rsidRPr="00903542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_Toc133148783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D0325" w14:textId="4EDFA9B1" w:rsidR="00D70415" w:rsidRDefault="00392021" w:rsidP="00B019CE">
          <w:r>
            <w:rPr>
              <w:b/>
              <w:bCs/>
            </w:rPr>
            <w:fldChar w:fldCharType="end"/>
          </w:r>
        </w:p>
      </w:sdtContent>
    </w:sdt>
    <w:p w14:paraId="10DE62A8" w14:textId="77777777" w:rsidR="00D70415" w:rsidRDefault="00D70415" w:rsidP="00D70415"/>
    <w:p w14:paraId="3E7B940F" w14:textId="77777777" w:rsidR="00D70415" w:rsidRDefault="00D70415" w:rsidP="00B019CE">
      <w:pPr>
        <w:pStyle w:val="Ttulo1"/>
        <w:numPr>
          <w:ilvl w:val="0"/>
          <w:numId w:val="0"/>
        </w:numPr>
        <w:ind w:left="432" w:hanging="432"/>
        <w:sectPr w:rsidR="00D70415">
          <w:headerReference w:type="default" r:id="rId8"/>
          <w:footerReference w:type="default" r:id="rId9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25EBD2CD" w14:textId="77777777" w:rsidR="00D70415" w:rsidRDefault="00D70415" w:rsidP="00347967">
      <w:pPr>
        <w:pStyle w:val="Ttulo1"/>
      </w:pPr>
      <w:bookmarkStart w:id="1" w:name="_Toc127621324"/>
      <w:bookmarkStart w:id="2" w:name="_Toc133148768"/>
      <w:r>
        <w:lastRenderedPageBreak/>
        <w:t>Introdução</w:t>
      </w:r>
      <w:bookmarkEnd w:id="1"/>
      <w:bookmarkEnd w:id="2"/>
    </w:p>
    <w:p w14:paraId="6302C3A9" w14:textId="3C0024B2" w:rsidR="00D70415" w:rsidRDefault="000C01E2" w:rsidP="00392021">
      <w:pPr>
        <w:jc w:val="both"/>
      </w:pPr>
      <w:r>
        <w:t xml:space="preserve"> </w:t>
      </w:r>
      <w:r w:rsidR="00D70415">
        <w:t>Este documento fornece uma visão abrangente do projeto sem se aprofundar nos detalhes das iterações, que serão melhor definidas ao longo do processo de desenvolvimento.</w:t>
      </w:r>
    </w:p>
    <w:p w14:paraId="7C190547" w14:textId="2951A3A8" w:rsidR="00D70415" w:rsidRDefault="000C01E2" w:rsidP="00392021">
      <w:pPr>
        <w:jc w:val="both"/>
        <w:rPr>
          <w:snapToGrid w:val="0"/>
          <w:lang w:eastAsia="en-US"/>
        </w:rPr>
      </w:pPr>
      <w:r>
        <w:t xml:space="preserve"> </w:t>
      </w:r>
      <w:r w:rsidR="00D70415">
        <w:t>Nele são apresentados: a metodologia de desenvolvimento, a descrição e os objetivos do projeto, as métricas aplicadas, os objetivos das iterações, o cronograma e os produtos do desenvolvimento, a equipe de desenvolvimento e o processo de homologação</w:t>
      </w:r>
      <w:r w:rsidR="00621A09">
        <w:t>.</w:t>
      </w:r>
    </w:p>
    <w:p w14:paraId="66EC81A8" w14:textId="77777777" w:rsidR="00D70415" w:rsidRDefault="00D70415" w:rsidP="00347967">
      <w:pPr>
        <w:pStyle w:val="Ttulo1"/>
        <w:rPr>
          <w:snapToGrid w:val="0"/>
          <w:lang w:eastAsia="en-US"/>
        </w:rPr>
      </w:pPr>
      <w:bookmarkStart w:id="3" w:name="_Toc127621325"/>
      <w:bookmarkStart w:id="4" w:name="_Toc133148769"/>
      <w:r>
        <w:rPr>
          <w:snapToGrid w:val="0"/>
          <w:lang w:eastAsia="en-US"/>
        </w:rPr>
        <w:t>Objetivos do Projeto</w:t>
      </w:r>
      <w:bookmarkEnd w:id="3"/>
      <w:bookmarkEnd w:id="4"/>
    </w:p>
    <w:p w14:paraId="1A36F675" w14:textId="77777777" w:rsidR="00D70415" w:rsidRDefault="00D70415" w:rsidP="00D70415">
      <w:pPr>
        <w:pStyle w:val="Ttulo2"/>
      </w:pPr>
      <w:bookmarkStart w:id="5" w:name="_Toc127621326"/>
      <w:bookmarkStart w:id="6" w:name="_Toc133148770"/>
      <w:r>
        <w:t>Principais Objetivos do Projeto</w:t>
      </w:r>
      <w:bookmarkEnd w:id="5"/>
      <w:bookmarkEnd w:id="6"/>
    </w:p>
    <w:p w14:paraId="1CB5AED0" w14:textId="576690DD" w:rsidR="00184948" w:rsidRDefault="00621A09" w:rsidP="00184948">
      <w:pPr>
        <w:jc w:val="both"/>
      </w:pPr>
      <w:r>
        <w:t xml:space="preserve">A </w:t>
      </w:r>
      <w:r w:rsidR="00220E7C">
        <w:t>a</w:t>
      </w:r>
      <w:r>
        <w:t xml:space="preserve">plicação de princípios de </w:t>
      </w:r>
      <w:r w:rsidR="00715F8C">
        <w:rPr>
          <w:rStyle w:val="Forte"/>
        </w:rPr>
        <w:t>p</w:t>
      </w:r>
      <w:r>
        <w:rPr>
          <w:rStyle w:val="Forte"/>
        </w:rPr>
        <w:t xml:space="preserve">rocessos de </w:t>
      </w:r>
      <w:r w:rsidR="00715F8C">
        <w:rPr>
          <w:rStyle w:val="Forte"/>
        </w:rPr>
        <w:t>s</w:t>
      </w:r>
      <w:r>
        <w:rPr>
          <w:rStyle w:val="Forte"/>
        </w:rPr>
        <w:t>oftware</w:t>
      </w:r>
      <w:r>
        <w:t xml:space="preserve"> num projeto real, sendo a criação de um jogo de luta que suporta dois players em um teclado só. O projeto será feito utilizando princípios de </w:t>
      </w:r>
      <w:r w:rsidR="00715F8C">
        <w:t>p</w:t>
      </w:r>
      <w:r>
        <w:t xml:space="preserve">rocessos de </w:t>
      </w:r>
      <w:r w:rsidR="00715F8C">
        <w:t>s</w:t>
      </w:r>
      <w:r>
        <w:t xml:space="preserve">oftware, especificamente o modelo </w:t>
      </w:r>
      <w:r w:rsidR="00715F8C">
        <w:t>e</w:t>
      </w:r>
      <w:r>
        <w:t>spiral, que ajudará na plena gerência e estruturação de todo o desenvolvimento do jogo.</w:t>
      </w:r>
    </w:p>
    <w:p w14:paraId="606A155A" w14:textId="6F646D2A" w:rsidR="00A817F2" w:rsidRPr="00621A09" w:rsidRDefault="00A817F2" w:rsidP="00184948">
      <w:pPr>
        <w:jc w:val="both"/>
      </w:pPr>
      <w:r w:rsidRPr="00A817F2">
        <w:t xml:space="preserve">O jogo tem como propósito auxiliar o engajamento de novas pessoas na área de engenharia de software, sendo este também um incentivo para o desenvolvimento de mais jogos na universidade, visto que isso vem atraindo mais e mais pessoas para o campo de desenvolvimento de software e TI. Sua construção simples com elementos de </w:t>
      </w:r>
      <w:r>
        <w:t xml:space="preserve">Javascript e </w:t>
      </w:r>
      <w:r w:rsidRPr="00A817F2">
        <w:t>HTML</w:t>
      </w:r>
      <w:r>
        <w:t xml:space="preserve"> </w:t>
      </w:r>
      <w:r w:rsidRPr="00A817F2">
        <w:t>serão extremamente importantes para o aprendizado de conceitos primordiais de desenvolvimento web e interatividade com o navegador, assim como o engajamento do público por suportar dois jogadores um contra o outro, possibilitando também a criação de mini torneios com prêmios para alavancar ainda mais o interesse das pessoas na área de tecnologia e desenvolvimento.</w:t>
      </w:r>
    </w:p>
    <w:p w14:paraId="23C0AEDA" w14:textId="77777777" w:rsidR="00D70415" w:rsidRDefault="00D70415" w:rsidP="00D70415">
      <w:pPr>
        <w:pStyle w:val="Ttulo2"/>
      </w:pPr>
      <w:bookmarkStart w:id="7" w:name="_Toc127621327"/>
      <w:bookmarkStart w:id="8" w:name="_Toc133148771"/>
      <w:r>
        <w:t>Objetivos do Gerenciamento do Projeto</w:t>
      </w:r>
      <w:bookmarkEnd w:id="7"/>
      <w:bookmarkEnd w:id="8"/>
    </w:p>
    <w:p w14:paraId="65C577E1" w14:textId="1FDAE597" w:rsidR="00621A09" w:rsidRDefault="00621A09" w:rsidP="00621A09">
      <w:pPr>
        <w:pStyle w:val="PargrafodaLista"/>
        <w:numPr>
          <w:ilvl w:val="0"/>
          <w:numId w:val="31"/>
        </w:numPr>
      </w:pPr>
      <w:r>
        <w:t xml:space="preserve">Concluir o </w:t>
      </w:r>
      <w:r w:rsidR="00F14AB2">
        <w:t>p</w:t>
      </w:r>
      <w:r>
        <w:t>rojeto dentro dos padrões estabelecidos</w:t>
      </w:r>
      <w:r w:rsidR="00F14AB2">
        <w:t xml:space="preserve"> pelos</w:t>
      </w:r>
      <w:r>
        <w:t xml:space="preserve"> </w:t>
      </w:r>
      <w:r w:rsidR="00F14AB2">
        <w:t>p</w:t>
      </w:r>
      <w:r>
        <w:t xml:space="preserve">rocessos de </w:t>
      </w:r>
      <w:r w:rsidR="00F14AB2">
        <w:t>s</w:t>
      </w:r>
      <w:r>
        <w:t>oftware.</w:t>
      </w:r>
    </w:p>
    <w:p w14:paraId="60BDC150" w14:textId="3A9CA235" w:rsidR="00621A09" w:rsidRDefault="00621A09" w:rsidP="00621A09">
      <w:pPr>
        <w:pStyle w:val="PargrafodaLista"/>
        <w:numPr>
          <w:ilvl w:val="0"/>
          <w:numId w:val="31"/>
        </w:numPr>
      </w:pPr>
      <w:r>
        <w:t>Conseguir gerenciar com sucesso o projeto em sua totalidade, tendo em vista a boa</w:t>
      </w:r>
      <w:r w:rsidR="00B23FEE">
        <w:t xml:space="preserve"> </w:t>
      </w:r>
      <w:r>
        <w:t>comunicação, entregas consistentes e uma boa eficiência no desenvolvimento do jogo.</w:t>
      </w:r>
    </w:p>
    <w:p w14:paraId="5A182B45" w14:textId="4A5FF72E" w:rsidR="00621A09" w:rsidRPr="00621A09" w:rsidRDefault="00621A09" w:rsidP="00621A09">
      <w:pPr>
        <w:pStyle w:val="PargrafodaLista"/>
        <w:numPr>
          <w:ilvl w:val="0"/>
          <w:numId w:val="31"/>
        </w:numPr>
      </w:pPr>
      <w:r>
        <w:t xml:space="preserve">Compreender bem as etapas de um modelo de </w:t>
      </w:r>
      <w:r w:rsidR="00F14AB2">
        <w:rPr>
          <w:rStyle w:val="Forte"/>
        </w:rPr>
        <w:t>p</w:t>
      </w:r>
      <w:r>
        <w:rPr>
          <w:rStyle w:val="Forte"/>
        </w:rPr>
        <w:t xml:space="preserve">rocesso de </w:t>
      </w:r>
      <w:r w:rsidR="00F14AB2">
        <w:rPr>
          <w:rStyle w:val="Forte"/>
        </w:rPr>
        <w:t>s</w:t>
      </w:r>
      <w:r>
        <w:rPr>
          <w:rStyle w:val="Forte"/>
        </w:rPr>
        <w:t>oftware</w:t>
      </w:r>
      <w:r>
        <w:t xml:space="preserve">, em específico o modelo </w:t>
      </w:r>
      <w:r w:rsidR="00F14AB2">
        <w:t>e</w:t>
      </w:r>
      <w:r>
        <w:t>spiral, seguindo as etapas previstas no mesmo, juntamente com o</w:t>
      </w:r>
      <w:r w:rsidR="00256389">
        <w:t xml:space="preserve"> </w:t>
      </w:r>
      <w:r>
        <w:t xml:space="preserve">cronograma estabelecido no documento de </w:t>
      </w:r>
      <w:r w:rsidR="00F14AB2">
        <w:t>p</w:t>
      </w:r>
      <w:r>
        <w:t>lano de</w:t>
      </w:r>
      <w:r w:rsidR="00F14AB2">
        <w:t xml:space="preserve"> p</w:t>
      </w:r>
      <w:r>
        <w:t>rojetos.</w:t>
      </w:r>
    </w:p>
    <w:p w14:paraId="4E7234A1" w14:textId="77777777" w:rsidR="00D70415" w:rsidRDefault="00D70415" w:rsidP="00347967">
      <w:pPr>
        <w:pStyle w:val="Ttulo1"/>
      </w:pPr>
      <w:bookmarkStart w:id="9" w:name="_Toc127621328"/>
      <w:bookmarkStart w:id="10" w:name="_Toc133148772"/>
      <w:r>
        <w:lastRenderedPageBreak/>
        <w:t>Premissas para o Projeto</w:t>
      </w:r>
      <w:bookmarkEnd w:id="9"/>
      <w:bookmarkEnd w:id="10"/>
    </w:p>
    <w:p w14:paraId="7E279022" w14:textId="4ED15333" w:rsidR="00184948" w:rsidRPr="00184948" w:rsidRDefault="00184948" w:rsidP="00184948">
      <w:r w:rsidRPr="00184948">
        <w:t>O projeto tem como tese uma ideia consolidada, linguagem e tecnologias definidas, funções também definidas, porém existem limitações também previstas:</w:t>
      </w:r>
    </w:p>
    <w:p w14:paraId="551A35AF" w14:textId="7A2E971F" w:rsidR="00BD28F5" w:rsidRDefault="00256389" w:rsidP="00BD28F5">
      <w:pPr>
        <w:pStyle w:val="PargrafodaLista"/>
        <w:numPr>
          <w:ilvl w:val="0"/>
          <w:numId w:val="32"/>
        </w:numPr>
        <w:jc w:val="both"/>
      </w:pPr>
      <w:r>
        <w:t>Pressupõe que o</w:t>
      </w:r>
      <w:r w:rsidR="0054637B" w:rsidRPr="0054637B">
        <w:t xml:space="preserve"> engenheiro de software, Thiago Barros, estará disponível de segunda a quarta, durante meio período</w:t>
      </w:r>
      <w:r>
        <w:t xml:space="preserve"> para a gerência do projeto e a plena análise de riscos e possíveis otimizações </w:t>
      </w:r>
      <w:r w:rsidR="0059735F">
        <w:t>do projeto, fazendo um relatório sempre que uma etapa do espiral for concluída, juntamente com o feedback da equipe</w:t>
      </w:r>
      <w:r w:rsidR="00D75F15">
        <w:t xml:space="preserve">. Thiago será responsável também pelo </w:t>
      </w:r>
      <w:r w:rsidR="00FB72DE">
        <w:t>a Matriz GUT e pelo o</w:t>
      </w:r>
      <w:r w:rsidR="00D75F15">
        <w:t xml:space="preserve"> Plano de Ação</w:t>
      </w:r>
      <w:r w:rsidR="00FB72DE">
        <w:t>.</w:t>
      </w:r>
    </w:p>
    <w:p w14:paraId="65DBA992" w14:textId="685D0976" w:rsidR="00256389" w:rsidRDefault="0059735F" w:rsidP="00392021">
      <w:pPr>
        <w:pStyle w:val="PargrafodaLista"/>
        <w:numPr>
          <w:ilvl w:val="0"/>
          <w:numId w:val="32"/>
        </w:numPr>
        <w:jc w:val="both"/>
      </w:pPr>
      <w:r>
        <w:t xml:space="preserve">Supõe que, </w:t>
      </w:r>
      <w:r w:rsidR="0054637B" w:rsidRPr="0054637B">
        <w:t>Pedro Mota, engenheiro de requisitos, estará disponível para trabalhar na aplicação de segunda à sexta durante meio período</w:t>
      </w:r>
      <w:r>
        <w:t>, o mesmo fará semanalmente a analise dos requisitos existentes e fará a adição de novos caso necessário</w:t>
      </w:r>
      <w:r w:rsidR="00D75F15">
        <w:t xml:space="preserve">, sendo também responsável pelos diagramas de Análise e Matriz </w:t>
      </w:r>
      <w:r w:rsidR="00FE0E0C">
        <w:t>SWOT</w:t>
      </w:r>
      <w:r w:rsidR="00D75F15">
        <w:t>.</w:t>
      </w:r>
    </w:p>
    <w:p w14:paraId="5BE3DE0E" w14:textId="7EA8EFE9" w:rsidR="00256389" w:rsidRDefault="0025220D" w:rsidP="00392021">
      <w:pPr>
        <w:pStyle w:val="PargrafodaLista"/>
        <w:numPr>
          <w:ilvl w:val="0"/>
          <w:numId w:val="32"/>
        </w:numPr>
        <w:jc w:val="both"/>
      </w:pPr>
      <w:r>
        <w:rPr>
          <w:rFonts w:ascii="Verdana" w:hAnsi="Verdana"/>
          <w:color w:val="000000"/>
          <w:sz w:val="20"/>
        </w:rPr>
        <w:t xml:space="preserve">É inferido que </w:t>
      </w:r>
      <w:proofErr w:type="spellStart"/>
      <w:r w:rsidR="0054637B" w:rsidRPr="0054637B">
        <w:t>Mylena</w:t>
      </w:r>
      <w:proofErr w:type="spellEnd"/>
      <w:r w:rsidR="0054637B" w:rsidRPr="0054637B">
        <w:t xml:space="preserve"> Mahatma, </w:t>
      </w:r>
      <w:r w:rsidR="0059735F">
        <w:t xml:space="preserve">a </w:t>
      </w:r>
      <w:r w:rsidR="0054637B" w:rsidRPr="0054637B">
        <w:t>desenvolvedora, estará disponível para trabalhar na aplicação de segunda à sexta durante meio período</w:t>
      </w:r>
      <w:r w:rsidR="0059735F">
        <w:t xml:space="preserve"> e a mesma será responsável por desenvolver e arquitetar todo o jogo.</w:t>
      </w:r>
    </w:p>
    <w:p w14:paraId="5438A576" w14:textId="2A550F0C" w:rsidR="0054637B" w:rsidRPr="00C8588E" w:rsidRDefault="0054637B" w:rsidP="00392021">
      <w:pPr>
        <w:pStyle w:val="PargrafodaLista"/>
        <w:numPr>
          <w:ilvl w:val="0"/>
          <w:numId w:val="32"/>
        </w:numPr>
        <w:jc w:val="both"/>
      </w:pPr>
      <w:r w:rsidRPr="0054637B">
        <w:t xml:space="preserve">Por fim, </w:t>
      </w:r>
      <w:r w:rsidR="00256389">
        <w:t xml:space="preserve">supõe-se que </w:t>
      </w:r>
      <w:r w:rsidRPr="0054637B">
        <w:t>o engenheiro de qualidade e processos, Jonas Henrique,</w:t>
      </w:r>
      <w:r w:rsidR="00256389">
        <w:t xml:space="preserve"> fará </w:t>
      </w:r>
      <w:r w:rsidR="0059735F">
        <w:t xml:space="preserve">a validação de requisitos semanalmente, </w:t>
      </w:r>
      <w:r w:rsidR="00C8588E">
        <w:t>analisando quais foram concluídos e se há necessidade de um novo levantamento de requisitos. Jonas também será responsável pelo diagrama usado para a MDS</w:t>
      </w:r>
      <w:r w:rsidR="00D75F15">
        <w:t xml:space="preserve"> e pelos diagramas de Ishikawa.</w:t>
      </w:r>
    </w:p>
    <w:p w14:paraId="1C94EB31" w14:textId="0C745254" w:rsidR="0054637B" w:rsidRDefault="0054637B" w:rsidP="00392021">
      <w:pPr>
        <w:pStyle w:val="PargrafodaLista"/>
        <w:numPr>
          <w:ilvl w:val="0"/>
          <w:numId w:val="32"/>
        </w:numPr>
        <w:jc w:val="both"/>
      </w:pPr>
      <w:r>
        <w:t xml:space="preserve">Para cada membro da equipe será atribuída uma atividade semanalmente, e a cada fim de semana é entregue o que se foi atribuído, faz-se necessário que atrelado a conclusão do objetivo semanal, tenha um relatório documentando os passos para se chegar </w:t>
      </w:r>
      <w:r w:rsidR="002702E6">
        <w:t>à</w:t>
      </w:r>
      <w:r>
        <w:t xml:space="preserve"> solução final da problemática.</w:t>
      </w:r>
    </w:p>
    <w:p w14:paraId="7BE70564" w14:textId="269D5F63" w:rsidR="00BD28F5" w:rsidRDefault="0054637B" w:rsidP="00BD28F5">
      <w:pPr>
        <w:pStyle w:val="PargrafodaLista"/>
        <w:numPr>
          <w:ilvl w:val="0"/>
          <w:numId w:val="32"/>
        </w:numPr>
        <w:jc w:val="both"/>
      </w:pPr>
      <w:r>
        <w:t>Os desenvolvedores do projeto terão computadores com capacidade para o desenvolvimento para assim evitar preocupações e reclamações com o hardware da máquina.</w:t>
      </w:r>
    </w:p>
    <w:p w14:paraId="670F3DCC" w14:textId="16DD2C35" w:rsidR="00256389" w:rsidRDefault="00256389" w:rsidP="00392021">
      <w:pPr>
        <w:pStyle w:val="PargrafodaLista"/>
        <w:numPr>
          <w:ilvl w:val="0"/>
          <w:numId w:val="32"/>
        </w:numPr>
        <w:jc w:val="both"/>
      </w:pPr>
      <w:r>
        <w:t xml:space="preserve">É pressuposto que todos os membros da equipe </w:t>
      </w:r>
      <w:r w:rsidR="00C8588E">
        <w:t>possuem</w:t>
      </w:r>
      <w:r>
        <w:t xml:space="preserve"> certas habilidades, sendo estas</w:t>
      </w:r>
      <w:r w:rsidR="00C8588E">
        <w:t>:</w:t>
      </w:r>
    </w:p>
    <w:p w14:paraId="1A437C01" w14:textId="182FC7FA" w:rsidR="00256389" w:rsidRDefault="00256389" w:rsidP="00256389">
      <w:pPr>
        <w:pStyle w:val="PargrafodaLista"/>
        <w:numPr>
          <w:ilvl w:val="1"/>
          <w:numId w:val="32"/>
        </w:numPr>
      </w:pPr>
      <w:r w:rsidRPr="00256389">
        <w:t xml:space="preserve">Conhecimento </w:t>
      </w:r>
      <w:r>
        <w:t>sobre programação em</w:t>
      </w:r>
      <w:r w:rsidRPr="00256389">
        <w:t xml:space="preserve"> HTML e Javascript;</w:t>
      </w:r>
    </w:p>
    <w:p w14:paraId="7C177990" w14:textId="159B2158" w:rsidR="00256389" w:rsidRPr="00256389" w:rsidRDefault="00256389" w:rsidP="00256389">
      <w:pPr>
        <w:pStyle w:val="PargrafodaLista"/>
        <w:numPr>
          <w:ilvl w:val="1"/>
          <w:numId w:val="32"/>
        </w:numPr>
      </w:pPr>
      <w:r>
        <w:t>Entendimento básico sobre programação Web;</w:t>
      </w:r>
    </w:p>
    <w:p w14:paraId="6980A4CA" w14:textId="2A887DF2" w:rsidR="00256389" w:rsidRDefault="00256389" w:rsidP="00256389">
      <w:pPr>
        <w:pStyle w:val="PargrafodaLista"/>
        <w:numPr>
          <w:ilvl w:val="1"/>
          <w:numId w:val="32"/>
        </w:numPr>
        <w:jc w:val="both"/>
      </w:pPr>
      <w:r>
        <w:t xml:space="preserve">Conhecimento sobre as ferramentas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Discord</w:t>
      </w:r>
      <w:proofErr w:type="spellEnd"/>
      <w:r>
        <w:t xml:space="preserve"> e Visual Studio </w:t>
      </w:r>
      <w:proofErr w:type="spellStart"/>
      <w:r>
        <w:t>Code</w:t>
      </w:r>
      <w:proofErr w:type="spellEnd"/>
      <w:r>
        <w:t>;</w:t>
      </w:r>
    </w:p>
    <w:p w14:paraId="515464A9" w14:textId="7B822961" w:rsidR="00CF6548" w:rsidRDefault="00CF6548" w:rsidP="00256389">
      <w:pPr>
        <w:pStyle w:val="PargrafodaLista"/>
        <w:numPr>
          <w:ilvl w:val="1"/>
          <w:numId w:val="32"/>
        </w:numPr>
        <w:jc w:val="both"/>
      </w:pPr>
      <w:r>
        <w:t>Entendimento sobre o modelo Espiral e seus passos</w:t>
      </w:r>
      <w:r w:rsidR="00BD28F5">
        <w:t>, tendo comunicação ativa sob todos os processos que serão realizados</w:t>
      </w:r>
      <w:r>
        <w:t>;</w:t>
      </w:r>
    </w:p>
    <w:p w14:paraId="4B7A752F" w14:textId="58B4C762" w:rsidR="00BD28F5" w:rsidRDefault="00BD28F5" w:rsidP="00256389">
      <w:pPr>
        <w:pStyle w:val="PargrafodaLista"/>
        <w:numPr>
          <w:ilvl w:val="1"/>
          <w:numId w:val="32"/>
        </w:numPr>
        <w:jc w:val="both"/>
      </w:pPr>
      <w:r>
        <w:lastRenderedPageBreak/>
        <w:t>Realizar semanalmente reuniões e relatórios para a ciência do progresso em relação ao projeto;</w:t>
      </w:r>
    </w:p>
    <w:p w14:paraId="19E2075A" w14:textId="60113426" w:rsidR="00BD28F5" w:rsidRDefault="00BD28F5" w:rsidP="00BD28F5">
      <w:pPr>
        <w:pStyle w:val="PargrafodaLista"/>
        <w:numPr>
          <w:ilvl w:val="0"/>
          <w:numId w:val="32"/>
        </w:numPr>
        <w:jc w:val="both"/>
      </w:pPr>
      <w:r>
        <w:t>Ter compromisso semanalmente para realizar reuniões que determinarão o que será realizado e analisar os processos que cada um desenvolveu, também ajudando a planejar e modificar o plano de ação para a nova semana, tendo em vista a melhoria do jogo e do projeto como um todo.</w:t>
      </w:r>
    </w:p>
    <w:bookmarkStart w:id="11" w:name="PlanoFases"/>
    <w:bookmarkStart w:id="12" w:name="_Toc430447687"/>
    <w:bookmarkStart w:id="13" w:name="_Ref472483531"/>
    <w:p w14:paraId="2FC82644" w14:textId="77777777" w:rsidR="00D70415" w:rsidRDefault="00D70415" w:rsidP="00347967">
      <w:pPr>
        <w:pStyle w:val="Ttulo1"/>
      </w:pPr>
      <w:r>
        <w:fldChar w:fldCharType="begin"/>
      </w:r>
      <w:r>
        <w:instrText xml:space="preserve"> HYPERLINK  \l "_Glossário" \o "Ver o glossário" </w:instrText>
      </w:r>
      <w:r>
        <w:fldChar w:fldCharType="separate"/>
      </w:r>
      <w:bookmarkStart w:id="14" w:name="_Toc127621329"/>
      <w:bookmarkStart w:id="15" w:name="_Toc133148773"/>
      <w:r w:rsidRPr="009434E2">
        <w:rPr>
          <w:rStyle w:val="Hyperlink"/>
        </w:rPr>
        <w:t>Escopo</w:t>
      </w:r>
      <w:bookmarkEnd w:id="14"/>
      <w:bookmarkEnd w:id="15"/>
      <w:r>
        <w:fldChar w:fldCharType="end"/>
      </w:r>
    </w:p>
    <w:p w14:paraId="2C70C5A9" w14:textId="77777777" w:rsidR="00D70415" w:rsidRPr="00124CBC" w:rsidRDefault="00D70415" w:rsidP="00D70415">
      <w:pPr>
        <w:pStyle w:val="Ttulo2"/>
      </w:pPr>
      <w:bookmarkStart w:id="16" w:name="_Toc127621330"/>
      <w:bookmarkStart w:id="17" w:name="_Toc133148774"/>
      <w:r>
        <w:t>No Escopo</w:t>
      </w:r>
      <w:bookmarkEnd w:id="16"/>
      <w:bookmarkEnd w:id="17"/>
    </w:p>
    <w:p w14:paraId="6CF9059F" w14:textId="5F336069" w:rsidR="0054637B" w:rsidRPr="0054637B" w:rsidRDefault="0054637B" w:rsidP="00392021">
      <w:pPr>
        <w:jc w:val="both"/>
      </w:pPr>
      <w:r>
        <w:t xml:space="preserve">O projeto </w:t>
      </w:r>
      <w:r w:rsidR="00256389">
        <w:t>jogo de luta</w:t>
      </w:r>
      <w:r>
        <w:t xml:space="preserve"> será realizado entre </w:t>
      </w:r>
      <w:r w:rsidR="00B019CE">
        <w:t>fevereiro</w:t>
      </w:r>
      <w:r>
        <w:t xml:space="preserve"> e </w:t>
      </w:r>
      <w:r w:rsidR="00B019CE">
        <w:t>m</w:t>
      </w:r>
      <w:r>
        <w:t xml:space="preserve">aio de 2023, com a alocação de um engenheiro de software, </w:t>
      </w:r>
      <w:r w:rsidR="000A64CA">
        <w:t xml:space="preserve">engenheiro de requisitos, desenvolvedora e um engenheiro de qualidade e processos. </w:t>
      </w:r>
      <w:r w:rsidR="002702E6">
        <w:t>Será necessário fazer um cronograma com as competências organizacionais e individuais, implantar um programa de treinamento e desenvolvimento e apresentar aos integrantes do projeto, juntamente com seus colaboradores. Com isso, durante cada fim de semana será necessário analisar o que foi definido para assim verificar se</w:t>
      </w:r>
      <w:r w:rsidR="00F14AB2">
        <w:t xml:space="preserve"> foi atendido</w:t>
      </w:r>
      <w:r w:rsidR="002702E6">
        <w:t xml:space="preserve"> o planejado. Em resumo, o </w:t>
      </w:r>
      <w:r w:rsidR="007A14A5">
        <w:t>jogo de luta</w:t>
      </w:r>
      <w:r w:rsidR="002702E6">
        <w:t xml:space="preserve"> será um jog</w:t>
      </w:r>
      <w:r w:rsidR="00184948">
        <w:t>o</w:t>
      </w:r>
      <w:r w:rsidR="002702E6">
        <w:t xml:space="preserve"> no qual dois players irão lutar um contra o outro utilizando-se de um mesmo teclado. Esse projeto real facilitará a divisão do mesmo em atividades mais simples</w:t>
      </w:r>
      <w:r w:rsidR="00845FEA">
        <w:t xml:space="preserve"> que resultarão na correta aplicação do modelo </w:t>
      </w:r>
      <w:r w:rsidR="00F14AB2">
        <w:t>e</w:t>
      </w:r>
      <w:r w:rsidR="00845FEA">
        <w:t>spiral, sendo este seguido por cronograma de prazos e entregas.</w:t>
      </w:r>
    </w:p>
    <w:p w14:paraId="43B1F490" w14:textId="77777777" w:rsidR="00D70415" w:rsidRPr="00124CBC" w:rsidRDefault="00D70415" w:rsidP="00D70415">
      <w:pPr>
        <w:pStyle w:val="Ttulo2"/>
      </w:pPr>
      <w:bookmarkStart w:id="18" w:name="_Toc127621331"/>
      <w:bookmarkStart w:id="19" w:name="_Toc133148775"/>
      <w:r>
        <w:t>Fora do Escopo</w:t>
      </w:r>
      <w:bookmarkEnd w:id="18"/>
      <w:bookmarkEnd w:id="19"/>
    </w:p>
    <w:p w14:paraId="65FFFAD3" w14:textId="77777777" w:rsidR="000C01E2" w:rsidRPr="000C01E2" w:rsidRDefault="000C01E2" w:rsidP="00392021">
      <w:pPr>
        <w:jc w:val="both"/>
      </w:pPr>
      <w:r>
        <w:t xml:space="preserve">  Eventualmente podem ocorrer imprevistos que impeçam o andamento natural do projeto</w:t>
      </w:r>
      <w:r w:rsidR="00392021">
        <w:t xml:space="preserve"> </w:t>
      </w:r>
      <w:r>
        <w:t>como a falta de algum colaborador para trabalhar no desenvolvimento da aplicação, a</w:t>
      </w:r>
      <w:r>
        <w:br/>
        <w:t>disponibilização parcial das responsabilidades periódicas do indivíduo e o não cumprimento</w:t>
      </w:r>
      <w:r>
        <w:br/>
        <w:t>das atividades necessárias por um integrante do grupo.</w:t>
      </w:r>
    </w:p>
    <w:p w14:paraId="2823E410" w14:textId="77777777" w:rsidR="00D70415" w:rsidRDefault="00D70415" w:rsidP="00347967">
      <w:pPr>
        <w:pStyle w:val="Ttulo1"/>
      </w:pPr>
      <w:bookmarkStart w:id="20" w:name="_Toc127621332"/>
      <w:bookmarkStart w:id="21" w:name="_Toc133148776"/>
      <w:r>
        <w:t>Metodologia de desenvolvimento do sistema (MDS)</w:t>
      </w:r>
      <w:bookmarkEnd w:id="20"/>
      <w:bookmarkEnd w:id="21"/>
    </w:p>
    <w:p w14:paraId="7315AF7E" w14:textId="4D2BB0FC" w:rsidR="00D85880" w:rsidRDefault="00000000" w:rsidP="00C177B7">
      <w:pPr>
        <w:rPr>
          <w:rStyle w:val="Hyperlink"/>
        </w:rPr>
      </w:pPr>
      <w:hyperlink r:id="rId10" w:history="1">
        <w:r w:rsidR="00D85880" w:rsidRPr="007B6CAC">
          <w:rPr>
            <w:rStyle w:val="Hyperlink"/>
          </w:rPr>
          <w:t>https://www.tce.pe.gov.br/cti/metodologia/mds_mudanca.html</w:t>
        </w:r>
      </w:hyperlink>
    </w:p>
    <w:p w14:paraId="203188D1" w14:textId="275A8887" w:rsidR="00A817F2" w:rsidRDefault="00A817F2" w:rsidP="00C177B7">
      <w:pPr>
        <w:rPr>
          <w:rStyle w:val="Hyperlink"/>
        </w:rPr>
      </w:pPr>
    </w:p>
    <w:p w14:paraId="57346B46" w14:textId="18B2865D" w:rsidR="00A817F2" w:rsidRPr="00C177B7" w:rsidRDefault="009F1A21" w:rsidP="00715F8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CBF68AF" wp14:editId="2BDFB827">
            <wp:extent cx="5747385" cy="1988820"/>
            <wp:effectExtent l="0" t="0" r="571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299" cy="19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7748D" w14:textId="77777777" w:rsidR="00D70415" w:rsidRDefault="00D70415" w:rsidP="00D70415">
      <w:pPr>
        <w:pStyle w:val="Ttulo2"/>
      </w:pPr>
      <w:bookmarkStart w:id="22" w:name="_Toc127621333"/>
      <w:bookmarkStart w:id="23" w:name="_Toc133148777"/>
      <w:r>
        <w:t>Principais Produtos do Desenvolvimento</w:t>
      </w:r>
      <w:bookmarkEnd w:id="22"/>
      <w:bookmarkEnd w:id="23"/>
    </w:p>
    <w:p w14:paraId="39BB10E6" w14:textId="02F48D2C" w:rsidR="00D70415" w:rsidRDefault="00D70415" w:rsidP="00442702">
      <w:pPr>
        <w:spacing w:after="180"/>
      </w:pPr>
      <w:r>
        <w:t xml:space="preserve">A tabela a seguir apresenta as disciplinas da MDS, assim como os principais </w:t>
      </w:r>
      <w:hyperlink w:anchor="_Glossário" w:history="1">
        <w:r w:rsidRPr="007A7A2A">
          <w:rPr>
            <w:rStyle w:val="Hyperlink"/>
          </w:rPr>
          <w:t>artefatos</w:t>
        </w:r>
      </w:hyperlink>
      <w:r>
        <w:t xml:space="preserve"> que serão gerados pela equipe de desenvolvimento.</w:t>
      </w:r>
    </w:p>
    <w:tbl>
      <w:tblPr>
        <w:tblW w:w="8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0"/>
        <w:gridCol w:w="5647"/>
      </w:tblGrid>
      <w:tr w:rsidR="00D70415" w14:paraId="100D4405" w14:textId="77777777" w:rsidTr="0015736A">
        <w:trPr>
          <w:cantSplit/>
          <w:jc w:val="center"/>
        </w:trPr>
        <w:tc>
          <w:tcPr>
            <w:tcW w:w="3100" w:type="dxa"/>
            <w:shd w:val="pct10" w:color="auto" w:fill="FFFFFF"/>
          </w:tcPr>
          <w:p w14:paraId="58841C3A" w14:textId="505F39DB" w:rsidR="00D70415" w:rsidRDefault="0029551D" w:rsidP="007A14A5">
            <w:pPr>
              <w:keepNext/>
              <w:keepLines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Cargo</w:t>
            </w:r>
          </w:p>
        </w:tc>
        <w:tc>
          <w:tcPr>
            <w:tcW w:w="5647" w:type="dxa"/>
            <w:shd w:val="pct10" w:color="auto" w:fill="FFFFFF"/>
          </w:tcPr>
          <w:p w14:paraId="5F3BB14A" w14:textId="77777777" w:rsidR="00D70415" w:rsidRDefault="00D70415" w:rsidP="007A14A5">
            <w:pPr>
              <w:keepNext/>
              <w:keepLines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Principais Produtos</w:t>
            </w:r>
          </w:p>
        </w:tc>
      </w:tr>
      <w:tr w:rsidR="00D70415" w14:paraId="45596B3B" w14:textId="77777777" w:rsidTr="0015736A">
        <w:trPr>
          <w:jc w:val="center"/>
        </w:trPr>
        <w:tc>
          <w:tcPr>
            <w:tcW w:w="3100" w:type="dxa"/>
            <w:vAlign w:val="center"/>
          </w:tcPr>
          <w:p w14:paraId="67F72903" w14:textId="19EBC07B" w:rsidR="00D70415" w:rsidRDefault="00D6445D" w:rsidP="00392021">
            <w:pPr>
              <w:pStyle w:val="Commarcadores"/>
            </w:pPr>
            <w:r>
              <w:t>Engenheiro de Software</w:t>
            </w:r>
          </w:p>
        </w:tc>
        <w:tc>
          <w:tcPr>
            <w:tcW w:w="5647" w:type="dxa"/>
            <w:vAlign w:val="center"/>
          </w:tcPr>
          <w:p w14:paraId="0FED56F2" w14:textId="77777777" w:rsidR="00D70415" w:rsidRPr="00CE7A77" w:rsidRDefault="00D70415" w:rsidP="00CE7A77">
            <w:pPr>
              <w:pStyle w:val="Commarcadores"/>
              <w:jc w:val="both"/>
            </w:pPr>
            <w:r w:rsidRPr="00CE7A77">
              <w:t>Estudo de viabilidade</w:t>
            </w:r>
          </w:p>
          <w:p w14:paraId="1F2D4940" w14:textId="77777777" w:rsidR="00D70415" w:rsidRPr="00CE7A77" w:rsidRDefault="00D70415" w:rsidP="00CE7A77">
            <w:pPr>
              <w:pStyle w:val="Commarcadores"/>
              <w:jc w:val="both"/>
            </w:pPr>
            <w:r w:rsidRPr="00CE7A77">
              <w:t>Lista de riscos</w:t>
            </w:r>
          </w:p>
          <w:p w14:paraId="275FCCBB" w14:textId="77777777" w:rsidR="00D70415" w:rsidRPr="00CE7A77" w:rsidRDefault="00D70415" w:rsidP="00CE7A77">
            <w:pPr>
              <w:pStyle w:val="Commarcadores"/>
              <w:jc w:val="both"/>
            </w:pPr>
            <w:r w:rsidRPr="00CE7A77">
              <w:t>Plano do projeto</w:t>
            </w:r>
          </w:p>
          <w:p w14:paraId="213DE96B" w14:textId="77777777" w:rsidR="00D70415" w:rsidRPr="00CE7A77" w:rsidRDefault="00D70415" w:rsidP="00CE7A77">
            <w:pPr>
              <w:pStyle w:val="Commarcadores"/>
              <w:jc w:val="both"/>
            </w:pPr>
            <w:r w:rsidRPr="00CE7A77">
              <w:t>Cronograma do projeto</w:t>
            </w:r>
          </w:p>
          <w:p w14:paraId="5F306C49" w14:textId="77777777" w:rsidR="00D70415" w:rsidRPr="00CE7A77" w:rsidRDefault="00D70415" w:rsidP="00CE7A77">
            <w:pPr>
              <w:pStyle w:val="Commarcadores"/>
              <w:jc w:val="both"/>
            </w:pPr>
            <w:r w:rsidRPr="00CE7A77">
              <w:t>Planos de iteração</w:t>
            </w:r>
          </w:p>
          <w:p w14:paraId="5FB7121F" w14:textId="77777777" w:rsidR="00D70415" w:rsidRPr="00CE7A77" w:rsidRDefault="00D70415" w:rsidP="00CE7A77">
            <w:pPr>
              <w:pStyle w:val="Commarcadores"/>
              <w:jc w:val="both"/>
            </w:pPr>
            <w:r w:rsidRPr="00CE7A77">
              <w:t>Avaliações das iterações</w:t>
            </w:r>
          </w:p>
          <w:p w14:paraId="0D3F14CB" w14:textId="77777777" w:rsidR="00D70415" w:rsidRPr="00CE7A77" w:rsidRDefault="00D70415" w:rsidP="00CE7A77">
            <w:pPr>
              <w:pStyle w:val="Commarcadores"/>
              <w:jc w:val="both"/>
            </w:pPr>
            <w:r w:rsidRPr="00CE7A77">
              <w:t>Planilha(s) de acompanhamento e status do projeto</w:t>
            </w:r>
          </w:p>
          <w:p w14:paraId="480D67F1" w14:textId="77777777" w:rsidR="00D70415" w:rsidRPr="00CE7A77" w:rsidRDefault="00D70415" w:rsidP="00CE7A77">
            <w:pPr>
              <w:pStyle w:val="Commarcadores"/>
              <w:jc w:val="both"/>
            </w:pPr>
            <w:r w:rsidRPr="00CE7A77">
              <w:t>Atas de reunião</w:t>
            </w:r>
          </w:p>
        </w:tc>
      </w:tr>
      <w:tr w:rsidR="00D70415" w14:paraId="77904A04" w14:textId="77777777" w:rsidTr="0015736A">
        <w:trPr>
          <w:jc w:val="center"/>
        </w:trPr>
        <w:tc>
          <w:tcPr>
            <w:tcW w:w="3100" w:type="dxa"/>
            <w:vAlign w:val="center"/>
          </w:tcPr>
          <w:p w14:paraId="127398BE" w14:textId="62791022" w:rsidR="00D70415" w:rsidRDefault="0029551D" w:rsidP="00392021">
            <w:pPr>
              <w:pStyle w:val="Commarcadores"/>
            </w:pPr>
            <w:r>
              <w:t xml:space="preserve">Engenheiro de </w:t>
            </w:r>
            <w:r w:rsidR="00D70415">
              <w:t>Requisitos</w:t>
            </w:r>
          </w:p>
        </w:tc>
        <w:tc>
          <w:tcPr>
            <w:tcW w:w="5647" w:type="dxa"/>
            <w:vAlign w:val="center"/>
          </w:tcPr>
          <w:p w14:paraId="1E068C0A" w14:textId="7C372AE7" w:rsidR="00347967" w:rsidRPr="00CE7A77" w:rsidRDefault="00D70415" w:rsidP="00CE7A77">
            <w:pPr>
              <w:pStyle w:val="Commarcadores"/>
              <w:jc w:val="both"/>
            </w:pPr>
            <w:r w:rsidRPr="00CE7A77">
              <w:t>Documento(s) de requisitos (funcionais e não funcionais)</w:t>
            </w:r>
          </w:p>
          <w:p w14:paraId="53633F7B" w14:textId="6B75E6DD" w:rsidR="00D70415" w:rsidRPr="00CE7A77" w:rsidRDefault="00D70415" w:rsidP="00CE7A77">
            <w:pPr>
              <w:pStyle w:val="Commarcadores"/>
              <w:jc w:val="both"/>
            </w:pPr>
            <w:r w:rsidRPr="00CE7A77">
              <w:t>Especificação de casos de uso</w:t>
            </w:r>
          </w:p>
          <w:p w14:paraId="25268B5F" w14:textId="4B3D5037" w:rsidR="00347967" w:rsidRPr="00CE7A77" w:rsidRDefault="00347967" w:rsidP="00CE7A77">
            <w:pPr>
              <w:pStyle w:val="Commarcadores"/>
              <w:jc w:val="both"/>
            </w:pPr>
            <w:r w:rsidRPr="00CE7A77">
              <w:t>Lista de riscos</w:t>
            </w:r>
          </w:p>
          <w:p w14:paraId="67566D13" w14:textId="77777777" w:rsidR="00D70415" w:rsidRPr="00CE7A77" w:rsidRDefault="00D70415" w:rsidP="00CE7A77">
            <w:pPr>
              <w:pStyle w:val="Commarcadores"/>
              <w:jc w:val="both"/>
            </w:pPr>
            <w:r w:rsidRPr="00CE7A77">
              <w:t>Glossário</w:t>
            </w:r>
          </w:p>
          <w:p w14:paraId="587E1248" w14:textId="79A3631E" w:rsidR="0029551D" w:rsidRPr="00CE7A77" w:rsidRDefault="0029551D" w:rsidP="00CE7A77">
            <w:pPr>
              <w:pStyle w:val="Commarcadores"/>
              <w:jc w:val="both"/>
            </w:pPr>
            <w:r w:rsidRPr="00CE7A77">
              <w:t>Notas de Release</w:t>
            </w:r>
          </w:p>
        </w:tc>
      </w:tr>
      <w:tr w:rsidR="0029551D" w14:paraId="0989F0B8" w14:textId="77777777" w:rsidTr="0015736A">
        <w:trPr>
          <w:jc w:val="center"/>
        </w:trPr>
        <w:tc>
          <w:tcPr>
            <w:tcW w:w="3100" w:type="dxa"/>
            <w:vAlign w:val="center"/>
          </w:tcPr>
          <w:p w14:paraId="757470F0" w14:textId="7BC00B59" w:rsidR="0029551D" w:rsidRDefault="0029551D" w:rsidP="00392021">
            <w:pPr>
              <w:pStyle w:val="Commarcadores"/>
            </w:pPr>
            <w:r>
              <w:t>Desenvolvedora</w:t>
            </w:r>
          </w:p>
        </w:tc>
        <w:tc>
          <w:tcPr>
            <w:tcW w:w="5647" w:type="dxa"/>
            <w:vAlign w:val="center"/>
          </w:tcPr>
          <w:p w14:paraId="118048BA" w14:textId="77777777" w:rsidR="0029551D" w:rsidRPr="00CE7A77" w:rsidRDefault="0029551D" w:rsidP="00CE7A77">
            <w:pPr>
              <w:pStyle w:val="Commarcadores"/>
              <w:jc w:val="both"/>
            </w:pPr>
            <w:r w:rsidRPr="00CE7A77">
              <w:t>Documento de organização do ambiente</w:t>
            </w:r>
          </w:p>
          <w:p w14:paraId="0172B08F" w14:textId="77777777" w:rsidR="0029551D" w:rsidRPr="00CE7A77" w:rsidRDefault="0029551D" w:rsidP="00CE7A77">
            <w:pPr>
              <w:pStyle w:val="Commarcadores"/>
              <w:jc w:val="both"/>
            </w:pPr>
            <w:r w:rsidRPr="00CE7A77">
              <w:t>Código fonte</w:t>
            </w:r>
          </w:p>
          <w:p w14:paraId="27EC1F23" w14:textId="77777777" w:rsidR="0029551D" w:rsidRPr="00CE7A77" w:rsidRDefault="0029551D" w:rsidP="00CE7A77">
            <w:pPr>
              <w:pStyle w:val="Commarcadores"/>
              <w:jc w:val="both"/>
            </w:pPr>
            <w:r w:rsidRPr="00CE7A77">
              <w:t>Plano de testes</w:t>
            </w:r>
          </w:p>
          <w:p w14:paraId="28735C9B" w14:textId="77777777" w:rsidR="0029551D" w:rsidRPr="00CE7A77" w:rsidRDefault="0029551D" w:rsidP="00CE7A77">
            <w:pPr>
              <w:pStyle w:val="Commarcadores"/>
              <w:jc w:val="both"/>
            </w:pPr>
            <w:r w:rsidRPr="00CE7A77">
              <w:t>Projetos de testes</w:t>
            </w:r>
          </w:p>
          <w:p w14:paraId="6B647FDB" w14:textId="6CB471F2" w:rsidR="0029551D" w:rsidRPr="00CE7A77" w:rsidRDefault="0029551D" w:rsidP="00CE7A77">
            <w:pPr>
              <w:pStyle w:val="Commarcadores"/>
              <w:jc w:val="both"/>
            </w:pPr>
            <w:r w:rsidRPr="00CE7A77">
              <w:t>Planilha(s) de execução de testes</w:t>
            </w:r>
          </w:p>
        </w:tc>
      </w:tr>
      <w:tr w:rsidR="0029551D" w14:paraId="6CD7A349" w14:textId="77777777" w:rsidTr="0015736A">
        <w:trPr>
          <w:jc w:val="center"/>
        </w:trPr>
        <w:tc>
          <w:tcPr>
            <w:tcW w:w="3100" w:type="dxa"/>
            <w:vAlign w:val="center"/>
          </w:tcPr>
          <w:p w14:paraId="52A5B993" w14:textId="0E27C3BC" w:rsidR="0029551D" w:rsidRDefault="0029551D" w:rsidP="00392021">
            <w:pPr>
              <w:pStyle w:val="Commarcadores"/>
            </w:pPr>
            <w:r>
              <w:t>Engenheiro de Qualidade</w:t>
            </w:r>
          </w:p>
        </w:tc>
        <w:tc>
          <w:tcPr>
            <w:tcW w:w="5647" w:type="dxa"/>
            <w:vAlign w:val="center"/>
          </w:tcPr>
          <w:p w14:paraId="268CBE7E" w14:textId="77777777" w:rsidR="0029551D" w:rsidRPr="00CE7A77" w:rsidRDefault="0029551D" w:rsidP="00CE7A77">
            <w:pPr>
              <w:pStyle w:val="Commarcadores"/>
              <w:jc w:val="both"/>
            </w:pPr>
            <w:r w:rsidRPr="00CE7A77">
              <w:t>Documento de Arquitetura</w:t>
            </w:r>
          </w:p>
          <w:p w14:paraId="0074B9C9" w14:textId="77777777" w:rsidR="0029551D" w:rsidRPr="00CE7A77" w:rsidRDefault="0029551D" w:rsidP="00CE7A77">
            <w:pPr>
              <w:pStyle w:val="Commarcadores"/>
              <w:jc w:val="both"/>
            </w:pPr>
            <w:r w:rsidRPr="00CE7A77">
              <w:lastRenderedPageBreak/>
              <w:t>Modelo de análise e projeto</w:t>
            </w:r>
          </w:p>
          <w:p w14:paraId="19081339" w14:textId="77777777" w:rsidR="0029551D" w:rsidRPr="00CE7A77" w:rsidRDefault="0029551D" w:rsidP="00CE7A77">
            <w:pPr>
              <w:pStyle w:val="Commarcadores"/>
              <w:jc w:val="both"/>
            </w:pPr>
            <w:r w:rsidRPr="00CE7A77">
              <w:t>Tabela de mapeamento das classes de análise em elementos de projeto</w:t>
            </w:r>
          </w:p>
          <w:p w14:paraId="65D64091" w14:textId="77777777" w:rsidR="0029551D" w:rsidRPr="00CE7A77" w:rsidRDefault="0029551D" w:rsidP="00CE7A77">
            <w:pPr>
              <w:pStyle w:val="Commarcadores"/>
              <w:jc w:val="both"/>
            </w:pPr>
            <w:r w:rsidRPr="00CE7A77">
              <w:t>Modelo de dados</w:t>
            </w:r>
          </w:p>
          <w:p w14:paraId="6777F9FA" w14:textId="77777777" w:rsidR="0029551D" w:rsidRPr="00CE7A77" w:rsidRDefault="0029551D" w:rsidP="00CE7A77">
            <w:pPr>
              <w:pStyle w:val="Commarcadores"/>
              <w:jc w:val="both"/>
            </w:pPr>
            <w:r w:rsidRPr="00CE7A77">
              <w:t>Dicionário de dados</w:t>
            </w:r>
          </w:p>
          <w:p w14:paraId="3ACD30D8" w14:textId="5C29B0CE" w:rsidR="00A372F8" w:rsidRPr="00CE7A77" w:rsidRDefault="0029551D" w:rsidP="00CE7A77">
            <w:pPr>
              <w:pStyle w:val="Commarcadores"/>
              <w:jc w:val="both"/>
            </w:pPr>
            <w:r w:rsidRPr="00CE7A77">
              <w:t>Solicitações de Mudança</w:t>
            </w:r>
          </w:p>
        </w:tc>
      </w:tr>
    </w:tbl>
    <w:p w14:paraId="56D99595" w14:textId="77777777" w:rsidR="00D70415" w:rsidRPr="00FD250B" w:rsidRDefault="00D70415" w:rsidP="00B019CE">
      <w:pPr>
        <w:ind w:firstLine="0"/>
      </w:pPr>
    </w:p>
    <w:p w14:paraId="56045744" w14:textId="67965644" w:rsidR="00184948" w:rsidRPr="00715F8C" w:rsidRDefault="00D70415" w:rsidP="00715F8C">
      <w:pPr>
        <w:pStyle w:val="Ttulo1"/>
        <w:rPr>
          <w:snapToGrid w:val="0"/>
          <w:lang w:eastAsia="en-US"/>
        </w:rPr>
      </w:pPr>
      <w:bookmarkStart w:id="24" w:name="_Toc127621334"/>
      <w:bookmarkStart w:id="25" w:name="_Toc133148778"/>
      <w:r>
        <w:rPr>
          <w:snapToGrid w:val="0"/>
          <w:lang w:eastAsia="en-US"/>
        </w:rPr>
        <w:t>Etapas e Objetivos</w:t>
      </w:r>
      <w:bookmarkEnd w:id="24"/>
      <w:bookmarkEnd w:id="25"/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1"/>
        <w:gridCol w:w="1593"/>
        <w:gridCol w:w="6303"/>
      </w:tblGrid>
      <w:tr w:rsidR="00D70415" w14:paraId="39E359E2" w14:textId="77777777" w:rsidTr="00DE7820">
        <w:trPr>
          <w:cantSplit/>
          <w:trHeight w:val="609"/>
          <w:jc w:val="center"/>
        </w:trPr>
        <w:tc>
          <w:tcPr>
            <w:tcW w:w="1331" w:type="dxa"/>
            <w:shd w:val="pct10" w:color="auto" w:fill="FFFFFF"/>
            <w:vAlign w:val="center"/>
          </w:tcPr>
          <w:p w14:paraId="0009F4A0" w14:textId="77777777" w:rsidR="00D70415" w:rsidRDefault="00D70415" w:rsidP="007A14A5">
            <w:pPr>
              <w:keepNext/>
              <w:keepLines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Etapa</w:t>
            </w:r>
          </w:p>
        </w:tc>
        <w:tc>
          <w:tcPr>
            <w:tcW w:w="1593" w:type="dxa"/>
            <w:shd w:val="pct10" w:color="auto" w:fill="FFFFFF"/>
            <w:vAlign w:val="center"/>
          </w:tcPr>
          <w:p w14:paraId="55899915" w14:textId="36A99CDD" w:rsidR="00D70415" w:rsidRPr="008E121F" w:rsidRDefault="008E121F" w:rsidP="007A14A5">
            <w:pPr>
              <w:keepNext/>
              <w:keepLines/>
              <w:ind w:firstLine="0"/>
              <w:jc w:val="center"/>
              <w:rPr>
                <w:rFonts w:ascii="Arial" w:hAnsi="Arial"/>
                <w:b/>
                <w:sz w:val="22"/>
              </w:rPr>
            </w:pPr>
            <w:r w:rsidRPr="008E121F">
              <w:rPr>
                <w:rFonts w:ascii="Arial" w:hAnsi="Arial"/>
                <w:b/>
                <w:sz w:val="22"/>
              </w:rPr>
              <w:t>Período S</w:t>
            </w:r>
            <w:r w:rsidR="00347967" w:rsidRPr="008E121F">
              <w:rPr>
                <w:rFonts w:ascii="Arial" w:hAnsi="Arial"/>
                <w:b/>
                <w:sz w:val="22"/>
              </w:rPr>
              <w:t>emana</w:t>
            </w:r>
            <w:r w:rsidRPr="008E121F">
              <w:rPr>
                <w:rFonts w:ascii="Arial" w:hAnsi="Arial"/>
                <w:b/>
                <w:sz w:val="22"/>
              </w:rPr>
              <w:t>l</w:t>
            </w:r>
          </w:p>
        </w:tc>
        <w:tc>
          <w:tcPr>
            <w:tcW w:w="6303" w:type="dxa"/>
            <w:shd w:val="pct10" w:color="auto" w:fill="FFFFFF"/>
          </w:tcPr>
          <w:p w14:paraId="1AC2AFEA" w14:textId="56DB5861" w:rsidR="00D70415" w:rsidRPr="007A14A5" w:rsidRDefault="00D70415" w:rsidP="000F76D0">
            <w:pPr>
              <w:keepNext/>
              <w:keepLines/>
              <w:ind w:firstLine="0"/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7A14A5">
              <w:rPr>
                <w:rFonts w:ascii="Arial" w:hAnsi="Arial"/>
                <w:b/>
                <w:sz w:val="22"/>
                <w:szCs w:val="22"/>
              </w:rPr>
              <w:t>Objetivos</w:t>
            </w:r>
          </w:p>
        </w:tc>
      </w:tr>
      <w:tr w:rsidR="00D70415" w14:paraId="7CBC8ABD" w14:textId="77777777" w:rsidTr="00B23FEE">
        <w:trPr>
          <w:trHeight w:val="739"/>
          <w:jc w:val="center"/>
        </w:trPr>
        <w:tc>
          <w:tcPr>
            <w:tcW w:w="1331" w:type="dxa"/>
            <w:vAlign w:val="center"/>
          </w:tcPr>
          <w:p w14:paraId="61FBFD94" w14:textId="77777777" w:rsidR="00D70415" w:rsidRDefault="00D70415" w:rsidP="00392021">
            <w:pPr>
              <w:ind w:firstLine="0"/>
              <w:jc w:val="center"/>
            </w:pPr>
            <w:r>
              <w:t>1</w:t>
            </w:r>
          </w:p>
        </w:tc>
        <w:tc>
          <w:tcPr>
            <w:tcW w:w="1593" w:type="dxa"/>
            <w:vAlign w:val="center"/>
          </w:tcPr>
          <w:p w14:paraId="1B3C05BD" w14:textId="459B7F45" w:rsidR="00D70415" w:rsidRDefault="008E121F" w:rsidP="00392021">
            <w:pPr>
              <w:ind w:firstLine="0"/>
              <w:jc w:val="center"/>
            </w:pPr>
            <w:r>
              <w:t>1ª</w:t>
            </w:r>
          </w:p>
        </w:tc>
        <w:tc>
          <w:tcPr>
            <w:tcW w:w="6303" w:type="dxa"/>
            <w:vAlign w:val="center"/>
          </w:tcPr>
          <w:p w14:paraId="68B4D782" w14:textId="298B9778" w:rsidR="00D70415" w:rsidRPr="00442702" w:rsidRDefault="00347967" w:rsidP="00392021">
            <w:pPr>
              <w:pStyle w:val="instrucaodepreenchimento"/>
              <w:ind w:firstLine="0"/>
              <w:jc w:val="center"/>
              <w:rPr>
                <w:sz w:val="22"/>
                <w:szCs w:val="22"/>
              </w:rPr>
            </w:pPr>
            <w:r w:rsidRPr="00442702">
              <w:rPr>
                <w:color w:val="auto"/>
                <w:sz w:val="22"/>
                <w:szCs w:val="22"/>
              </w:rPr>
              <w:t xml:space="preserve">Organizar e definir </w:t>
            </w:r>
            <w:r w:rsidR="00D70415" w:rsidRPr="00442702">
              <w:rPr>
                <w:color w:val="auto"/>
                <w:sz w:val="22"/>
                <w:szCs w:val="22"/>
              </w:rPr>
              <w:t xml:space="preserve">o </w:t>
            </w:r>
            <w:r w:rsidR="00CE3633">
              <w:rPr>
                <w:color w:val="auto"/>
                <w:sz w:val="22"/>
                <w:szCs w:val="22"/>
              </w:rPr>
              <w:t>d</w:t>
            </w:r>
            <w:r w:rsidR="00D70415" w:rsidRPr="00442702">
              <w:rPr>
                <w:color w:val="auto"/>
                <w:sz w:val="22"/>
                <w:szCs w:val="22"/>
              </w:rPr>
              <w:t xml:space="preserve">ocumento de </w:t>
            </w:r>
            <w:r w:rsidR="00CE3633">
              <w:rPr>
                <w:color w:val="auto"/>
                <w:sz w:val="22"/>
                <w:szCs w:val="22"/>
              </w:rPr>
              <w:t>r</w:t>
            </w:r>
            <w:r w:rsidR="00D70415" w:rsidRPr="00442702">
              <w:rPr>
                <w:color w:val="auto"/>
                <w:sz w:val="22"/>
                <w:szCs w:val="22"/>
              </w:rPr>
              <w:t>equisitos e</w:t>
            </w:r>
            <w:r w:rsidRPr="00442702">
              <w:rPr>
                <w:color w:val="auto"/>
                <w:sz w:val="22"/>
                <w:szCs w:val="22"/>
              </w:rPr>
              <w:t xml:space="preserve"> </w:t>
            </w:r>
            <w:r w:rsidR="00D70415" w:rsidRPr="00442702">
              <w:rPr>
                <w:color w:val="auto"/>
                <w:sz w:val="22"/>
                <w:szCs w:val="22"/>
              </w:rPr>
              <w:t xml:space="preserve">o </w:t>
            </w:r>
            <w:r w:rsidR="00CE3633">
              <w:rPr>
                <w:color w:val="auto"/>
                <w:sz w:val="22"/>
                <w:szCs w:val="22"/>
              </w:rPr>
              <w:t>p</w:t>
            </w:r>
            <w:r w:rsidRPr="00442702">
              <w:rPr>
                <w:color w:val="auto"/>
                <w:sz w:val="22"/>
                <w:szCs w:val="22"/>
              </w:rPr>
              <w:t xml:space="preserve">lano de </w:t>
            </w:r>
            <w:r w:rsidR="00CE3633">
              <w:rPr>
                <w:color w:val="auto"/>
                <w:sz w:val="22"/>
                <w:szCs w:val="22"/>
              </w:rPr>
              <w:t>p</w:t>
            </w:r>
            <w:r w:rsidRPr="00442702">
              <w:rPr>
                <w:color w:val="auto"/>
                <w:sz w:val="22"/>
                <w:szCs w:val="22"/>
              </w:rPr>
              <w:t>rojeto</w:t>
            </w:r>
          </w:p>
        </w:tc>
      </w:tr>
      <w:tr w:rsidR="00D70415" w14:paraId="7E1AF6B8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68235FCE" w14:textId="77777777" w:rsidR="00D70415" w:rsidRDefault="00D70415" w:rsidP="00392021">
            <w:pPr>
              <w:ind w:firstLine="0"/>
              <w:jc w:val="center"/>
            </w:pPr>
            <w:r>
              <w:t>2</w:t>
            </w:r>
          </w:p>
        </w:tc>
        <w:tc>
          <w:tcPr>
            <w:tcW w:w="1593" w:type="dxa"/>
            <w:vAlign w:val="center"/>
          </w:tcPr>
          <w:p w14:paraId="301F5873" w14:textId="6D9EF096" w:rsidR="00D70415" w:rsidRDefault="002702E6" w:rsidP="00392021">
            <w:pPr>
              <w:ind w:firstLine="0"/>
              <w:jc w:val="center"/>
            </w:pPr>
            <w:r>
              <w:t>2</w:t>
            </w:r>
            <w:r w:rsidR="008E121F">
              <w:t>ª</w:t>
            </w:r>
          </w:p>
        </w:tc>
        <w:tc>
          <w:tcPr>
            <w:tcW w:w="6303" w:type="dxa"/>
            <w:vAlign w:val="center"/>
          </w:tcPr>
          <w:p w14:paraId="3D90FBDC" w14:textId="3E0BA920" w:rsidR="00CE3633" w:rsidRPr="00442702" w:rsidRDefault="003A00FF" w:rsidP="00CE3633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i/>
                <w:sz w:val="22"/>
                <w:szCs w:val="22"/>
              </w:rPr>
              <w:t>Avaliação, análise e redução de riscos</w:t>
            </w:r>
          </w:p>
        </w:tc>
      </w:tr>
      <w:tr w:rsidR="00CE3633" w14:paraId="7BCDE60C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4BC6C4C8" w14:textId="7B909658" w:rsidR="00CE3633" w:rsidRDefault="00EB4D01" w:rsidP="00392021">
            <w:pPr>
              <w:ind w:firstLine="0"/>
              <w:jc w:val="center"/>
            </w:pPr>
            <w:r>
              <w:t>3</w:t>
            </w:r>
          </w:p>
        </w:tc>
        <w:tc>
          <w:tcPr>
            <w:tcW w:w="1593" w:type="dxa"/>
            <w:vAlign w:val="center"/>
          </w:tcPr>
          <w:p w14:paraId="23781542" w14:textId="71147125" w:rsidR="00CE3633" w:rsidRDefault="00CE3633" w:rsidP="00392021">
            <w:pPr>
              <w:ind w:firstLine="0"/>
              <w:jc w:val="center"/>
            </w:pPr>
            <w:r>
              <w:t>2ª</w:t>
            </w:r>
          </w:p>
        </w:tc>
        <w:tc>
          <w:tcPr>
            <w:tcW w:w="6303" w:type="dxa"/>
            <w:vAlign w:val="center"/>
          </w:tcPr>
          <w:p w14:paraId="50D44E55" w14:textId="72FC41A2" w:rsidR="00CE3633" w:rsidRPr="00442702" w:rsidRDefault="00CE3633" w:rsidP="00CE3633">
            <w:pPr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Revisão do Plano de Projeto e entrega do cronograma de tarefas</w:t>
            </w:r>
          </w:p>
        </w:tc>
      </w:tr>
      <w:tr w:rsidR="00D70415" w14:paraId="3B608766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6B77DBD7" w14:textId="030EEA57" w:rsidR="00D70415" w:rsidRDefault="00EB4D01" w:rsidP="00392021">
            <w:pPr>
              <w:ind w:firstLine="0"/>
              <w:jc w:val="center"/>
            </w:pPr>
            <w:r>
              <w:t>4</w:t>
            </w:r>
          </w:p>
        </w:tc>
        <w:tc>
          <w:tcPr>
            <w:tcW w:w="1593" w:type="dxa"/>
            <w:vAlign w:val="center"/>
          </w:tcPr>
          <w:p w14:paraId="7039AFA1" w14:textId="03B862A4" w:rsidR="00D70415" w:rsidRDefault="008E121F" w:rsidP="00392021">
            <w:pPr>
              <w:ind w:firstLine="0"/>
              <w:jc w:val="center"/>
            </w:pPr>
            <w:r>
              <w:t>2ª</w:t>
            </w:r>
          </w:p>
        </w:tc>
        <w:tc>
          <w:tcPr>
            <w:tcW w:w="6303" w:type="dxa"/>
            <w:vAlign w:val="center"/>
          </w:tcPr>
          <w:p w14:paraId="70139C4F" w14:textId="1D9FEAF7" w:rsidR="00D70415" w:rsidRPr="00442702" w:rsidRDefault="0029551D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i/>
                <w:sz w:val="22"/>
                <w:szCs w:val="22"/>
              </w:rPr>
              <w:t>Desenvolvimento e entrega do primeiro protótipo</w:t>
            </w:r>
          </w:p>
        </w:tc>
      </w:tr>
      <w:tr w:rsidR="00D70415" w14:paraId="7828F417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013721E9" w14:textId="44D29B99" w:rsidR="00D70415" w:rsidRDefault="00EB4D01" w:rsidP="00392021">
            <w:pPr>
              <w:ind w:firstLine="0"/>
              <w:jc w:val="center"/>
            </w:pPr>
            <w:r>
              <w:t>5</w:t>
            </w:r>
          </w:p>
        </w:tc>
        <w:tc>
          <w:tcPr>
            <w:tcW w:w="1593" w:type="dxa"/>
            <w:vAlign w:val="center"/>
          </w:tcPr>
          <w:p w14:paraId="3B1C908E" w14:textId="53ACE600" w:rsidR="00D70415" w:rsidRDefault="00B56C6F" w:rsidP="00392021">
            <w:pPr>
              <w:ind w:firstLine="0"/>
              <w:jc w:val="center"/>
            </w:pPr>
            <w:r>
              <w:t>3</w:t>
            </w:r>
            <w:r w:rsidR="008E121F">
              <w:t>ª</w:t>
            </w:r>
          </w:p>
        </w:tc>
        <w:tc>
          <w:tcPr>
            <w:tcW w:w="6303" w:type="dxa"/>
            <w:vAlign w:val="center"/>
          </w:tcPr>
          <w:p w14:paraId="51E2782B" w14:textId="3F00A8DB" w:rsidR="00D70415" w:rsidRPr="00442702" w:rsidRDefault="0029551D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i/>
                <w:sz w:val="22"/>
                <w:szCs w:val="22"/>
              </w:rPr>
              <w:t>Validação dos requisitos</w:t>
            </w:r>
            <w:r w:rsidR="00DD3357" w:rsidRPr="00442702">
              <w:rPr>
                <w:i/>
                <w:sz w:val="22"/>
                <w:szCs w:val="22"/>
              </w:rPr>
              <w:t>, avaliação do protótipo</w:t>
            </w:r>
            <w:r w:rsidR="000C01E2" w:rsidRPr="00442702">
              <w:rPr>
                <w:i/>
                <w:sz w:val="22"/>
                <w:szCs w:val="22"/>
              </w:rPr>
              <w:t xml:space="preserve"> e análise de riscos</w:t>
            </w:r>
          </w:p>
        </w:tc>
      </w:tr>
      <w:tr w:rsidR="00D70415" w14:paraId="26753FF4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56291AD4" w14:textId="6F829526" w:rsidR="00D70415" w:rsidRDefault="00EB4D01" w:rsidP="00392021">
            <w:pPr>
              <w:ind w:firstLine="0"/>
              <w:jc w:val="center"/>
            </w:pPr>
            <w:r>
              <w:t>6</w:t>
            </w:r>
          </w:p>
        </w:tc>
        <w:tc>
          <w:tcPr>
            <w:tcW w:w="1593" w:type="dxa"/>
            <w:vAlign w:val="center"/>
          </w:tcPr>
          <w:p w14:paraId="01F71641" w14:textId="2B005F39" w:rsidR="00D70415" w:rsidRDefault="00A372F8" w:rsidP="00392021">
            <w:pPr>
              <w:ind w:firstLine="0"/>
              <w:jc w:val="center"/>
            </w:pPr>
            <w:r>
              <w:t>4</w:t>
            </w:r>
            <w:r w:rsidR="008E121F">
              <w:t>ª</w:t>
            </w:r>
          </w:p>
        </w:tc>
        <w:tc>
          <w:tcPr>
            <w:tcW w:w="6303" w:type="dxa"/>
            <w:vAlign w:val="center"/>
          </w:tcPr>
          <w:p w14:paraId="7F1D69EA" w14:textId="263428A8" w:rsidR="00D70415" w:rsidRPr="00442702" w:rsidRDefault="000C01E2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i/>
                <w:sz w:val="22"/>
                <w:szCs w:val="22"/>
              </w:rPr>
              <w:t xml:space="preserve">Levantamento de novos requisitos, </w:t>
            </w:r>
            <w:r w:rsidR="00DE7820" w:rsidRPr="00442702">
              <w:rPr>
                <w:i/>
                <w:sz w:val="22"/>
                <w:szCs w:val="22"/>
              </w:rPr>
              <w:t>priorização de requisitos</w:t>
            </w:r>
          </w:p>
        </w:tc>
      </w:tr>
      <w:tr w:rsidR="00D70415" w14:paraId="72CC96BE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7B234D7A" w14:textId="54B828E8" w:rsidR="00D70415" w:rsidRDefault="00EB4D01" w:rsidP="00392021">
            <w:pPr>
              <w:ind w:firstLine="0"/>
              <w:jc w:val="center"/>
              <w:rPr>
                <w:color w:val="0000FF"/>
              </w:rPr>
            </w:pPr>
            <w:r>
              <w:t>7</w:t>
            </w:r>
          </w:p>
        </w:tc>
        <w:tc>
          <w:tcPr>
            <w:tcW w:w="1593" w:type="dxa"/>
            <w:vAlign w:val="center"/>
          </w:tcPr>
          <w:p w14:paraId="1460395C" w14:textId="4851E3A6" w:rsidR="00D70415" w:rsidRDefault="00DE7820" w:rsidP="00392021">
            <w:pPr>
              <w:ind w:firstLine="0"/>
              <w:jc w:val="center"/>
              <w:rPr>
                <w:color w:val="0000FF"/>
              </w:rPr>
            </w:pPr>
            <w:r w:rsidRPr="00DE7820">
              <w:t>4</w:t>
            </w:r>
            <w:r w:rsidR="008E121F">
              <w:t>ª</w:t>
            </w:r>
          </w:p>
        </w:tc>
        <w:tc>
          <w:tcPr>
            <w:tcW w:w="6303" w:type="dxa"/>
            <w:vAlign w:val="center"/>
          </w:tcPr>
          <w:p w14:paraId="4A853199" w14:textId="1C34184F" w:rsidR="00D70415" w:rsidRPr="00442702" w:rsidRDefault="001C2B68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i/>
                <w:sz w:val="22"/>
                <w:szCs w:val="22"/>
              </w:rPr>
              <w:t>Conclusão da espiral 1, a</w:t>
            </w:r>
            <w:r w:rsidR="00DE7820" w:rsidRPr="00442702">
              <w:rPr>
                <w:i/>
                <w:sz w:val="22"/>
                <w:szCs w:val="22"/>
              </w:rPr>
              <w:t>tualização do plano de projet</w:t>
            </w:r>
            <w:r w:rsidRPr="00442702">
              <w:rPr>
                <w:i/>
                <w:sz w:val="22"/>
                <w:szCs w:val="22"/>
              </w:rPr>
              <w:t>o e</w:t>
            </w:r>
            <w:r w:rsidR="00DD3357" w:rsidRPr="00442702">
              <w:rPr>
                <w:i/>
                <w:sz w:val="22"/>
                <w:szCs w:val="22"/>
              </w:rPr>
              <w:t xml:space="preserve"> planejamento de próximas etap</w:t>
            </w:r>
            <w:r w:rsidRPr="00442702">
              <w:rPr>
                <w:i/>
                <w:sz w:val="22"/>
                <w:szCs w:val="22"/>
              </w:rPr>
              <w:t>a</w:t>
            </w:r>
          </w:p>
        </w:tc>
      </w:tr>
      <w:tr w:rsidR="001C2B68" w14:paraId="1E783E41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10550334" w14:textId="4C8A5A37" w:rsidR="001C2B68" w:rsidRPr="00DE7820" w:rsidRDefault="00EB4D01" w:rsidP="00392021">
            <w:pPr>
              <w:ind w:firstLine="0"/>
              <w:jc w:val="center"/>
            </w:pPr>
            <w:r>
              <w:t>8</w:t>
            </w:r>
          </w:p>
        </w:tc>
        <w:tc>
          <w:tcPr>
            <w:tcW w:w="1593" w:type="dxa"/>
            <w:vAlign w:val="center"/>
          </w:tcPr>
          <w:p w14:paraId="2868ADA5" w14:textId="66C0708B" w:rsidR="001C2B68" w:rsidRPr="00DE7820" w:rsidRDefault="001C2B68" w:rsidP="00392021">
            <w:pPr>
              <w:ind w:firstLine="0"/>
              <w:jc w:val="center"/>
            </w:pPr>
            <w:r>
              <w:t>5ª</w:t>
            </w:r>
          </w:p>
        </w:tc>
        <w:tc>
          <w:tcPr>
            <w:tcW w:w="6303" w:type="dxa"/>
            <w:vAlign w:val="center"/>
          </w:tcPr>
          <w:p w14:paraId="52DA5EEB" w14:textId="609F0CFB" w:rsidR="001C2B68" w:rsidRPr="00442702" w:rsidRDefault="001C2B68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i/>
                <w:sz w:val="22"/>
                <w:szCs w:val="22"/>
              </w:rPr>
              <w:t>Revisão do planejamento e definição de objetivos</w:t>
            </w:r>
          </w:p>
        </w:tc>
      </w:tr>
      <w:tr w:rsidR="000F76D0" w14:paraId="3251F5D9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624E66C9" w14:textId="7447267F" w:rsidR="000F76D0" w:rsidRPr="00DE7820" w:rsidRDefault="00EB4D01" w:rsidP="00392021">
            <w:pPr>
              <w:ind w:firstLine="0"/>
              <w:jc w:val="center"/>
            </w:pPr>
            <w:r>
              <w:t>9</w:t>
            </w:r>
          </w:p>
        </w:tc>
        <w:tc>
          <w:tcPr>
            <w:tcW w:w="1593" w:type="dxa"/>
            <w:vAlign w:val="center"/>
          </w:tcPr>
          <w:p w14:paraId="74CA225B" w14:textId="0ADA16FB" w:rsidR="000F76D0" w:rsidRPr="00DE7820" w:rsidRDefault="001C2B68" w:rsidP="001C2B68">
            <w:pPr>
              <w:ind w:firstLine="0"/>
              <w:jc w:val="center"/>
            </w:pPr>
            <w:r>
              <w:t>6</w:t>
            </w:r>
            <w:r w:rsidR="000F76D0">
              <w:t>ª</w:t>
            </w:r>
          </w:p>
        </w:tc>
        <w:tc>
          <w:tcPr>
            <w:tcW w:w="6303" w:type="dxa"/>
            <w:vAlign w:val="center"/>
          </w:tcPr>
          <w:p w14:paraId="0994F399" w14:textId="079778B0" w:rsidR="000F76D0" w:rsidRPr="00442702" w:rsidRDefault="000F76D0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i/>
                <w:sz w:val="22"/>
                <w:szCs w:val="22"/>
              </w:rPr>
              <w:t>Avaliação, análise e redução de riscos</w:t>
            </w:r>
          </w:p>
        </w:tc>
      </w:tr>
      <w:tr w:rsidR="001C2B68" w14:paraId="38525C8C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20D95FD1" w14:textId="383953DB" w:rsidR="001C2B68" w:rsidRDefault="00EB4D01" w:rsidP="00392021">
            <w:pPr>
              <w:ind w:firstLine="0"/>
              <w:jc w:val="center"/>
            </w:pPr>
            <w:r>
              <w:t>10</w:t>
            </w:r>
          </w:p>
        </w:tc>
        <w:tc>
          <w:tcPr>
            <w:tcW w:w="1593" w:type="dxa"/>
            <w:vAlign w:val="center"/>
          </w:tcPr>
          <w:p w14:paraId="4E3D8E19" w14:textId="602A992A" w:rsidR="001C2B68" w:rsidRDefault="001C2B68" w:rsidP="001C2B68">
            <w:pPr>
              <w:ind w:firstLine="0"/>
              <w:jc w:val="center"/>
            </w:pPr>
            <w:r>
              <w:t>6ª</w:t>
            </w:r>
          </w:p>
        </w:tc>
        <w:tc>
          <w:tcPr>
            <w:tcW w:w="6303" w:type="dxa"/>
            <w:vAlign w:val="center"/>
          </w:tcPr>
          <w:p w14:paraId="2A812AC4" w14:textId="6DC6CD35" w:rsidR="001C2B68" w:rsidRPr="00442702" w:rsidRDefault="001C2B68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i/>
                <w:sz w:val="22"/>
                <w:szCs w:val="22"/>
              </w:rPr>
              <w:t>Desenvolvimento do segundo protótipo</w:t>
            </w:r>
          </w:p>
        </w:tc>
      </w:tr>
      <w:tr w:rsidR="000F76D0" w14:paraId="15B01F45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35B88A44" w14:textId="280211D9" w:rsidR="000F76D0" w:rsidRDefault="00442702" w:rsidP="00392021">
            <w:pPr>
              <w:ind w:firstLine="0"/>
              <w:jc w:val="center"/>
            </w:pPr>
            <w:r>
              <w:t>1</w:t>
            </w:r>
            <w:r w:rsidR="00EB4D01">
              <w:t>1</w:t>
            </w:r>
          </w:p>
        </w:tc>
        <w:tc>
          <w:tcPr>
            <w:tcW w:w="1593" w:type="dxa"/>
            <w:vAlign w:val="center"/>
          </w:tcPr>
          <w:p w14:paraId="039D1671" w14:textId="18E3F703" w:rsidR="000F76D0" w:rsidRDefault="00442702" w:rsidP="00392021">
            <w:pPr>
              <w:ind w:firstLine="0"/>
              <w:jc w:val="center"/>
            </w:pPr>
            <w:r>
              <w:t>7</w:t>
            </w:r>
            <w:r w:rsidR="000F76D0">
              <w:t>ª</w:t>
            </w:r>
          </w:p>
        </w:tc>
        <w:tc>
          <w:tcPr>
            <w:tcW w:w="6303" w:type="dxa"/>
            <w:vAlign w:val="center"/>
          </w:tcPr>
          <w:p w14:paraId="3C72A852" w14:textId="1ADA5B5D" w:rsidR="000F76D0" w:rsidRPr="00442702" w:rsidRDefault="00442702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i/>
                <w:sz w:val="22"/>
                <w:szCs w:val="22"/>
              </w:rPr>
              <w:t>Simulação, Requisitos de Sistema e Validação de Requisitos.</w:t>
            </w:r>
          </w:p>
        </w:tc>
      </w:tr>
      <w:tr w:rsidR="000F76D0" w14:paraId="2B981771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247E05A3" w14:textId="51C2C532" w:rsidR="000F76D0" w:rsidRDefault="00442702" w:rsidP="00392021">
            <w:pPr>
              <w:ind w:firstLine="0"/>
              <w:jc w:val="center"/>
            </w:pPr>
            <w:r>
              <w:t>1</w:t>
            </w:r>
            <w:r w:rsidR="00EB4D01">
              <w:t>2</w:t>
            </w:r>
          </w:p>
        </w:tc>
        <w:tc>
          <w:tcPr>
            <w:tcW w:w="1593" w:type="dxa"/>
            <w:vAlign w:val="center"/>
          </w:tcPr>
          <w:p w14:paraId="11AAF358" w14:textId="3F98DBA0" w:rsidR="000F76D0" w:rsidRDefault="00442702" w:rsidP="00392021">
            <w:pPr>
              <w:ind w:firstLine="0"/>
              <w:jc w:val="center"/>
            </w:pPr>
            <w:r>
              <w:t>8</w:t>
            </w:r>
            <w:r w:rsidR="000F76D0">
              <w:t>ª</w:t>
            </w:r>
          </w:p>
        </w:tc>
        <w:tc>
          <w:tcPr>
            <w:tcW w:w="6303" w:type="dxa"/>
            <w:vAlign w:val="center"/>
          </w:tcPr>
          <w:p w14:paraId="66462220" w14:textId="0A7EEFB9" w:rsidR="000F76D0" w:rsidRPr="00442702" w:rsidRDefault="00442702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i/>
                <w:sz w:val="22"/>
                <w:szCs w:val="22"/>
              </w:rPr>
              <w:t>Conclusão da espiral 2, atualização do plano de projeto e planejamento de próximas etapa</w:t>
            </w:r>
          </w:p>
        </w:tc>
      </w:tr>
      <w:tr w:rsidR="00442702" w14:paraId="2BE53B57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123835E7" w14:textId="70378D83" w:rsidR="00442702" w:rsidRDefault="00442702" w:rsidP="00392021">
            <w:pPr>
              <w:ind w:firstLine="0"/>
              <w:jc w:val="center"/>
            </w:pPr>
            <w:r>
              <w:t>1</w:t>
            </w:r>
            <w:r w:rsidR="00EB4D01">
              <w:t>3</w:t>
            </w:r>
          </w:p>
        </w:tc>
        <w:tc>
          <w:tcPr>
            <w:tcW w:w="1593" w:type="dxa"/>
            <w:vAlign w:val="center"/>
          </w:tcPr>
          <w:p w14:paraId="1178A2BB" w14:textId="3A7A4146" w:rsidR="00442702" w:rsidRDefault="00442702" w:rsidP="00392021">
            <w:pPr>
              <w:ind w:firstLine="0"/>
              <w:jc w:val="center"/>
            </w:pPr>
            <w:r>
              <w:t>9ª</w:t>
            </w:r>
          </w:p>
        </w:tc>
        <w:tc>
          <w:tcPr>
            <w:tcW w:w="6303" w:type="dxa"/>
            <w:vAlign w:val="center"/>
          </w:tcPr>
          <w:p w14:paraId="5C07A22B" w14:textId="0CA6108C" w:rsidR="00442702" w:rsidRPr="00442702" w:rsidRDefault="00442702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bCs/>
                <w:i/>
                <w:sz w:val="22"/>
                <w:szCs w:val="22"/>
              </w:rPr>
              <w:t>Revisão do planejamento e definição de objetivos</w:t>
            </w:r>
          </w:p>
        </w:tc>
      </w:tr>
      <w:tr w:rsidR="00442702" w14:paraId="5B4F3156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2F75B7F2" w14:textId="20322907" w:rsidR="00442702" w:rsidRDefault="00442702" w:rsidP="00392021">
            <w:pPr>
              <w:ind w:firstLine="0"/>
              <w:jc w:val="center"/>
            </w:pPr>
            <w:r>
              <w:lastRenderedPageBreak/>
              <w:t>1</w:t>
            </w:r>
            <w:r w:rsidR="00EB4D01">
              <w:t>4</w:t>
            </w:r>
          </w:p>
        </w:tc>
        <w:tc>
          <w:tcPr>
            <w:tcW w:w="1593" w:type="dxa"/>
            <w:vAlign w:val="center"/>
          </w:tcPr>
          <w:p w14:paraId="521E82E0" w14:textId="3833941B" w:rsidR="00442702" w:rsidRDefault="00442702" w:rsidP="00392021">
            <w:pPr>
              <w:ind w:firstLine="0"/>
              <w:jc w:val="center"/>
            </w:pPr>
            <w:r>
              <w:t>10ª</w:t>
            </w:r>
          </w:p>
        </w:tc>
        <w:tc>
          <w:tcPr>
            <w:tcW w:w="6303" w:type="dxa"/>
            <w:vAlign w:val="center"/>
          </w:tcPr>
          <w:p w14:paraId="778F9B8C" w14:textId="1F2FD594" w:rsidR="00442702" w:rsidRPr="00442702" w:rsidRDefault="00442702" w:rsidP="00392021">
            <w:pPr>
              <w:ind w:firstLine="0"/>
              <w:jc w:val="center"/>
              <w:rPr>
                <w:bCs/>
                <w:i/>
                <w:sz w:val="22"/>
                <w:szCs w:val="22"/>
              </w:rPr>
            </w:pPr>
            <w:r w:rsidRPr="00442702">
              <w:rPr>
                <w:bCs/>
                <w:i/>
                <w:sz w:val="22"/>
                <w:szCs w:val="22"/>
              </w:rPr>
              <w:t>Análise de riscos e desenvolvimento do protótipo final.</w:t>
            </w:r>
          </w:p>
        </w:tc>
      </w:tr>
      <w:tr w:rsidR="00442702" w14:paraId="2B435E8A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05E9A8CB" w14:textId="64CB2D98" w:rsidR="00442702" w:rsidRDefault="00442702" w:rsidP="00392021">
            <w:pPr>
              <w:ind w:firstLine="0"/>
              <w:jc w:val="center"/>
            </w:pPr>
            <w:r>
              <w:t>1</w:t>
            </w:r>
            <w:r w:rsidR="00EB4D01">
              <w:t>5</w:t>
            </w:r>
          </w:p>
        </w:tc>
        <w:tc>
          <w:tcPr>
            <w:tcW w:w="1593" w:type="dxa"/>
            <w:vAlign w:val="center"/>
          </w:tcPr>
          <w:p w14:paraId="6FFD32FC" w14:textId="0A419F25" w:rsidR="00442702" w:rsidRDefault="00442702" w:rsidP="00392021">
            <w:pPr>
              <w:ind w:firstLine="0"/>
              <w:jc w:val="center"/>
            </w:pPr>
            <w:r>
              <w:t>11ª</w:t>
            </w:r>
          </w:p>
        </w:tc>
        <w:tc>
          <w:tcPr>
            <w:tcW w:w="6303" w:type="dxa"/>
            <w:vAlign w:val="center"/>
          </w:tcPr>
          <w:p w14:paraId="5F99D313" w14:textId="24784127" w:rsidR="00442702" w:rsidRPr="00442702" w:rsidRDefault="00442702" w:rsidP="00392021">
            <w:pPr>
              <w:ind w:firstLine="0"/>
              <w:jc w:val="center"/>
              <w:rPr>
                <w:bCs/>
                <w:i/>
                <w:sz w:val="22"/>
                <w:szCs w:val="22"/>
              </w:rPr>
            </w:pPr>
            <w:r w:rsidRPr="00442702">
              <w:rPr>
                <w:bCs/>
                <w:i/>
                <w:sz w:val="22"/>
                <w:szCs w:val="22"/>
              </w:rPr>
              <w:t>Simulação, Requisitos de Sistema e Validação de Requisitos.</w:t>
            </w:r>
          </w:p>
        </w:tc>
      </w:tr>
      <w:tr w:rsidR="00442702" w14:paraId="21958129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140B5714" w14:textId="77F37FA0" w:rsidR="00442702" w:rsidRDefault="00442702" w:rsidP="00392021">
            <w:pPr>
              <w:ind w:firstLine="0"/>
              <w:jc w:val="center"/>
            </w:pPr>
            <w:r>
              <w:t>1</w:t>
            </w:r>
            <w:r w:rsidR="00EB4D01">
              <w:t>6</w:t>
            </w:r>
          </w:p>
        </w:tc>
        <w:tc>
          <w:tcPr>
            <w:tcW w:w="1593" w:type="dxa"/>
            <w:vAlign w:val="center"/>
          </w:tcPr>
          <w:p w14:paraId="12184414" w14:textId="70FB2B37" w:rsidR="00442702" w:rsidRDefault="00442702" w:rsidP="00392021">
            <w:pPr>
              <w:ind w:firstLine="0"/>
              <w:jc w:val="center"/>
            </w:pPr>
            <w:r>
              <w:t>12ª</w:t>
            </w:r>
          </w:p>
        </w:tc>
        <w:tc>
          <w:tcPr>
            <w:tcW w:w="6303" w:type="dxa"/>
            <w:vAlign w:val="center"/>
          </w:tcPr>
          <w:p w14:paraId="47F87461" w14:textId="2C3DF85D" w:rsidR="00442702" w:rsidRPr="00442702" w:rsidRDefault="00442702" w:rsidP="00392021">
            <w:pPr>
              <w:ind w:firstLine="0"/>
              <w:jc w:val="center"/>
              <w:rPr>
                <w:bCs/>
                <w:i/>
                <w:sz w:val="22"/>
                <w:szCs w:val="22"/>
              </w:rPr>
            </w:pPr>
            <w:r w:rsidRPr="00442702">
              <w:rPr>
                <w:bCs/>
                <w:i/>
                <w:sz w:val="22"/>
                <w:szCs w:val="22"/>
              </w:rPr>
              <w:t>Entrega do produto e feedback.</w:t>
            </w:r>
          </w:p>
        </w:tc>
      </w:tr>
    </w:tbl>
    <w:p w14:paraId="2DBFE0E6" w14:textId="77777777" w:rsidR="00D70415" w:rsidRDefault="00D70415" w:rsidP="00B63A76">
      <w:pPr>
        <w:spacing w:after="180"/>
        <w:ind w:firstLine="0"/>
      </w:pPr>
    </w:p>
    <w:p w14:paraId="10F156A6" w14:textId="6870DC73" w:rsidR="00D70415" w:rsidRDefault="00D70415" w:rsidP="00442702">
      <w:pPr>
        <w:pStyle w:val="Ttulo1"/>
        <w:pBdr>
          <w:top w:val="single" w:sz="4" w:space="0" w:color="auto" w:shadow="1"/>
        </w:pBdr>
      </w:pPr>
      <w:bookmarkStart w:id="26" w:name="_Toc127621335"/>
      <w:bookmarkStart w:id="27" w:name="_Toc133148779"/>
      <w:bookmarkEnd w:id="11"/>
      <w:bookmarkEnd w:id="12"/>
      <w:bookmarkEnd w:id="13"/>
      <w:r w:rsidRPr="00E2138C">
        <w:t>Cronograma</w:t>
      </w:r>
      <w:bookmarkEnd w:id="26"/>
      <w:bookmarkEnd w:id="27"/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6622"/>
        <w:gridCol w:w="1320"/>
        <w:gridCol w:w="1118"/>
      </w:tblGrid>
      <w:tr w:rsidR="00CE3633" w14:paraId="2E13E90C" w14:textId="7E8A13B7" w:rsidTr="00CE3633">
        <w:tc>
          <w:tcPr>
            <w:tcW w:w="6622" w:type="dxa"/>
            <w:shd w:val="clear" w:color="auto" w:fill="F3F3F3"/>
          </w:tcPr>
          <w:p w14:paraId="4A8659B7" w14:textId="70256F1C" w:rsidR="00CE3633" w:rsidRPr="009550E9" w:rsidRDefault="00CE3633" w:rsidP="00250076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bookmarkStart w:id="28" w:name="_Hlk127615065"/>
            <w:r>
              <w:rPr>
                <w:rFonts w:ascii="Arial" w:hAnsi="Arial"/>
                <w:b/>
                <w:sz w:val="22"/>
              </w:rPr>
              <w:t>Tarefas</w:t>
            </w:r>
          </w:p>
        </w:tc>
        <w:tc>
          <w:tcPr>
            <w:tcW w:w="1320" w:type="dxa"/>
            <w:shd w:val="clear" w:color="auto" w:fill="F3F3F3"/>
          </w:tcPr>
          <w:p w14:paraId="1595C785" w14:textId="6B437BCC" w:rsidR="00CE3633" w:rsidRPr="009550E9" w:rsidRDefault="00CE3633" w:rsidP="00250076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Datas</w:t>
            </w:r>
          </w:p>
        </w:tc>
        <w:tc>
          <w:tcPr>
            <w:tcW w:w="1118" w:type="dxa"/>
            <w:shd w:val="clear" w:color="auto" w:fill="F3F3F3"/>
          </w:tcPr>
          <w:p w14:paraId="122351AA" w14:textId="5C8C0115" w:rsidR="00CE3633" w:rsidRDefault="00CE3633" w:rsidP="00250076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Semana</w:t>
            </w:r>
          </w:p>
        </w:tc>
      </w:tr>
      <w:tr w:rsidR="00CE3633" w14:paraId="57F8C96D" w14:textId="700095BC" w:rsidTr="00CE3633">
        <w:tc>
          <w:tcPr>
            <w:tcW w:w="6622" w:type="dxa"/>
          </w:tcPr>
          <w:p w14:paraId="4CE03FE2" w14:textId="3F07CB7F" w:rsidR="00CE3633" w:rsidRPr="00A47040" w:rsidRDefault="00CE3633" w:rsidP="00B019CE">
            <w:pPr>
              <w:ind w:firstLine="0"/>
              <w:jc w:val="left"/>
              <w:rPr>
                <w:bCs/>
                <w:sz w:val="22"/>
              </w:rPr>
            </w:pPr>
            <w:r w:rsidRPr="00A47040">
              <w:rPr>
                <w:bCs/>
                <w:sz w:val="22"/>
              </w:rPr>
              <w:t>Versão inicializada, primeira versão do documento de requisitos.</w:t>
            </w:r>
          </w:p>
        </w:tc>
        <w:tc>
          <w:tcPr>
            <w:tcW w:w="1320" w:type="dxa"/>
          </w:tcPr>
          <w:p w14:paraId="51FFA8BA" w14:textId="1EF1804C" w:rsidR="00CE3633" w:rsidRDefault="00CE3633" w:rsidP="00B019CE">
            <w:pPr>
              <w:ind w:firstLine="0"/>
              <w:jc w:val="center"/>
            </w:pPr>
            <w:r w:rsidRPr="00B019CE">
              <w:t>19/02/2023</w:t>
            </w:r>
          </w:p>
        </w:tc>
        <w:tc>
          <w:tcPr>
            <w:tcW w:w="1118" w:type="dxa"/>
          </w:tcPr>
          <w:p w14:paraId="617D493A" w14:textId="021261CB" w:rsidR="00CE3633" w:rsidRPr="00B019CE" w:rsidRDefault="00CE3633" w:rsidP="00B019CE">
            <w:pPr>
              <w:ind w:firstLine="0"/>
              <w:jc w:val="center"/>
            </w:pPr>
            <w:r>
              <w:t>1</w:t>
            </w:r>
          </w:p>
        </w:tc>
      </w:tr>
      <w:tr w:rsidR="00CE3633" w14:paraId="6583E446" w14:textId="1E6F20B2" w:rsidTr="00CE3633">
        <w:tc>
          <w:tcPr>
            <w:tcW w:w="6622" w:type="dxa"/>
          </w:tcPr>
          <w:p w14:paraId="15788B43" w14:textId="34093221" w:rsidR="00CE3633" w:rsidRPr="00A47040" w:rsidRDefault="00CE3633" w:rsidP="00B019CE">
            <w:pPr>
              <w:ind w:firstLine="0"/>
              <w:rPr>
                <w:bCs/>
                <w:sz w:val="22"/>
              </w:rPr>
            </w:pPr>
            <w:r w:rsidRPr="00A47040">
              <w:rPr>
                <w:bCs/>
                <w:sz w:val="22"/>
              </w:rPr>
              <w:t>Primeira versão do plano de projetos</w:t>
            </w:r>
            <w:r>
              <w:rPr>
                <w:bCs/>
                <w:sz w:val="22"/>
              </w:rPr>
              <w:t>.</w:t>
            </w:r>
          </w:p>
        </w:tc>
        <w:tc>
          <w:tcPr>
            <w:tcW w:w="1320" w:type="dxa"/>
          </w:tcPr>
          <w:p w14:paraId="4C8355EB" w14:textId="53D61383" w:rsidR="00CE3633" w:rsidRPr="00B019CE" w:rsidRDefault="00CE3633" w:rsidP="00B019CE">
            <w:pPr>
              <w:ind w:firstLine="0"/>
              <w:jc w:val="center"/>
            </w:pPr>
            <w:r>
              <w:t>19/02/2023</w:t>
            </w:r>
          </w:p>
        </w:tc>
        <w:tc>
          <w:tcPr>
            <w:tcW w:w="1118" w:type="dxa"/>
          </w:tcPr>
          <w:p w14:paraId="28461259" w14:textId="163E5016" w:rsidR="00CE3633" w:rsidRDefault="00CE3633" w:rsidP="00B019CE">
            <w:pPr>
              <w:ind w:firstLine="0"/>
              <w:jc w:val="center"/>
            </w:pPr>
            <w:r>
              <w:t>1</w:t>
            </w:r>
          </w:p>
        </w:tc>
      </w:tr>
      <w:tr w:rsidR="00CE3633" w14:paraId="28F23D3A" w14:textId="233AB753" w:rsidTr="00CE3633">
        <w:tc>
          <w:tcPr>
            <w:tcW w:w="6622" w:type="dxa"/>
          </w:tcPr>
          <w:p w14:paraId="1FCD4ACC" w14:textId="2FFF7D3A" w:rsidR="00CE3633" w:rsidRPr="00A47040" w:rsidRDefault="00CE3633" w:rsidP="00B019CE">
            <w:pPr>
              <w:ind w:firstLine="0"/>
              <w:rPr>
                <w:bCs/>
                <w:sz w:val="22"/>
              </w:rPr>
            </w:pPr>
            <w:r w:rsidRPr="00A47040">
              <w:rPr>
                <w:bCs/>
                <w:sz w:val="22"/>
              </w:rPr>
              <w:t>Levantamento de requisitos funcionais e não funcionais.</w:t>
            </w:r>
          </w:p>
        </w:tc>
        <w:tc>
          <w:tcPr>
            <w:tcW w:w="1320" w:type="dxa"/>
          </w:tcPr>
          <w:p w14:paraId="21BB4928" w14:textId="6EEFC124" w:rsidR="00CE3633" w:rsidRDefault="00CE3633" w:rsidP="00B019CE">
            <w:pPr>
              <w:ind w:firstLine="0"/>
              <w:jc w:val="center"/>
            </w:pPr>
            <w:r>
              <w:t>20/02/2023</w:t>
            </w:r>
          </w:p>
        </w:tc>
        <w:tc>
          <w:tcPr>
            <w:tcW w:w="1118" w:type="dxa"/>
          </w:tcPr>
          <w:p w14:paraId="1E97C093" w14:textId="6F931D54" w:rsidR="00CE3633" w:rsidRDefault="00CE3633" w:rsidP="00B019CE">
            <w:pPr>
              <w:ind w:firstLine="0"/>
              <w:jc w:val="center"/>
            </w:pPr>
            <w:r>
              <w:t>2</w:t>
            </w:r>
          </w:p>
        </w:tc>
      </w:tr>
      <w:tr w:rsidR="00CE3633" w14:paraId="04426B3D" w14:textId="3EC37D93" w:rsidTr="00CE3633">
        <w:tc>
          <w:tcPr>
            <w:tcW w:w="6622" w:type="dxa"/>
          </w:tcPr>
          <w:p w14:paraId="2041D7C1" w14:textId="131BE3D1" w:rsidR="00CE3633" w:rsidRPr="00A47040" w:rsidRDefault="00CE3633" w:rsidP="00B019CE">
            <w:pPr>
              <w:ind w:firstLine="0"/>
              <w:rPr>
                <w:bCs/>
                <w:sz w:val="22"/>
              </w:rPr>
            </w:pPr>
            <w:r w:rsidRPr="00A47040">
              <w:rPr>
                <w:bCs/>
                <w:sz w:val="22"/>
              </w:rPr>
              <w:t>Entrega do cronograma da primeira espiral.</w:t>
            </w:r>
          </w:p>
        </w:tc>
        <w:tc>
          <w:tcPr>
            <w:tcW w:w="1320" w:type="dxa"/>
          </w:tcPr>
          <w:p w14:paraId="18FEDBC9" w14:textId="08FB6D16" w:rsidR="00CE3633" w:rsidRDefault="00CE3633" w:rsidP="00B019CE">
            <w:pPr>
              <w:ind w:firstLine="0"/>
              <w:jc w:val="center"/>
            </w:pPr>
            <w:r>
              <w:t>20/02/2023</w:t>
            </w:r>
          </w:p>
        </w:tc>
        <w:tc>
          <w:tcPr>
            <w:tcW w:w="1118" w:type="dxa"/>
          </w:tcPr>
          <w:p w14:paraId="6CB556C1" w14:textId="79D91F57" w:rsidR="00CE3633" w:rsidRDefault="00CE3633" w:rsidP="00B019CE">
            <w:pPr>
              <w:ind w:firstLine="0"/>
              <w:jc w:val="center"/>
            </w:pPr>
            <w:r>
              <w:t>2</w:t>
            </w:r>
          </w:p>
        </w:tc>
      </w:tr>
      <w:tr w:rsidR="00CE3633" w14:paraId="1B939059" w14:textId="03CE089A" w:rsidTr="00CE3633">
        <w:tc>
          <w:tcPr>
            <w:tcW w:w="6622" w:type="dxa"/>
          </w:tcPr>
          <w:p w14:paraId="7E543CFA" w14:textId="69E43B57" w:rsidR="00CE3633" w:rsidRPr="00A47040" w:rsidRDefault="00CE3633" w:rsidP="00B019CE">
            <w:pPr>
              <w:ind w:firstLine="0"/>
              <w:jc w:val="left"/>
              <w:rPr>
                <w:bCs/>
                <w:sz w:val="22"/>
              </w:rPr>
            </w:pPr>
            <w:r w:rsidRPr="00A47040">
              <w:rPr>
                <w:bCs/>
                <w:sz w:val="22"/>
              </w:rPr>
              <w:t xml:space="preserve">Conclusão do desenvolvimento do </w:t>
            </w:r>
            <w:r>
              <w:rPr>
                <w:bCs/>
                <w:sz w:val="22"/>
              </w:rPr>
              <w:t xml:space="preserve">protótipo funcional do </w:t>
            </w:r>
            <w:r w:rsidRPr="00A47040">
              <w:rPr>
                <w:bCs/>
                <w:sz w:val="22"/>
              </w:rPr>
              <w:t>jogo.</w:t>
            </w:r>
          </w:p>
        </w:tc>
        <w:tc>
          <w:tcPr>
            <w:tcW w:w="1320" w:type="dxa"/>
          </w:tcPr>
          <w:p w14:paraId="00B42F9F" w14:textId="77B38CEC" w:rsidR="00CE3633" w:rsidRDefault="00CE3633" w:rsidP="00B019CE">
            <w:pPr>
              <w:ind w:firstLine="0"/>
              <w:jc w:val="center"/>
            </w:pPr>
            <w:r w:rsidRPr="00250076">
              <w:t>2</w:t>
            </w:r>
            <w:r>
              <w:t>2</w:t>
            </w:r>
            <w:r w:rsidRPr="00250076">
              <w:t>/02/2023</w:t>
            </w:r>
          </w:p>
        </w:tc>
        <w:tc>
          <w:tcPr>
            <w:tcW w:w="1118" w:type="dxa"/>
          </w:tcPr>
          <w:p w14:paraId="122CB15F" w14:textId="19944851" w:rsidR="00CE3633" w:rsidRPr="00250076" w:rsidRDefault="00CE3633" w:rsidP="00B019CE">
            <w:pPr>
              <w:ind w:firstLine="0"/>
              <w:jc w:val="center"/>
            </w:pPr>
            <w:r>
              <w:t>2</w:t>
            </w:r>
          </w:p>
        </w:tc>
      </w:tr>
      <w:tr w:rsidR="00CE3633" w14:paraId="7B35C82C" w14:textId="15DD2DFC" w:rsidTr="00CE3633">
        <w:tc>
          <w:tcPr>
            <w:tcW w:w="6622" w:type="dxa"/>
          </w:tcPr>
          <w:p w14:paraId="071578E8" w14:textId="7F377CB7" w:rsidR="00CE3633" w:rsidRPr="00A47040" w:rsidRDefault="00CE3633" w:rsidP="00B019CE">
            <w:pPr>
              <w:ind w:firstLine="0"/>
              <w:jc w:val="left"/>
              <w:rPr>
                <w:bCs/>
                <w:sz w:val="22"/>
              </w:rPr>
            </w:pPr>
            <w:r w:rsidRPr="00A47040">
              <w:rPr>
                <w:bCs/>
                <w:sz w:val="22"/>
              </w:rPr>
              <w:t>Verificação, análise e validação de requisitos.</w:t>
            </w:r>
          </w:p>
        </w:tc>
        <w:tc>
          <w:tcPr>
            <w:tcW w:w="1320" w:type="dxa"/>
          </w:tcPr>
          <w:p w14:paraId="5DCC21B3" w14:textId="5C900E82" w:rsidR="00CE3633" w:rsidRDefault="00CE3633" w:rsidP="00B019CE">
            <w:pPr>
              <w:ind w:firstLine="0"/>
              <w:jc w:val="center"/>
            </w:pPr>
            <w:r>
              <w:t>27/02/2023</w:t>
            </w:r>
          </w:p>
        </w:tc>
        <w:tc>
          <w:tcPr>
            <w:tcW w:w="1118" w:type="dxa"/>
          </w:tcPr>
          <w:p w14:paraId="6139D976" w14:textId="68ECBCD4" w:rsidR="00CE3633" w:rsidRDefault="00CE3633" w:rsidP="00B019CE">
            <w:pPr>
              <w:ind w:firstLine="0"/>
              <w:jc w:val="center"/>
            </w:pPr>
            <w:r>
              <w:t>3</w:t>
            </w:r>
          </w:p>
        </w:tc>
      </w:tr>
      <w:tr w:rsidR="00CE3633" w14:paraId="056060A2" w14:textId="0358778F" w:rsidTr="00CE3633">
        <w:tc>
          <w:tcPr>
            <w:tcW w:w="6622" w:type="dxa"/>
          </w:tcPr>
          <w:p w14:paraId="4B74D843" w14:textId="53D860B3" w:rsidR="00CE3633" w:rsidRPr="00A47040" w:rsidRDefault="00CE3633" w:rsidP="00B019CE">
            <w:pPr>
              <w:ind w:firstLine="0"/>
              <w:rPr>
                <w:bCs/>
                <w:sz w:val="22"/>
              </w:rPr>
            </w:pPr>
            <w:r w:rsidRPr="00A47040">
              <w:rPr>
                <w:bCs/>
                <w:sz w:val="22"/>
              </w:rPr>
              <w:t>Análise de qualidade do protótipo e levantamento de novos requisitos.</w:t>
            </w:r>
          </w:p>
        </w:tc>
        <w:tc>
          <w:tcPr>
            <w:tcW w:w="1320" w:type="dxa"/>
          </w:tcPr>
          <w:p w14:paraId="5C996FBC" w14:textId="4E7C32D8" w:rsidR="00CE3633" w:rsidRDefault="00CE3633" w:rsidP="00B019CE">
            <w:pPr>
              <w:ind w:firstLine="0"/>
              <w:jc w:val="center"/>
            </w:pPr>
            <w:r>
              <w:t>03/03/2023</w:t>
            </w:r>
          </w:p>
        </w:tc>
        <w:tc>
          <w:tcPr>
            <w:tcW w:w="1118" w:type="dxa"/>
          </w:tcPr>
          <w:p w14:paraId="73EF6DCE" w14:textId="5D15115E" w:rsidR="00CE3633" w:rsidRDefault="00CE3633" w:rsidP="00B019CE">
            <w:pPr>
              <w:ind w:firstLine="0"/>
              <w:jc w:val="center"/>
            </w:pPr>
            <w:r>
              <w:t>3</w:t>
            </w:r>
          </w:p>
        </w:tc>
      </w:tr>
      <w:tr w:rsidR="00CE3633" w14:paraId="53DA8202" w14:textId="43547544" w:rsidTr="00CE3633">
        <w:tc>
          <w:tcPr>
            <w:tcW w:w="6622" w:type="dxa"/>
          </w:tcPr>
          <w:p w14:paraId="594D36F8" w14:textId="567E1AA7" w:rsidR="00CE3633" w:rsidRPr="00A47040" w:rsidRDefault="00CE3633" w:rsidP="00B019CE">
            <w:pPr>
              <w:ind w:firstLine="0"/>
              <w:jc w:val="left"/>
              <w:rPr>
                <w:bCs/>
                <w:sz w:val="22"/>
              </w:rPr>
            </w:pPr>
            <w:r>
              <w:rPr>
                <w:bCs/>
                <w:sz w:val="22"/>
              </w:rPr>
              <w:t>Conclusão do espiral 1, planejamento e especificação das novas etapas no espiral 2.</w:t>
            </w:r>
          </w:p>
        </w:tc>
        <w:tc>
          <w:tcPr>
            <w:tcW w:w="1320" w:type="dxa"/>
          </w:tcPr>
          <w:p w14:paraId="0242B305" w14:textId="653394F1" w:rsidR="00CE3633" w:rsidRDefault="00CE3633" w:rsidP="00B019CE">
            <w:pPr>
              <w:ind w:firstLine="0"/>
              <w:jc w:val="center"/>
            </w:pPr>
            <w:r>
              <w:t>05/03/2023</w:t>
            </w:r>
          </w:p>
        </w:tc>
        <w:tc>
          <w:tcPr>
            <w:tcW w:w="1118" w:type="dxa"/>
          </w:tcPr>
          <w:p w14:paraId="1A238E3E" w14:textId="0C4822C3" w:rsidR="00CE3633" w:rsidRDefault="00CE3633" w:rsidP="00B019CE">
            <w:pPr>
              <w:ind w:firstLine="0"/>
              <w:jc w:val="center"/>
            </w:pPr>
            <w:r>
              <w:t>4</w:t>
            </w:r>
          </w:p>
        </w:tc>
      </w:tr>
      <w:tr w:rsidR="00CE3633" w14:paraId="47CFA13F" w14:textId="6114A083" w:rsidTr="00CE3633">
        <w:tc>
          <w:tcPr>
            <w:tcW w:w="6622" w:type="dxa"/>
          </w:tcPr>
          <w:p w14:paraId="1E6ED3C0" w14:textId="6549D593" w:rsidR="00CE3633" w:rsidRDefault="00CE3633" w:rsidP="00B019CE">
            <w:pPr>
              <w:ind w:firstLine="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 Revisão do planejamento e definição de objetivos.</w:t>
            </w:r>
          </w:p>
        </w:tc>
        <w:tc>
          <w:tcPr>
            <w:tcW w:w="1320" w:type="dxa"/>
          </w:tcPr>
          <w:p w14:paraId="1CBE33A2" w14:textId="356EB5B3" w:rsidR="00CE3633" w:rsidRDefault="00CE3633" w:rsidP="00B019CE">
            <w:pPr>
              <w:ind w:firstLine="0"/>
              <w:jc w:val="center"/>
            </w:pPr>
            <w:r>
              <w:t>12/03/2023</w:t>
            </w:r>
          </w:p>
        </w:tc>
        <w:tc>
          <w:tcPr>
            <w:tcW w:w="1118" w:type="dxa"/>
          </w:tcPr>
          <w:p w14:paraId="6F5EA012" w14:textId="2BC06B71" w:rsidR="00CE3633" w:rsidRDefault="00CE3633" w:rsidP="00B019CE">
            <w:pPr>
              <w:ind w:firstLine="0"/>
              <w:jc w:val="center"/>
            </w:pPr>
            <w:r>
              <w:t>5</w:t>
            </w:r>
          </w:p>
        </w:tc>
      </w:tr>
      <w:tr w:rsidR="00CE3633" w14:paraId="78603E67" w14:textId="1C2FD49E" w:rsidTr="00CE3633">
        <w:tc>
          <w:tcPr>
            <w:tcW w:w="6622" w:type="dxa"/>
          </w:tcPr>
          <w:p w14:paraId="7BF3D474" w14:textId="3ED16158" w:rsidR="00CE3633" w:rsidRDefault="00CE3633" w:rsidP="00B019CE">
            <w:pPr>
              <w:ind w:firstLine="0"/>
              <w:rPr>
                <w:bCs/>
                <w:sz w:val="22"/>
              </w:rPr>
            </w:pPr>
            <w:r>
              <w:rPr>
                <w:bCs/>
                <w:sz w:val="22"/>
              </w:rPr>
              <w:t>Análise de riscos e desenvolvimento do segundo protótipo.</w:t>
            </w:r>
          </w:p>
        </w:tc>
        <w:tc>
          <w:tcPr>
            <w:tcW w:w="1320" w:type="dxa"/>
          </w:tcPr>
          <w:p w14:paraId="542A5DE0" w14:textId="22DF24CC" w:rsidR="00CE3633" w:rsidRDefault="00CE3633" w:rsidP="00B019CE">
            <w:pPr>
              <w:ind w:firstLine="0"/>
              <w:jc w:val="center"/>
            </w:pPr>
            <w:r>
              <w:t>19/03/2023</w:t>
            </w:r>
          </w:p>
        </w:tc>
        <w:tc>
          <w:tcPr>
            <w:tcW w:w="1118" w:type="dxa"/>
          </w:tcPr>
          <w:p w14:paraId="71FC7176" w14:textId="19A2029B" w:rsidR="00CE3633" w:rsidRDefault="00CE3633" w:rsidP="00B019CE">
            <w:pPr>
              <w:ind w:firstLine="0"/>
              <w:jc w:val="center"/>
            </w:pPr>
            <w:r>
              <w:t>6</w:t>
            </w:r>
          </w:p>
        </w:tc>
      </w:tr>
      <w:tr w:rsidR="00CE3633" w14:paraId="3DF92227" w14:textId="7C99A151" w:rsidTr="00CE3633">
        <w:tc>
          <w:tcPr>
            <w:tcW w:w="6622" w:type="dxa"/>
          </w:tcPr>
          <w:p w14:paraId="02C91F48" w14:textId="01903D4C" w:rsidR="00CE3633" w:rsidRDefault="00CE3633" w:rsidP="00B019CE">
            <w:pPr>
              <w:ind w:firstLine="0"/>
              <w:rPr>
                <w:bCs/>
                <w:sz w:val="22"/>
              </w:rPr>
            </w:pPr>
            <w:r>
              <w:rPr>
                <w:bCs/>
                <w:sz w:val="22"/>
              </w:rPr>
              <w:t>Simulação, Requisitos de Sistema e Validação de Requisitos.</w:t>
            </w:r>
          </w:p>
        </w:tc>
        <w:tc>
          <w:tcPr>
            <w:tcW w:w="1320" w:type="dxa"/>
          </w:tcPr>
          <w:p w14:paraId="78C1CD97" w14:textId="3C82BF07" w:rsidR="00CE3633" w:rsidRDefault="00CE3633" w:rsidP="00B019CE">
            <w:pPr>
              <w:ind w:firstLine="0"/>
              <w:jc w:val="center"/>
            </w:pPr>
            <w:r>
              <w:t>26/03/2023</w:t>
            </w:r>
          </w:p>
        </w:tc>
        <w:tc>
          <w:tcPr>
            <w:tcW w:w="1118" w:type="dxa"/>
          </w:tcPr>
          <w:p w14:paraId="2CCE9E88" w14:textId="06897665" w:rsidR="00CE3633" w:rsidRDefault="00CE3633" w:rsidP="00B019CE">
            <w:pPr>
              <w:ind w:firstLine="0"/>
              <w:jc w:val="center"/>
            </w:pPr>
            <w:r>
              <w:t>7</w:t>
            </w:r>
          </w:p>
        </w:tc>
      </w:tr>
      <w:tr w:rsidR="00CE3633" w14:paraId="3EC7229A" w14:textId="0DA495DC" w:rsidTr="00CE3633">
        <w:tc>
          <w:tcPr>
            <w:tcW w:w="6622" w:type="dxa"/>
          </w:tcPr>
          <w:p w14:paraId="5D5B2EC7" w14:textId="3A7285A7" w:rsidR="00CE3633" w:rsidRDefault="00CE3633" w:rsidP="00B019CE">
            <w:pPr>
              <w:ind w:firstLine="0"/>
              <w:rPr>
                <w:bCs/>
                <w:sz w:val="22"/>
              </w:rPr>
            </w:pPr>
            <w:r>
              <w:rPr>
                <w:bCs/>
                <w:sz w:val="22"/>
              </w:rPr>
              <w:t>Conclusão do espiral 2, planejamento e especificação das novas etapas do espiral 3.</w:t>
            </w:r>
          </w:p>
        </w:tc>
        <w:tc>
          <w:tcPr>
            <w:tcW w:w="1320" w:type="dxa"/>
          </w:tcPr>
          <w:p w14:paraId="0E1E62F6" w14:textId="1281FC50" w:rsidR="00CE3633" w:rsidRDefault="00CE3633" w:rsidP="00B019CE">
            <w:pPr>
              <w:ind w:firstLine="0"/>
              <w:jc w:val="center"/>
            </w:pPr>
            <w:r>
              <w:t>02/04/2023</w:t>
            </w:r>
          </w:p>
        </w:tc>
        <w:tc>
          <w:tcPr>
            <w:tcW w:w="1118" w:type="dxa"/>
          </w:tcPr>
          <w:p w14:paraId="7E15D336" w14:textId="3B9E42B6" w:rsidR="00CE3633" w:rsidRDefault="00CE3633" w:rsidP="00B019CE">
            <w:pPr>
              <w:ind w:firstLine="0"/>
              <w:jc w:val="center"/>
            </w:pPr>
            <w:r>
              <w:t>8</w:t>
            </w:r>
          </w:p>
        </w:tc>
      </w:tr>
      <w:tr w:rsidR="00CE3633" w14:paraId="6364C594" w14:textId="2654CAF6" w:rsidTr="00CE3633">
        <w:tc>
          <w:tcPr>
            <w:tcW w:w="6622" w:type="dxa"/>
          </w:tcPr>
          <w:p w14:paraId="31E2CEEA" w14:textId="57538718" w:rsidR="00CE3633" w:rsidRDefault="00CE3633" w:rsidP="00B019CE">
            <w:pPr>
              <w:ind w:firstLine="0"/>
              <w:rPr>
                <w:bCs/>
                <w:sz w:val="22"/>
              </w:rPr>
            </w:pPr>
            <w:r>
              <w:rPr>
                <w:bCs/>
                <w:sz w:val="22"/>
              </w:rPr>
              <w:t>Revisão do planejamento e definição de objetivos.</w:t>
            </w:r>
          </w:p>
        </w:tc>
        <w:tc>
          <w:tcPr>
            <w:tcW w:w="1320" w:type="dxa"/>
          </w:tcPr>
          <w:p w14:paraId="6528A592" w14:textId="600DF012" w:rsidR="00CE3633" w:rsidRDefault="00CE3633" w:rsidP="00B019CE">
            <w:pPr>
              <w:ind w:firstLine="0"/>
              <w:jc w:val="center"/>
            </w:pPr>
            <w:r>
              <w:t>09/04/2023</w:t>
            </w:r>
          </w:p>
        </w:tc>
        <w:tc>
          <w:tcPr>
            <w:tcW w:w="1118" w:type="dxa"/>
          </w:tcPr>
          <w:p w14:paraId="1DFAFB16" w14:textId="4FFBED74" w:rsidR="00CE3633" w:rsidRDefault="00CE3633" w:rsidP="00B019CE">
            <w:pPr>
              <w:ind w:firstLine="0"/>
              <w:jc w:val="center"/>
            </w:pPr>
            <w:r>
              <w:t>9</w:t>
            </w:r>
          </w:p>
        </w:tc>
      </w:tr>
      <w:tr w:rsidR="00CE3633" w14:paraId="08C99B6A" w14:textId="407F4BEA" w:rsidTr="00CE3633">
        <w:tc>
          <w:tcPr>
            <w:tcW w:w="6622" w:type="dxa"/>
          </w:tcPr>
          <w:p w14:paraId="43CDE3A0" w14:textId="5AE326C7" w:rsidR="00CE3633" w:rsidRDefault="00CE3633" w:rsidP="00B019CE">
            <w:pPr>
              <w:ind w:firstLine="0"/>
              <w:rPr>
                <w:bCs/>
                <w:sz w:val="22"/>
              </w:rPr>
            </w:pPr>
            <w:r>
              <w:rPr>
                <w:bCs/>
                <w:sz w:val="22"/>
              </w:rPr>
              <w:t>Análise de riscos e desenvolvimento do terceiro protótipo.</w:t>
            </w:r>
          </w:p>
        </w:tc>
        <w:tc>
          <w:tcPr>
            <w:tcW w:w="1320" w:type="dxa"/>
          </w:tcPr>
          <w:p w14:paraId="4CA248A4" w14:textId="1ECA7539" w:rsidR="00CE3633" w:rsidRDefault="00CE3633" w:rsidP="00B019CE">
            <w:pPr>
              <w:ind w:firstLine="0"/>
              <w:jc w:val="center"/>
            </w:pPr>
            <w:r>
              <w:t>16/04/2023</w:t>
            </w:r>
          </w:p>
        </w:tc>
        <w:tc>
          <w:tcPr>
            <w:tcW w:w="1118" w:type="dxa"/>
          </w:tcPr>
          <w:p w14:paraId="6E903070" w14:textId="7F666FB2" w:rsidR="00CE3633" w:rsidRDefault="00CE3633" w:rsidP="00B019CE">
            <w:pPr>
              <w:ind w:firstLine="0"/>
              <w:jc w:val="center"/>
            </w:pPr>
            <w:r>
              <w:t>10</w:t>
            </w:r>
          </w:p>
        </w:tc>
      </w:tr>
      <w:tr w:rsidR="00CE3633" w14:paraId="44B9F537" w14:textId="2C9F3020" w:rsidTr="00CE3633">
        <w:tc>
          <w:tcPr>
            <w:tcW w:w="6622" w:type="dxa"/>
          </w:tcPr>
          <w:p w14:paraId="0F1ED48C" w14:textId="745EE6C8" w:rsidR="00CE3633" w:rsidRDefault="00CE3633" w:rsidP="00B019CE">
            <w:pPr>
              <w:ind w:firstLine="0"/>
              <w:rPr>
                <w:bCs/>
                <w:sz w:val="22"/>
              </w:rPr>
            </w:pPr>
            <w:r>
              <w:rPr>
                <w:bCs/>
                <w:sz w:val="22"/>
              </w:rPr>
              <w:t>Simulação, Requisitos de Sistema e Validação de Requisitos.</w:t>
            </w:r>
          </w:p>
        </w:tc>
        <w:tc>
          <w:tcPr>
            <w:tcW w:w="1320" w:type="dxa"/>
          </w:tcPr>
          <w:p w14:paraId="2CCCB7F5" w14:textId="60FBE6A2" w:rsidR="00CE3633" w:rsidRDefault="00CE3633" w:rsidP="00B019CE">
            <w:pPr>
              <w:ind w:firstLine="0"/>
              <w:jc w:val="center"/>
            </w:pPr>
            <w:r>
              <w:t>23/04/2023</w:t>
            </w:r>
          </w:p>
        </w:tc>
        <w:tc>
          <w:tcPr>
            <w:tcW w:w="1118" w:type="dxa"/>
          </w:tcPr>
          <w:p w14:paraId="720603C7" w14:textId="55740E54" w:rsidR="00CE3633" w:rsidRDefault="00CE3633" w:rsidP="00B019CE">
            <w:pPr>
              <w:ind w:firstLine="0"/>
              <w:jc w:val="center"/>
            </w:pPr>
            <w:r>
              <w:t>11</w:t>
            </w:r>
          </w:p>
        </w:tc>
      </w:tr>
      <w:tr w:rsidR="00CE3633" w14:paraId="4FF3F43F" w14:textId="6BCBE66C" w:rsidTr="00CE3633">
        <w:tc>
          <w:tcPr>
            <w:tcW w:w="6622" w:type="dxa"/>
          </w:tcPr>
          <w:p w14:paraId="00BA739B" w14:textId="45EE8D17" w:rsidR="00CE3633" w:rsidRPr="00A47040" w:rsidRDefault="00CE3633" w:rsidP="00B019CE">
            <w:pPr>
              <w:ind w:firstLine="0"/>
              <w:jc w:val="left"/>
              <w:rPr>
                <w:bCs/>
                <w:sz w:val="22"/>
              </w:rPr>
            </w:pPr>
            <w:r w:rsidRPr="00A47040">
              <w:rPr>
                <w:bCs/>
                <w:sz w:val="22"/>
              </w:rPr>
              <w:t>Entrega do produto e feedback.</w:t>
            </w:r>
          </w:p>
        </w:tc>
        <w:tc>
          <w:tcPr>
            <w:tcW w:w="1320" w:type="dxa"/>
          </w:tcPr>
          <w:p w14:paraId="0BF1A281" w14:textId="767E9E3D" w:rsidR="00CE3633" w:rsidRDefault="00CE3633" w:rsidP="00B019CE">
            <w:pPr>
              <w:ind w:firstLine="0"/>
              <w:jc w:val="center"/>
            </w:pPr>
            <w:r>
              <w:t>24/04/2023</w:t>
            </w:r>
          </w:p>
        </w:tc>
        <w:tc>
          <w:tcPr>
            <w:tcW w:w="1118" w:type="dxa"/>
          </w:tcPr>
          <w:p w14:paraId="0853A444" w14:textId="719B4C2B" w:rsidR="00CE3633" w:rsidRDefault="00CE3633" w:rsidP="00B019CE">
            <w:pPr>
              <w:ind w:firstLine="0"/>
              <w:jc w:val="center"/>
            </w:pPr>
            <w:r>
              <w:t>12</w:t>
            </w:r>
          </w:p>
        </w:tc>
      </w:tr>
      <w:bookmarkEnd w:id="28"/>
    </w:tbl>
    <w:p w14:paraId="5CEE01DE" w14:textId="09EB7883" w:rsidR="00D70415" w:rsidRDefault="00D70415" w:rsidP="00B63A76">
      <w:pPr>
        <w:ind w:firstLine="0"/>
      </w:pPr>
    </w:p>
    <w:p w14:paraId="297AF8D5" w14:textId="6314C859" w:rsidR="00FE0E0C" w:rsidRDefault="00FE0E0C" w:rsidP="00FE0E0C">
      <w:pPr>
        <w:pStyle w:val="Ttulo1"/>
      </w:pPr>
      <w:bookmarkStart w:id="29" w:name="_Toc133148780"/>
      <w:r>
        <w:lastRenderedPageBreak/>
        <w:t>Riscos</w:t>
      </w:r>
      <w:bookmarkEnd w:id="29"/>
    </w:p>
    <w:p w14:paraId="112F6A7C" w14:textId="11DB088F" w:rsidR="00FE0E0C" w:rsidRDefault="00FE0E0C" w:rsidP="00FE0E0C">
      <w:pPr>
        <w:pStyle w:val="PargrafodaLista"/>
        <w:numPr>
          <w:ilvl w:val="0"/>
          <w:numId w:val="36"/>
        </w:numPr>
      </w:pPr>
      <w:r>
        <w:t>Não conseguir cumprir com as entregas a tempo;</w:t>
      </w:r>
    </w:p>
    <w:p w14:paraId="1AE4018F" w14:textId="3886C240" w:rsidR="00FE0E0C" w:rsidRDefault="00FE0E0C" w:rsidP="00FE0E0C">
      <w:pPr>
        <w:pStyle w:val="PargrafodaLista"/>
        <w:numPr>
          <w:ilvl w:val="0"/>
          <w:numId w:val="36"/>
        </w:numPr>
      </w:pPr>
      <w:r>
        <w:t>Falta de comunicação entre a equipe;</w:t>
      </w:r>
    </w:p>
    <w:p w14:paraId="24D6E6BF" w14:textId="72396E59" w:rsidR="00FE0E0C" w:rsidRDefault="00FE0E0C" w:rsidP="00FE0E0C">
      <w:pPr>
        <w:pStyle w:val="PargrafodaLista"/>
        <w:numPr>
          <w:ilvl w:val="0"/>
          <w:numId w:val="36"/>
        </w:numPr>
      </w:pPr>
      <w:r>
        <w:t>Não conseguir cumprir com todos os requisitos levantados;</w:t>
      </w:r>
    </w:p>
    <w:p w14:paraId="64A5901B" w14:textId="38A1C68C" w:rsidR="00B63A76" w:rsidRDefault="00B63A76" w:rsidP="00B63A76">
      <w:pPr>
        <w:pStyle w:val="PargrafodaLista"/>
        <w:numPr>
          <w:ilvl w:val="0"/>
          <w:numId w:val="36"/>
        </w:numPr>
      </w:pPr>
      <w:r>
        <w:t>Aplicação não rodar em outros computadores;</w:t>
      </w:r>
    </w:p>
    <w:p w14:paraId="314AC4CC" w14:textId="03ABF57A" w:rsidR="006A3F1A" w:rsidRDefault="006A3F1A" w:rsidP="00B63A76">
      <w:pPr>
        <w:pStyle w:val="PargrafodaLista"/>
        <w:numPr>
          <w:ilvl w:val="0"/>
          <w:numId w:val="36"/>
        </w:numPr>
      </w:pPr>
      <w:r>
        <w:t>Um ou mais riscos não serem abordados durante a fase de análise e redução de riscos;</w:t>
      </w:r>
    </w:p>
    <w:p w14:paraId="1CCE4064" w14:textId="6D88A69F" w:rsidR="00220E7C" w:rsidRDefault="00220E7C" w:rsidP="00220E7C">
      <w:pPr>
        <w:pStyle w:val="PargrafodaLista"/>
        <w:numPr>
          <w:ilvl w:val="0"/>
          <w:numId w:val="36"/>
        </w:numPr>
      </w:pPr>
      <w:r>
        <w:t>A má compreensão dos requisitos funcionais e não funcionais levantados;</w:t>
      </w:r>
    </w:p>
    <w:p w14:paraId="2E6D203E" w14:textId="6B65BA1C" w:rsidR="00220E7C" w:rsidRDefault="00220E7C" w:rsidP="00220E7C">
      <w:pPr>
        <w:pStyle w:val="PargrafodaLista"/>
        <w:numPr>
          <w:ilvl w:val="0"/>
          <w:numId w:val="36"/>
        </w:numPr>
      </w:pPr>
      <w:r>
        <w:t>A pouca habilidade com as ferramentas</w:t>
      </w:r>
      <w:r w:rsidR="006A3F1A">
        <w:t xml:space="preserve"> de desenvolvimento</w:t>
      </w:r>
      <w:r>
        <w:t xml:space="preserve"> do projeto;</w:t>
      </w:r>
    </w:p>
    <w:p w14:paraId="4F97B3B4" w14:textId="267E9B73" w:rsidR="00B63A76" w:rsidRPr="00FE0E0C" w:rsidRDefault="00B63A76" w:rsidP="00B63A76">
      <w:pPr>
        <w:pStyle w:val="PargrafodaLista"/>
        <w:numPr>
          <w:ilvl w:val="0"/>
          <w:numId w:val="36"/>
        </w:numPr>
      </w:pPr>
      <w:r>
        <w:t>Algum envolvido abandonar o projeto.</w:t>
      </w:r>
    </w:p>
    <w:p w14:paraId="6B3485B4" w14:textId="77777777" w:rsidR="00D70415" w:rsidRDefault="00D70415" w:rsidP="00347967">
      <w:pPr>
        <w:pStyle w:val="Ttulo1"/>
        <w:spacing w:before="360"/>
      </w:pPr>
      <w:bookmarkStart w:id="30" w:name="_Toc127621337"/>
      <w:bookmarkStart w:id="31" w:name="_Toc133148781"/>
      <w:r>
        <w:t>Controle de Mudanças</w:t>
      </w:r>
      <w:bookmarkEnd w:id="30"/>
      <w:bookmarkEnd w:id="31"/>
    </w:p>
    <w:p w14:paraId="281D5488" w14:textId="43D5841B" w:rsidR="00B63A76" w:rsidRDefault="00DE7820" w:rsidP="00715F8C">
      <w:r>
        <w:t xml:space="preserve">  Ao detectar a necessidade de mudança</w:t>
      </w:r>
      <w:r w:rsidR="00FE0E0C">
        <w:t>, sendo isso previsto nas reuniões semanais que a equipe fará</w:t>
      </w:r>
      <w:r w:rsidR="00027BC5">
        <w:t>, será seguido tais passos:</w:t>
      </w:r>
    </w:p>
    <w:p w14:paraId="7139D107" w14:textId="77777777" w:rsidR="00715F8C" w:rsidRDefault="00715F8C" w:rsidP="00715F8C"/>
    <w:p w14:paraId="2738DCF0" w14:textId="1E92861A" w:rsidR="00184948" w:rsidRDefault="00027BC5" w:rsidP="00B63A76">
      <w:pPr>
        <w:pStyle w:val="PargrafodaLista"/>
        <w:numPr>
          <w:ilvl w:val="0"/>
          <w:numId w:val="34"/>
        </w:numPr>
      </w:pPr>
      <w:r w:rsidRPr="00027BC5">
        <w:rPr>
          <w:b/>
          <w:bCs/>
        </w:rPr>
        <w:t xml:space="preserve">Enviar </w:t>
      </w:r>
      <w:r w:rsidR="00CC0C0C">
        <w:rPr>
          <w:b/>
          <w:bCs/>
        </w:rPr>
        <w:t>s</w:t>
      </w:r>
      <w:r w:rsidRPr="00027BC5">
        <w:rPr>
          <w:b/>
          <w:bCs/>
        </w:rPr>
        <w:t xml:space="preserve">olicitação de </w:t>
      </w:r>
      <w:r w:rsidR="00CC0C0C">
        <w:rPr>
          <w:b/>
          <w:bCs/>
        </w:rPr>
        <w:t>m</w:t>
      </w:r>
      <w:r w:rsidRPr="00027BC5">
        <w:rPr>
          <w:b/>
          <w:bCs/>
        </w:rPr>
        <w:t>udança:</w:t>
      </w:r>
      <w:r>
        <w:t xml:space="preserve"> Será enviada uma solicitação quando houver </w:t>
      </w:r>
      <w:r w:rsidR="00CC0C0C">
        <w:t>à</w:t>
      </w:r>
      <w:r>
        <w:t xml:space="preserve"> necessidade de mudança, sendo ela feita pelo </w:t>
      </w:r>
      <w:r w:rsidR="00CC0C0C">
        <w:t>s</w:t>
      </w:r>
      <w:r>
        <w:t xml:space="preserve">olicitante da </w:t>
      </w:r>
      <w:r w:rsidR="00CC0C0C">
        <w:t>e</w:t>
      </w:r>
      <w:r>
        <w:t xml:space="preserve">quipe de </w:t>
      </w:r>
      <w:r w:rsidR="00CC0C0C">
        <w:t>p</w:t>
      </w:r>
      <w:r>
        <w:t>rocesso de</w:t>
      </w:r>
      <w:r w:rsidR="0068085E">
        <w:t xml:space="preserve"> </w:t>
      </w:r>
      <w:r w:rsidR="00CC0C0C">
        <w:t>m</w:t>
      </w:r>
      <w:r>
        <w:t>udança</w:t>
      </w:r>
      <w:r w:rsidR="001E5922">
        <w:t>, Jonas Henrique.</w:t>
      </w:r>
      <w:r w:rsidR="00876DF9">
        <w:t xml:space="preserve"> Geralmente, essa solicitação, quando prevista, é</w:t>
      </w:r>
      <w:r w:rsidR="0068085E">
        <w:t xml:space="preserve"> </w:t>
      </w:r>
      <w:r w:rsidR="00876DF9">
        <w:t xml:space="preserve">identificada no processo </w:t>
      </w:r>
      <w:r w:rsidR="00B23FEE">
        <w:t>de validação dos requisitos e análise de riscos, no qual é feito</w:t>
      </w:r>
      <w:r w:rsidR="0068085E">
        <w:t xml:space="preserve"> </w:t>
      </w:r>
      <w:r w:rsidR="00B23FEE">
        <w:t>também por Jonas, sendo feito esse processo após a entrega de cada protótipo.</w:t>
      </w:r>
    </w:p>
    <w:p w14:paraId="35913599" w14:textId="77777777" w:rsidR="00B63A76" w:rsidRDefault="00B63A76" w:rsidP="00B63A76">
      <w:pPr>
        <w:pStyle w:val="PargrafodaLista"/>
        <w:ind w:firstLine="0"/>
      </w:pPr>
    </w:p>
    <w:p w14:paraId="7E834D49" w14:textId="42BF66C6" w:rsidR="00B63A76" w:rsidRPr="00B63A76" w:rsidRDefault="001E5922" w:rsidP="00B63A76">
      <w:pPr>
        <w:pStyle w:val="PargrafodaLista"/>
        <w:numPr>
          <w:ilvl w:val="0"/>
          <w:numId w:val="34"/>
        </w:numPr>
        <w:rPr>
          <w:b/>
          <w:bCs/>
        </w:rPr>
      </w:pPr>
      <w:r w:rsidRPr="001E5922">
        <w:rPr>
          <w:b/>
          <w:bCs/>
        </w:rPr>
        <w:t xml:space="preserve">Receber e analisar </w:t>
      </w:r>
      <w:r w:rsidR="00876DF9">
        <w:rPr>
          <w:b/>
          <w:bCs/>
        </w:rPr>
        <w:t>impactos</w:t>
      </w:r>
      <w:r w:rsidRPr="001E5922">
        <w:rPr>
          <w:b/>
          <w:bCs/>
        </w:rPr>
        <w:t xml:space="preserve"> </w:t>
      </w:r>
      <w:r w:rsidR="00CC0C0C">
        <w:rPr>
          <w:b/>
          <w:bCs/>
        </w:rPr>
        <w:t>da m</w:t>
      </w:r>
      <w:r w:rsidRPr="001E5922">
        <w:rPr>
          <w:b/>
          <w:bCs/>
        </w:rPr>
        <w:t>udança:</w:t>
      </w:r>
      <w:r>
        <w:rPr>
          <w:b/>
          <w:bCs/>
        </w:rPr>
        <w:t xml:space="preserve"> </w:t>
      </w:r>
      <w:r>
        <w:t xml:space="preserve">Quando receber a solicitação, o </w:t>
      </w:r>
      <w:r w:rsidR="00CC0C0C">
        <w:t>g</w:t>
      </w:r>
      <w:r w:rsidR="00981BBA">
        <w:t xml:space="preserve">erente de </w:t>
      </w:r>
      <w:r w:rsidR="00CC0C0C">
        <w:t>m</w:t>
      </w:r>
      <w:r w:rsidR="00981BBA">
        <w:t>udanças, Thiago Barr</w:t>
      </w:r>
      <w:r w:rsidR="00FC7B1D">
        <w:t xml:space="preserve">os, será a pessoa responsável a analisar os impactos </w:t>
      </w:r>
      <w:r w:rsidR="00CC0C0C">
        <w:t xml:space="preserve">da mudança </w:t>
      </w:r>
      <w:r w:rsidR="00FC7B1D">
        <w:t xml:space="preserve">e irá gerenciar a implantação das </w:t>
      </w:r>
      <w:r w:rsidR="00CC0C0C">
        <w:t>mesmas</w:t>
      </w:r>
      <w:r w:rsidR="00FC7B1D">
        <w:t>.</w:t>
      </w:r>
    </w:p>
    <w:p w14:paraId="04BA6A0E" w14:textId="77777777" w:rsidR="00B63A76" w:rsidRPr="00B63A76" w:rsidRDefault="00B63A76" w:rsidP="00B63A76">
      <w:pPr>
        <w:pStyle w:val="PargrafodaLista"/>
        <w:ind w:firstLine="0"/>
        <w:rPr>
          <w:b/>
          <w:bCs/>
        </w:rPr>
      </w:pPr>
    </w:p>
    <w:p w14:paraId="1C05D297" w14:textId="70C8A11E" w:rsidR="00B63A76" w:rsidRPr="00B63A76" w:rsidRDefault="00876DF9" w:rsidP="00B63A76">
      <w:pPr>
        <w:pStyle w:val="PargrafodaLista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 xml:space="preserve">Aprovar </w:t>
      </w:r>
      <w:r w:rsidR="00CC0C0C">
        <w:rPr>
          <w:b/>
          <w:bCs/>
        </w:rPr>
        <w:t>m</w:t>
      </w:r>
      <w:r>
        <w:rPr>
          <w:b/>
          <w:bCs/>
        </w:rPr>
        <w:t xml:space="preserve">udança: </w:t>
      </w:r>
      <w:r>
        <w:t xml:space="preserve">Pedro Mota, o </w:t>
      </w:r>
      <w:r w:rsidR="00CC0C0C">
        <w:t>g</w:t>
      </w:r>
      <w:r>
        <w:t xml:space="preserve">erente de </w:t>
      </w:r>
      <w:r w:rsidR="00CC0C0C">
        <w:t>m</w:t>
      </w:r>
      <w:r>
        <w:t>udanças, será responsável pela aprovação da solicitação de mudança e levantamento dos requisitos necessários para cumprir com a solicitação.</w:t>
      </w:r>
    </w:p>
    <w:p w14:paraId="7C0D0F03" w14:textId="77777777" w:rsidR="00B63A76" w:rsidRPr="00B63A76" w:rsidRDefault="00B63A76" w:rsidP="00B63A76">
      <w:pPr>
        <w:pStyle w:val="PargrafodaLista"/>
        <w:ind w:firstLine="0"/>
        <w:rPr>
          <w:b/>
          <w:bCs/>
        </w:rPr>
      </w:pPr>
    </w:p>
    <w:p w14:paraId="5B179047" w14:textId="6A5E2E24" w:rsidR="00184948" w:rsidRPr="00A72212" w:rsidRDefault="00876DF9" w:rsidP="00A72212">
      <w:pPr>
        <w:pStyle w:val="PargrafodaLista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 xml:space="preserve">Implementar </w:t>
      </w:r>
      <w:r w:rsidR="00CC0C0C">
        <w:rPr>
          <w:b/>
          <w:bCs/>
        </w:rPr>
        <w:t>m</w:t>
      </w:r>
      <w:r>
        <w:rPr>
          <w:b/>
          <w:bCs/>
        </w:rPr>
        <w:t xml:space="preserve">udança: </w:t>
      </w:r>
      <w:r>
        <w:t xml:space="preserve">Após o levantamento dos requisitos necessários, a </w:t>
      </w:r>
      <w:r w:rsidR="00CC0C0C">
        <w:t>i</w:t>
      </w:r>
      <w:r>
        <w:t xml:space="preserve">mplementadora de </w:t>
      </w:r>
      <w:r w:rsidR="00CC0C0C">
        <w:t>m</w:t>
      </w:r>
      <w:r>
        <w:t xml:space="preserve">udanças será responsável pela implementação das mudanças no projeto, atentando-se aos diversos itens que podem ser </w:t>
      </w:r>
      <w:r w:rsidR="00CC0C0C">
        <w:t>afetados</w:t>
      </w:r>
      <w:r>
        <w:t xml:space="preserve"> </w:t>
      </w:r>
      <w:r w:rsidR="00CC0C0C">
        <w:t>com a</w:t>
      </w:r>
      <w:r>
        <w:t xml:space="preserve"> mudança.</w:t>
      </w:r>
    </w:p>
    <w:tbl>
      <w:tblPr>
        <w:tblStyle w:val="Tabelacomgrade"/>
        <w:tblW w:w="9163" w:type="dxa"/>
        <w:tblLook w:val="01E0" w:firstRow="1" w:lastRow="1" w:firstColumn="1" w:lastColumn="1" w:noHBand="0" w:noVBand="0"/>
      </w:tblPr>
      <w:tblGrid>
        <w:gridCol w:w="2689"/>
        <w:gridCol w:w="6474"/>
      </w:tblGrid>
      <w:tr w:rsidR="00C177B7" w14:paraId="5870E300" w14:textId="77777777" w:rsidTr="00823F34">
        <w:trPr>
          <w:trHeight w:val="357"/>
        </w:trPr>
        <w:tc>
          <w:tcPr>
            <w:tcW w:w="9163" w:type="dxa"/>
            <w:gridSpan w:val="2"/>
            <w:shd w:val="clear" w:color="auto" w:fill="F3F3F3"/>
          </w:tcPr>
          <w:p w14:paraId="760928D8" w14:textId="10A23FD2" w:rsidR="00C177B7" w:rsidRPr="009550E9" w:rsidRDefault="005E076E" w:rsidP="006D46A9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lastRenderedPageBreak/>
              <w:t>Equipe d</w:t>
            </w:r>
            <w:r w:rsidR="00027BC5">
              <w:rPr>
                <w:rFonts w:ascii="Arial" w:hAnsi="Arial"/>
                <w:b/>
                <w:sz w:val="22"/>
              </w:rPr>
              <w:t>e</w:t>
            </w:r>
            <w:r>
              <w:rPr>
                <w:rFonts w:ascii="Arial" w:hAnsi="Arial"/>
                <w:b/>
                <w:sz w:val="22"/>
              </w:rPr>
              <w:t xml:space="preserve"> Processo de Mudança</w:t>
            </w:r>
          </w:p>
        </w:tc>
      </w:tr>
      <w:tr w:rsidR="00823F34" w14:paraId="42C5C687" w14:textId="77777777" w:rsidTr="005E076E">
        <w:trPr>
          <w:trHeight w:val="391"/>
        </w:trPr>
        <w:tc>
          <w:tcPr>
            <w:tcW w:w="2689" w:type="dxa"/>
            <w:shd w:val="clear" w:color="auto" w:fill="F3F3F3"/>
          </w:tcPr>
          <w:p w14:paraId="32BBD182" w14:textId="1A6B081A" w:rsidR="00823F34" w:rsidRPr="00823F34" w:rsidRDefault="00823F34" w:rsidP="00823F34">
            <w:pPr>
              <w:jc w:val="left"/>
              <w:rPr>
                <w:rFonts w:ascii="Arial" w:hAnsi="Arial"/>
                <w:b/>
                <w:sz w:val="22"/>
              </w:rPr>
            </w:pPr>
            <w:r w:rsidRPr="00823F34">
              <w:rPr>
                <w:rFonts w:ascii="Arial" w:hAnsi="Arial"/>
                <w:b/>
                <w:sz w:val="22"/>
              </w:rPr>
              <w:t>Papel</w:t>
            </w:r>
          </w:p>
        </w:tc>
        <w:tc>
          <w:tcPr>
            <w:tcW w:w="6474" w:type="dxa"/>
            <w:shd w:val="clear" w:color="auto" w:fill="F3F3F3"/>
          </w:tcPr>
          <w:p w14:paraId="4BA6382C" w14:textId="3F2C33D6" w:rsidR="00823F34" w:rsidRPr="00823F34" w:rsidRDefault="00823F34" w:rsidP="00823F34">
            <w:pPr>
              <w:jc w:val="left"/>
              <w:rPr>
                <w:rFonts w:ascii="Arial" w:hAnsi="Arial"/>
                <w:b/>
                <w:sz w:val="22"/>
              </w:rPr>
            </w:pPr>
            <w:r w:rsidRPr="00823F34">
              <w:rPr>
                <w:rFonts w:ascii="Arial" w:hAnsi="Arial"/>
                <w:b/>
                <w:sz w:val="22"/>
              </w:rPr>
              <w:t>Descrição</w:t>
            </w:r>
          </w:p>
        </w:tc>
      </w:tr>
      <w:tr w:rsidR="00C177B7" w14:paraId="2F4D96F5" w14:textId="77777777" w:rsidTr="005E076E">
        <w:trPr>
          <w:trHeight w:val="869"/>
        </w:trPr>
        <w:tc>
          <w:tcPr>
            <w:tcW w:w="2689" w:type="dxa"/>
          </w:tcPr>
          <w:p w14:paraId="7DC14CA4" w14:textId="6181CF56" w:rsidR="00C177B7" w:rsidRPr="009550E9" w:rsidRDefault="00823F34" w:rsidP="00392021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Solicitante</w:t>
            </w:r>
          </w:p>
        </w:tc>
        <w:tc>
          <w:tcPr>
            <w:tcW w:w="6474" w:type="dxa"/>
          </w:tcPr>
          <w:p w14:paraId="7BA62104" w14:textId="6D5C13FA" w:rsidR="00C177B7" w:rsidRPr="00CE7A77" w:rsidRDefault="00823F34" w:rsidP="00C8588E">
            <w:pPr>
              <w:rPr>
                <w:i/>
                <w:iCs/>
              </w:rPr>
            </w:pPr>
            <w:r w:rsidRPr="00CE7A77">
              <w:rPr>
                <w:i/>
                <w:iCs/>
              </w:rPr>
              <w:t xml:space="preserve">A pessoa autorizada a solicitar uma mudança será o </w:t>
            </w:r>
            <w:r w:rsidR="00CC0C0C">
              <w:rPr>
                <w:i/>
                <w:iCs/>
              </w:rPr>
              <w:t>e</w:t>
            </w:r>
            <w:r w:rsidRPr="00CE7A77">
              <w:rPr>
                <w:i/>
                <w:iCs/>
              </w:rPr>
              <w:t xml:space="preserve">ngenheiro de </w:t>
            </w:r>
            <w:r w:rsidR="00CC0C0C">
              <w:rPr>
                <w:i/>
                <w:iCs/>
              </w:rPr>
              <w:t>q</w:t>
            </w:r>
            <w:r w:rsidRPr="00CE7A77">
              <w:rPr>
                <w:i/>
                <w:iCs/>
              </w:rPr>
              <w:t xml:space="preserve">ualidade e </w:t>
            </w:r>
            <w:r w:rsidR="00CC0C0C">
              <w:rPr>
                <w:i/>
                <w:iCs/>
              </w:rPr>
              <w:t>p</w:t>
            </w:r>
            <w:r w:rsidRPr="00CE7A77">
              <w:rPr>
                <w:i/>
                <w:iCs/>
              </w:rPr>
              <w:t>rocessos, Jonas Henrique.</w:t>
            </w:r>
          </w:p>
        </w:tc>
      </w:tr>
      <w:tr w:rsidR="00C177B7" w14:paraId="68541795" w14:textId="77777777" w:rsidTr="005E076E">
        <w:trPr>
          <w:trHeight w:val="869"/>
        </w:trPr>
        <w:tc>
          <w:tcPr>
            <w:tcW w:w="2689" w:type="dxa"/>
          </w:tcPr>
          <w:p w14:paraId="4EA4FC43" w14:textId="5051ECDC" w:rsidR="00C177B7" w:rsidRPr="009550E9" w:rsidRDefault="00823F34" w:rsidP="00392021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Gerente de</w:t>
            </w:r>
            <w:r w:rsidR="00392021">
              <w:rPr>
                <w:rFonts w:ascii="Arial" w:hAnsi="Arial"/>
                <w:b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Mudanças</w:t>
            </w:r>
          </w:p>
        </w:tc>
        <w:tc>
          <w:tcPr>
            <w:tcW w:w="6474" w:type="dxa"/>
          </w:tcPr>
          <w:p w14:paraId="2A6E6637" w14:textId="58AC0F93" w:rsidR="00C177B7" w:rsidRPr="00CE7A77" w:rsidRDefault="00823F34" w:rsidP="00C8588E">
            <w:pPr>
              <w:rPr>
                <w:i/>
                <w:iCs/>
              </w:rPr>
            </w:pPr>
            <w:r w:rsidRPr="00CE7A77">
              <w:rPr>
                <w:i/>
                <w:iCs/>
              </w:rPr>
              <w:t xml:space="preserve">O </w:t>
            </w:r>
            <w:r w:rsidR="00CC0C0C">
              <w:rPr>
                <w:i/>
                <w:iCs/>
              </w:rPr>
              <w:t>e</w:t>
            </w:r>
            <w:r w:rsidRPr="00CE7A77">
              <w:rPr>
                <w:i/>
                <w:iCs/>
              </w:rPr>
              <w:t xml:space="preserve">ngenheiro de </w:t>
            </w:r>
            <w:r w:rsidR="00CC0C0C">
              <w:rPr>
                <w:i/>
                <w:iCs/>
              </w:rPr>
              <w:t>s</w:t>
            </w:r>
            <w:r w:rsidRPr="00CE7A77">
              <w:rPr>
                <w:i/>
                <w:iCs/>
              </w:rPr>
              <w:t>oftware, Thiago Barros, irá conduzir análise de impactos e vai gerenciar a implantação.</w:t>
            </w:r>
          </w:p>
        </w:tc>
      </w:tr>
      <w:tr w:rsidR="00C177B7" w14:paraId="2ED08241" w14:textId="77777777" w:rsidTr="005E076E">
        <w:trPr>
          <w:trHeight w:val="869"/>
        </w:trPr>
        <w:tc>
          <w:tcPr>
            <w:tcW w:w="2689" w:type="dxa"/>
          </w:tcPr>
          <w:p w14:paraId="7D199388" w14:textId="46F74EB0" w:rsidR="00C177B7" w:rsidRPr="009550E9" w:rsidRDefault="00823F34" w:rsidP="00392021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Aprovador</w:t>
            </w:r>
          </w:p>
        </w:tc>
        <w:tc>
          <w:tcPr>
            <w:tcW w:w="6474" w:type="dxa"/>
          </w:tcPr>
          <w:p w14:paraId="593DB188" w14:textId="36E5DDB0" w:rsidR="00C177B7" w:rsidRPr="00CE7A77" w:rsidRDefault="00823F34" w:rsidP="00C8588E">
            <w:pPr>
              <w:rPr>
                <w:i/>
                <w:iCs/>
              </w:rPr>
            </w:pPr>
            <w:r w:rsidRPr="00CE7A77">
              <w:rPr>
                <w:i/>
                <w:iCs/>
              </w:rPr>
              <w:t xml:space="preserve">Pedro Mota, </w:t>
            </w:r>
            <w:r w:rsidR="00CC0C0C">
              <w:rPr>
                <w:i/>
                <w:iCs/>
              </w:rPr>
              <w:t>e</w:t>
            </w:r>
            <w:r w:rsidRPr="00CE7A77">
              <w:rPr>
                <w:i/>
                <w:iCs/>
              </w:rPr>
              <w:t xml:space="preserve">ngenheiro de </w:t>
            </w:r>
            <w:r w:rsidR="00CC0C0C">
              <w:rPr>
                <w:i/>
                <w:iCs/>
              </w:rPr>
              <w:t>r</w:t>
            </w:r>
            <w:r w:rsidRPr="00CE7A77">
              <w:rPr>
                <w:i/>
                <w:iCs/>
              </w:rPr>
              <w:t>equisitos, será responsável pela aprovação da solicitação de mudança e levantamento dos requisitos necessários para cumprir com a solicitação.</w:t>
            </w:r>
          </w:p>
        </w:tc>
      </w:tr>
      <w:tr w:rsidR="00C177B7" w14:paraId="62C50C9C" w14:textId="77777777" w:rsidTr="005E076E">
        <w:trPr>
          <w:trHeight w:val="1392"/>
        </w:trPr>
        <w:tc>
          <w:tcPr>
            <w:tcW w:w="2689" w:type="dxa"/>
          </w:tcPr>
          <w:p w14:paraId="1021B4E8" w14:textId="16FA41D2" w:rsidR="00C177B7" w:rsidRPr="009550E9" w:rsidRDefault="00823F34" w:rsidP="00392021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Implementadora de Mudanças</w:t>
            </w:r>
          </w:p>
        </w:tc>
        <w:tc>
          <w:tcPr>
            <w:tcW w:w="6474" w:type="dxa"/>
          </w:tcPr>
          <w:p w14:paraId="7825F215" w14:textId="6B0BF1E8" w:rsidR="00C177B7" w:rsidRPr="00CE7A77" w:rsidRDefault="005E076E" w:rsidP="00C8588E">
            <w:pPr>
              <w:rPr>
                <w:i/>
                <w:iCs/>
              </w:rPr>
            </w:pPr>
            <w:r w:rsidRPr="00CE7A77">
              <w:rPr>
                <w:i/>
                <w:iCs/>
              </w:rPr>
              <w:t xml:space="preserve">A </w:t>
            </w:r>
            <w:r w:rsidR="00CC0C0C">
              <w:rPr>
                <w:i/>
                <w:iCs/>
              </w:rPr>
              <w:t>d</w:t>
            </w:r>
            <w:r w:rsidRPr="00CE7A77">
              <w:rPr>
                <w:i/>
                <w:iCs/>
              </w:rPr>
              <w:t xml:space="preserve">esenvolvedora, </w:t>
            </w:r>
            <w:proofErr w:type="spellStart"/>
            <w:r w:rsidRPr="00CE7A77">
              <w:rPr>
                <w:i/>
                <w:iCs/>
              </w:rPr>
              <w:t>Mylena</w:t>
            </w:r>
            <w:proofErr w:type="spellEnd"/>
            <w:r w:rsidRPr="00CE7A77">
              <w:rPr>
                <w:i/>
                <w:iCs/>
              </w:rPr>
              <w:t xml:space="preserve"> Mahatma, será responsável pela implementação das mudanças no projeto, atentando-se aos diversos itens que podem ser afetados pela mudança e, que desta forma, precisarão ser atualizados</w:t>
            </w:r>
            <w:r w:rsidR="00D85880" w:rsidRPr="00CE7A77">
              <w:rPr>
                <w:i/>
                <w:iCs/>
              </w:rPr>
              <w:t>.</w:t>
            </w:r>
          </w:p>
        </w:tc>
      </w:tr>
    </w:tbl>
    <w:p w14:paraId="1FA51A88" w14:textId="650FB00D" w:rsidR="00A72212" w:rsidRDefault="00A72212" w:rsidP="00752FF3">
      <w:pPr>
        <w:pStyle w:val="PargrafodaLista"/>
        <w:ind w:firstLine="0"/>
        <w:jc w:val="center"/>
        <w:rPr>
          <w:b/>
          <w:bCs/>
        </w:rPr>
      </w:pPr>
    </w:p>
    <w:tbl>
      <w:tblPr>
        <w:tblStyle w:val="Tabelacomgrade"/>
        <w:tblW w:w="9209" w:type="dxa"/>
        <w:tblLook w:val="01E0" w:firstRow="1" w:lastRow="1" w:firstColumn="1" w:lastColumn="1" w:noHBand="0" w:noVBand="0"/>
      </w:tblPr>
      <w:tblGrid>
        <w:gridCol w:w="9209"/>
      </w:tblGrid>
      <w:tr w:rsidR="00157886" w14:paraId="6EB9C186" w14:textId="77777777" w:rsidTr="003D1E32">
        <w:trPr>
          <w:trHeight w:val="326"/>
        </w:trPr>
        <w:tc>
          <w:tcPr>
            <w:tcW w:w="9209" w:type="dxa"/>
            <w:shd w:val="clear" w:color="auto" w:fill="F3F3F3"/>
          </w:tcPr>
          <w:p w14:paraId="0195E689" w14:textId="79FB144C" w:rsidR="00157886" w:rsidRDefault="00F87B4A" w:rsidP="00F87B4A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Análise</w:t>
            </w:r>
            <w:r w:rsidR="00157886">
              <w:rPr>
                <w:rFonts w:ascii="Arial" w:hAnsi="Arial"/>
                <w:b/>
                <w:sz w:val="22"/>
              </w:rPr>
              <w:t xml:space="preserve"> SW</w:t>
            </w:r>
            <w:r w:rsidR="00925C9E">
              <w:rPr>
                <w:rFonts w:ascii="Arial" w:hAnsi="Arial"/>
                <w:b/>
                <w:sz w:val="22"/>
              </w:rPr>
              <w:t>O</w:t>
            </w:r>
            <w:r w:rsidR="00157886">
              <w:rPr>
                <w:rFonts w:ascii="Arial" w:hAnsi="Arial"/>
                <w:b/>
                <w:sz w:val="22"/>
              </w:rPr>
              <w:t>T</w:t>
            </w:r>
          </w:p>
        </w:tc>
      </w:tr>
    </w:tbl>
    <w:p w14:paraId="4EAA97FF" w14:textId="3F3688B5" w:rsidR="00157886" w:rsidRDefault="00157886" w:rsidP="00157886">
      <w:pPr>
        <w:tabs>
          <w:tab w:val="left" w:pos="5385"/>
        </w:tabs>
        <w:ind w:firstLine="0"/>
        <w:jc w:val="center"/>
        <w:rPr>
          <w:b/>
          <w:bCs/>
          <w:noProof/>
        </w:rPr>
      </w:pPr>
    </w:p>
    <w:p w14:paraId="2A276BB6" w14:textId="67C9B344" w:rsidR="00157886" w:rsidRDefault="00F87B4A" w:rsidP="00157886">
      <w:pPr>
        <w:tabs>
          <w:tab w:val="left" w:pos="5385"/>
        </w:tabs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B963E9" wp14:editId="22377395">
            <wp:extent cx="4981575" cy="3736181"/>
            <wp:effectExtent l="0" t="0" r="0" b="0"/>
            <wp:docPr id="198275933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421" cy="374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9209" w:type="dxa"/>
        <w:tblLook w:val="01E0" w:firstRow="1" w:lastRow="1" w:firstColumn="1" w:lastColumn="1" w:noHBand="0" w:noVBand="0"/>
      </w:tblPr>
      <w:tblGrid>
        <w:gridCol w:w="9209"/>
      </w:tblGrid>
      <w:tr w:rsidR="00F87B4A" w14:paraId="797FCF7F" w14:textId="77777777" w:rsidTr="001F0580">
        <w:trPr>
          <w:trHeight w:val="326"/>
        </w:trPr>
        <w:tc>
          <w:tcPr>
            <w:tcW w:w="9209" w:type="dxa"/>
            <w:shd w:val="clear" w:color="auto" w:fill="F3F3F3"/>
          </w:tcPr>
          <w:p w14:paraId="5C245939" w14:textId="7B4BC240" w:rsidR="00F87B4A" w:rsidRDefault="00F87B4A" w:rsidP="00F87B4A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lastRenderedPageBreak/>
              <w:t>Matriz</w:t>
            </w:r>
            <w:r>
              <w:rPr>
                <w:rFonts w:ascii="Arial" w:hAnsi="Arial"/>
                <w:b/>
                <w:sz w:val="22"/>
              </w:rPr>
              <w:t xml:space="preserve"> SWOT</w:t>
            </w:r>
          </w:p>
        </w:tc>
      </w:tr>
    </w:tbl>
    <w:p w14:paraId="7A9E3ABF" w14:textId="4892842C" w:rsidR="00F87B4A" w:rsidRDefault="00F87B4A" w:rsidP="00F87B4A">
      <w:pPr>
        <w:tabs>
          <w:tab w:val="left" w:pos="5385"/>
        </w:tabs>
        <w:ind w:firstLine="0"/>
        <w:rPr>
          <w:b/>
          <w:bCs/>
        </w:rPr>
      </w:pPr>
    </w:p>
    <w:p w14:paraId="37E559D6" w14:textId="74B43603" w:rsidR="00F87B4A" w:rsidRPr="00157886" w:rsidRDefault="00F87B4A" w:rsidP="00F87B4A">
      <w:pPr>
        <w:tabs>
          <w:tab w:val="left" w:pos="5385"/>
        </w:tabs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891809" wp14:editId="2EF9EB29">
            <wp:extent cx="4752975" cy="3564732"/>
            <wp:effectExtent l="0" t="0" r="0" b="0"/>
            <wp:docPr id="67455630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690" cy="359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9209" w:type="dxa"/>
        <w:tblLook w:val="01E0" w:firstRow="1" w:lastRow="1" w:firstColumn="1" w:lastColumn="1" w:noHBand="0" w:noVBand="0"/>
      </w:tblPr>
      <w:tblGrid>
        <w:gridCol w:w="9209"/>
      </w:tblGrid>
      <w:tr w:rsidR="00A72212" w14:paraId="06DDFD72" w14:textId="77777777" w:rsidTr="00A72212">
        <w:trPr>
          <w:trHeight w:val="326"/>
        </w:trPr>
        <w:tc>
          <w:tcPr>
            <w:tcW w:w="9209" w:type="dxa"/>
            <w:shd w:val="clear" w:color="auto" w:fill="F3F3F3"/>
          </w:tcPr>
          <w:p w14:paraId="5B026B5F" w14:textId="246C63E7" w:rsidR="00A72212" w:rsidRDefault="00A72212" w:rsidP="00A72212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Diagramas Ishikawa</w:t>
            </w:r>
          </w:p>
        </w:tc>
      </w:tr>
    </w:tbl>
    <w:p w14:paraId="03BBE9BB" w14:textId="77777777" w:rsidR="00A72212" w:rsidRPr="00A72212" w:rsidRDefault="00A72212" w:rsidP="00A72212">
      <w:pPr>
        <w:ind w:firstLine="0"/>
        <w:rPr>
          <w:b/>
          <w:bCs/>
        </w:rPr>
      </w:pPr>
    </w:p>
    <w:p w14:paraId="61FCFEAE" w14:textId="1BF79280" w:rsidR="00752FF3" w:rsidRDefault="00752FF3" w:rsidP="00A72212">
      <w:pPr>
        <w:pStyle w:val="PargrafodaLista"/>
        <w:spacing w:line="240" w:lineRule="auto"/>
        <w:ind w:left="0"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A52CAF" wp14:editId="4AB9207F">
            <wp:extent cx="5103402" cy="3819525"/>
            <wp:effectExtent l="0" t="0" r="2540" b="0"/>
            <wp:docPr id="54155367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27" cy="384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9B942" w14:textId="078AC34B" w:rsidR="00752FF3" w:rsidRDefault="00A72212" w:rsidP="00A72212">
      <w:pPr>
        <w:pStyle w:val="PargrafodaLista"/>
        <w:ind w:left="0" w:firstLine="0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66D242A" wp14:editId="0814D1CC">
            <wp:extent cx="5349922" cy="3937295"/>
            <wp:effectExtent l="0" t="0" r="3175" b="6350"/>
            <wp:docPr id="52442222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58" cy="394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922951E" wp14:editId="0A81E517">
            <wp:extent cx="5359400" cy="3924587"/>
            <wp:effectExtent l="0" t="0" r="0" b="0"/>
            <wp:docPr id="165491572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331" cy="392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2D655" w14:textId="5D955CA9" w:rsidR="00A72212" w:rsidRDefault="00A72212" w:rsidP="00A72212">
      <w:pPr>
        <w:pStyle w:val="PargrafodaLista"/>
        <w:ind w:left="0" w:firstLine="0"/>
        <w:jc w:val="center"/>
        <w:rPr>
          <w:b/>
          <w:bCs/>
        </w:rPr>
      </w:pPr>
    </w:p>
    <w:p w14:paraId="46109AE2" w14:textId="77777777" w:rsidR="00A72212" w:rsidRPr="00876DF9" w:rsidRDefault="00A72212" w:rsidP="00A72212">
      <w:pPr>
        <w:pStyle w:val="PargrafodaLista"/>
        <w:ind w:left="0" w:firstLine="0"/>
        <w:jc w:val="center"/>
        <w:rPr>
          <w:b/>
          <w:bCs/>
        </w:rPr>
      </w:pPr>
    </w:p>
    <w:tbl>
      <w:tblPr>
        <w:tblStyle w:val="Tabelacomgrade"/>
        <w:tblW w:w="9060" w:type="dxa"/>
        <w:tblLook w:val="01E0" w:firstRow="1" w:lastRow="1" w:firstColumn="1" w:lastColumn="1" w:noHBand="0" w:noVBand="0"/>
      </w:tblPr>
      <w:tblGrid>
        <w:gridCol w:w="2591"/>
        <w:gridCol w:w="1254"/>
        <w:gridCol w:w="1253"/>
        <w:gridCol w:w="1249"/>
        <w:gridCol w:w="1310"/>
        <w:gridCol w:w="1403"/>
      </w:tblGrid>
      <w:tr w:rsidR="00752FF3" w14:paraId="36938DE1" w14:textId="417BFEE5" w:rsidTr="007A56E6">
        <w:trPr>
          <w:trHeight w:val="357"/>
        </w:trPr>
        <w:tc>
          <w:tcPr>
            <w:tcW w:w="9060" w:type="dxa"/>
            <w:gridSpan w:val="6"/>
            <w:shd w:val="clear" w:color="auto" w:fill="F3F3F3"/>
          </w:tcPr>
          <w:p w14:paraId="4CEE74DA" w14:textId="0A62477C" w:rsidR="00752FF3" w:rsidRDefault="00752FF3" w:rsidP="00752FF3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lastRenderedPageBreak/>
              <w:t>Matriz GUT</w:t>
            </w:r>
          </w:p>
        </w:tc>
      </w:tr>
      <w:tr w:rsidR="00752FF3" w14:paraId="128E2F60" w14:textId="7305AAFB" w:rsidTr="00752FF3">
        <w:trPr>
          <w:trHeight w:val="391"/>
        </w:trPr>
        <w:tc>
          <w:tcPr>
            <w:tcW w:w="2591" w:type="dxa"/>
            <w:shd w:val="clear" w:color="auto" w:fill="F3F3F3"/>
          </w:tcPr>
          <w:p w14:paraId="55B6C901" w14:textId="3234F93C" w:rsidR="00752FF3" w:rsidRPr="00823F34" w:rsidRDefault="00752FF3" w:rsidP="004A074C">
            <w:pPr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Problema</w:t>
            </w:r>
          </w:p>
        </w:tc>
        <w:tc>
          <w:tcPr>
            <w:tcW w:w="1254" w:type="dxa"/>
            <w:shd w:val="clear" w:color="auto" w:fill="F3F3F3"/>
          </w:tcPr>
          <w:p w14:paraId="604A0427" w14:textId="7D9FE9CA" w:rsidR="00752FF3" w:rsidRPr="00823F34" w:rsidRDefault="00752FF3" w:rsidP="00752FF3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G</w:t>
            </w:r>
          </w:p>
        </w:tc>
        <w:tc>
          <w:tcPr>
            <w:tcW w:w="1253" w:type="dxa"/>
            <w:shd w:val="clear" w:color="auto" w:fill="F3F3F3"/>
          </w:tcPr>
          <w:p w14:paraId="56026164" w14:textId="7DC7FD67" w:rsidR="00752FF3" w:rsidRDefault="00752FF3" w:rsidP="00752FF3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U</w:t>
            </w:r>
          </w:p>
        </w:tc>
        <w:tc>
          <w:tcPr>
            <w:tcW w:w="1249" w:type="dxa"/>
            <w:shd w:val="clear" w:color="auto" w:fill="F3F3F3"/>
          </w:tcPr>
          <w:p w14:paraId="1AE5BF33" w14:textId="4C2928B5" w:rsidR="00752FF3" w:rsidRDefault="00752FF3" w:rsidP="00752FF3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</w:t>
            </w:r>
          </w:p>
        </w:tc>
        <w:tc>
          <w:tcPr>
            <w:tcW w:w="1310" w:type="dxa"/>
            <w:shd w:val="clear" w:color="auto" w:fill="F3F3F3"/>
          </w:tcPr>
          <w:p w14:paraId="2B4D0C69" w14:textId="0A27B561" w:rsidR="00752FF3" w:rsidRDefault="00752FF3" w:rsidP="00752FF3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Total</w:t>
            </w:r>
          </w:p>
        </w:tc>
        <w:tc>
          <w:tcPr>
            <w:tcW w:w="1403" w:type="dxa"/>
            <w:shd w:val="clear" w:color="auto" w:fill="F3F3F3"/>
          </w:tcPr>
          <w:p w14:paraId="3B7D4C94" w14:textId="7BF699EE" w:rsidR="00752FF3" w:rsidRDefault="00752FF3" w:rsidP="00752FF3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Priorização</w:t>
            </w:r>
          </w:p>
        </w:tc>
      </w:tr>
      <w:tr w:rsidR="00752FF3" w14:paraId="488EB322" w14:textId="50EFAB19" w:rsidTr="00752FF3">
        <w:trPr>
          <w:trHeight w:val="869"/>
        </w:trPr>
        <w:tc>
          <w:tcPr>
            <w:tcW w:w="2591" w:type="dxa"/>
          </w:tcPr>
          <w:p w14:paraId="73BC3C3B" w14:textId="0703B91A" w:rsidR="00752FF3" w:rsidRPr="009550E9" w:rsidRDefault="00903479" w:rsidP="004A074C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Conteúdo</w:t>
            </w:r>
          </w:p>
        </w:tc>
        <w:tc>
          <w:tcPr>
            <w:tcW w:w="1254" w:type="dxa"/>
          </w:tcPr>
          <w:p w14:paraId="175F92C8" w14:textId="3444D001" w:rsidR="00752FF3" w:rsidRPr="00E97A4F" w:rsidRDefault="0049740D" w:rsidP="00A72212">
            <w:pPr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1253" w:type="dxa"/>
          </w:tcPr>
          <w:p w14:paraId="42CA8394" w14:textId="0BB03CED" w:rsidR="00752FF3" w:rsidRPr="00E97A4F" w:rsidRDefault="0049740D" w:rsidP="00A72212">
            <w:pPr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1249" w:type="dxa"/>
          </w:tcPr>
          <w:p w14:paraId="346E00F5" w14:textId="01916B24" w:rsidR="00752FF3" w:rsidRPr="00E97A4F" w:rsidRDefault="0049740D" w:rsidP="00A72212">
            <w:pPr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1310" w:type="dxa"/>
          </w:tcPr>
          <w:p w14:paraId="04F0E60C" w14:textId="32687A85" w:rsidR="00752FF3" w:rsidRPr="00CE7A77" w:rsidRDefault="0049740D" w:rsidP="00A72212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100</w:t>
            </w:r>
          </w:p>
        </w:tc>
        <w:tc>
          <w:tcPr>
            <w:tcW w:w="1403" w:type="dxa"/>
          </w:tcPr>
          <w:p w14:paraId="1583B60D" w14:textId="19EF7807" w:rsidR="00752FF3" w:rsidRPr="00CE7A77" w:rsidRDefault="0049740D" w:rsidP="00A72212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  <w:r w:rsidR="00887E94">
              <w:rPr>
                <w:i/>
                <w:iCs/>
              </w:rPr>
              <w:t>º</w:t>
            </w:r>
          </w:p>
        </w:tc>
      </w:tr>
      <w:tr w:rsidR="00752FF3" w14:paraId="715AD227" w14:textId="78EBCDA3" w:rsidTr="00752FF3">
        <w:trPr>
          <w:trHeight w:val="869"/>
        </w:trPr>
        <w:tc>
          <w:tcPr>
            <w:tcW w:w="2591" w:type="dxa"/>
          </w:tcPr>
          <w:p w14:paraId="257B0D33" w14:textId="603C7DC9" w:rsidR="00752FF3" w:rsidRPr="009550E9" w:rsidRDefault="00903479" w:rsidP="004A074C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Interface</w:t>
            </w:r>
          </w:p>
        </w:tc>
        <w:tc>
          <w:tcPr>
            <w:tcW w:w="1254" w:type="dxa"/>
          </w:tcPr>
          <w:p w14:paraId="7CB61BF0" w14:textId="5329E40B" w:rsidR="00752FF3" w:rsidRPr="00E97A4F" w:rsidRDefault="0049740D" w:rsidP="00A72212">
            <w:pPr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1253" w:type="dxa"/>
          </w:tcPr>
          <w:p w14:paraId="5B320B62" w14:textId="0CA62629" w:rsidR="00752FF3" w:rsidRPr="00E97A4F" w:rsidRDefault="0049740D" w:rsidP="00A72212">
            <w:pPr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1249" w:type="dxa"/>
          </w:tcPr>
          <w:p w14:paraId="37964405" w14:textId="7F08E827" w:rsidR="00752FF3" w:rsidRPr="00E97A4F" w:rsidRDefault="00E97A4F" w:rsidP="00A72212">
            <w:pPr>
              <w:ind w:firstLine="0"/>
              <w:jc w:val="center"/>
              <w:rPr>
                <w:b/>
                <w:bCs/>
                <w:i/>
                <w:iCs/>
              </w:rPr>
            </w:pPr>
            <w:r w:rsidRPr="00E97A4F"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1310" w:type="dxa"/>
          </w:tcPr>
          <w:p w14:paraId="69C50D5A" w14:textId="6F03E210" w:rsidR="00752FF3" w:rsidRPr="00CE7A77" w:rsidRDefault="0049740D" w:rsidP="00A72212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80</w:t>
            </w:r>
          </w:p>
        </w:tc>
        <w:tc>
          <w:tcPr>
            <w:tcW w:w="1403" w:type="dxa"/>
          </w:tcPr>
          <w:p w14:paraId="093CD9E8" w14:textId="5232C36C" w:rsidR="00752FF3" w:rsidRPr="00CE7A77" w:rsidRDefault="00887E94" w:rsidP="00A72212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2º</w:t>
            </w:r>
          </w:p>
        </w:tc>
      </w:tr>
      <w:tr w:rsidR="00752FF3" w14:paraId="322D4B42" w14:textId="7E805E23" w:rsidTr="00752FF3">
        <w:trPr>
          <w:trHeight w:val="869"/>
        </w:trPr>
        <w:tc>
          <w:tcPr>
            <w:tcW w:w="2591" w:type="dxa"/>
          </w:tcPr>
          <w:p w14:paraId="443D07B2" w14:textId="15D33145" w:rsidR="00752FF3" w:rsidRPr="009550E9" w:rsidRDefault="00903479" w:rsidP="004A074C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Concorrentes</w:t>
            </w:r>
          </w:p>
        </w:tc>
        <w:tc>
          <w:tcPr>
            <w:tcW w:w="1254" w:type="dxa"/>
          </w:tcPr>
          <w:p w14:paraId="745D164C" w14:textId="6B7A0DCA" w:rsidR="00752FF3" w:rsidRPr="00E97A4F" w:rsidRDefault="0049740D" w:rsidP="00A72212">
            <w:pPr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1253" w:type="dxa"/>
          </w:tcPr>
          <w:p w14:paraId="4ECF46D7" w14:textId="1AECE37D" w:rsidR="00752FF3" w:rsidRPr="00E97A4F" w:rsidRDefault="0049740D" w:rsidP="00A72212">
            <w:pPr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1249" w:type="dxa"/>
          </w:tcPr>
          <w:p w14:paraId="463269BC" w14:textId="6678ABC5" w:rsidR="00752FF3" w:rsidRPr="00E97A4F" w:rsidRDefault="0049740D" w:rsidP="00A72212">
            <w:pPr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1310" w:type="dxa"/>
          </w:tcPr>
          <w:p w14:paraId="1BDFA638" w14:textId="125C4DBB" w:rsidR="00752FF3" w:rsidRPr="00CE7A77" w:rsidRDefault="0049740D" w:rsidP="00A72212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36</w:t>
            </w:r>
          </w:p>
        </w:tc>
        <w:tc>
          <w:tcPr>
            <w:tcW w:w="1403" w:type="dxa"/>
          </w:tcPr>
          <w:p w14:paraId="1DA86226" w14:textId="2DC1601B" w:rsidR="00752FF3" w:rsidRPr="00CE7A77" w:rsidRDefault="0049740D" w:rsidP="00A72212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  <w:r w:rsidR="00887E94">
              <w:rPr>
                <w:i/>
                <w:iCs/>
              </w:rPr>
              <w:t>º</w:t>
            </w:r>
          </w:p>
        </w:tc>
      </w:tr>
    </w:tbl>
    <w:p w14:paraId="364A3F33" w14:textId="77777777" w:rsidR="00857FDC" w:rsidRDefault="00857FDC" w:rsidP="005B6873">
      <w:pPr>
        <w:ind w:firstLine="0"/>
      </w:pPr>
    </w:p>
    <w:tbl>
      <w:tblPr>
        <w:tblStyle w:val="Tabelacomgrade"/>
        <w:tblW w:w="11134" w:type="dxa"/>
        <w:tblInd w:w="-998" w:type="dxa"/>
        <w:tblLayout w:type="fixed"/>
        <w:tblLook w:val="01E0" w:firstRow="1" w:lastRow="1" w:firstColumn="1" w:lastColumn="1" w:noHBand="0" w:noVBand="0"/>
      </w:tblPr>
      <w:tblGrid>
        <w:gridCol w:w="1843"/>
        <w:gridCol w:w="1327"/>
        <w:gridCol w:w="1225"/>
        <w:gridCol w:w="975"/>
        <w:gridCol w:w="1588"/>
        <w:gridCol w:w="1549"/>
        <w:gridCol w:w="1588"/>
        <w:gridCol w:w="1039"/>
      </w:tblGrid>
      <w:tr w:rsidR="00D76F5A" w14:paraId="1A076CB4" w14:textId="7B3F3289" w:rsidTr="00857FDC">
        <w:trPr>
          <w:trHeight w:val="357"/>
        </w:trPr>
        <w:tc>
          <w:tcPr>
            <w:tcW w:w="11134" w:type="dxa"/>
            <w:gridSpan w:val="8"/>
            <w:shd w:val="clear" w:color="auto" w:fill="F3F3F3"/>
          </w:tcPr>
          <w:p w14:paraId="42829C65" w14:textId="028F0F5F" w:rsidR="00D76F5A" w:rsidRPr="00D76F5A" w:rsidRDefault="00D76F5A" w:rsidP="004A074C">
            <w:pPr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76F5A">
              <w:rPr>
                <w:rFonts w:ascii="Arial" w:hAnsi="Arial" w:cs="Arial"/>
                <w:b/>
                <w:sz w:val="22"/>
                <w:szCs w:val="22"/>
              </w:rPr>
              <w:t>Plano de Ação — Conteúdo</w:t>
            </w:r>
          </w:p>
        </w:tc>
      </w:tr>
      <w:tr w:rsidR="00E22552" w14:paraId="2A72C65D" w14:textId="27B69474" w:rsidTr="00E22552">
        <w:trPr>
          <w:trHeight w:val="391"/>
        </w:trPr>
        <w:tc>
          <w:tcPr>
            <w:tcW w:w="1843" w:type="dxa"/>
            <w:shd w:val="clear" w:color="auto" w:fill="F3F3F3"/>
          </w:tcPr>
          <w:p w14:paraId="29E1F89A" w14:textId="60799DB4" w:rsidR="00D76F5A" w:rsidRPr="003750EC" w:rsidRDefault="00D76F5A" w:rsidP="00D76F5A">
            <w:pPr>
              <w:ind w:firstLine="0"/>
              <w:jc w:val="center"/>
              <w:rPr>
                <w:rFonts w:ascii="Arial" w:hAnsi="Arial"/>
                <w:b/>
                <w:sz w:val="20"/>
              </w:rPr>
            </w:pPr>
            <w:r w:rsidRPr="003750EC">
              <w:rPr>
                <w:rFonts w:ascii="Arial" w:hAnsi="Arial"/>
                <w:b/>
                <w:sz w:val="20"/>
              </w:rPr>
              <w:t>Ação</w:t>
            </w:r>
          </w:p>
        </w:tc>
        <w:tc>
          <w:tcPr>
            <w:tcW w:w="1327" w:type="dxa"/>
            <w:shd w:val="clear" w:color="auto" w:fill="F3F3F3"/>
          </w:tcPr>
          <w:p w14:paraId="36B97C2A" w14:textId="77777777" w:rsidR="00D76F5A" w:rsidRPr="003750EC" w:rsidRDefault="00D76F5A" w:rsidP="004A074C">
            <w:pPr>
              <w:ind w:firstLine="0"/>
              <w:jc w:val="center"/>
              <w:rPr>
                <w:rFonts w:ascii="Arial" w:hAnsi="Arial"/>
                <w:b/>
                <w:sz w:val="20"/>
              </w:rPr>
            </w:pPr>
            <w:proofErr w:type="spellStart"/>
            <w:r w:rsidRPr="003750EC">
              <w:rPr>
                <w:rFonts w:ascii="Arial" w:hAnsi="Arial"/>
                <w:b/>
                <w:sz w:val="20"/>
              </w:rPr>
              <w:t>What</w:t>
            </w:r>
            <w:proofErr w:type="spellEnd"/>
            <w:r w:rsidRPr="003750EC">
              <w:rPr>
                <w:rFonts w:ascii="Arial" w:hAnsi="Arial"/>
                <w:b/>
                <w:sz w:val="20"/>
              </w:rPr>
              <w:t>?</w:t>
            </w:r>
          </w:p>
          <w:p w14:paraId="5D0B0329" w14:textId="4F04B5E8" w:rsidR="00D76F5A" w:rsidRPr="003750EC" w:rsidRDefault="00D76F5A" w:rsidP="004A074C">
            <w:pPr>
              <w:ind w:firstLine="0"/>
              <w:jc w:val="center"/>
              <w:rPr>
                <w:rFonts w:ascii="Arial" w:hAnsi="Arial"/>
                <w:b/>
                <w:sz w:val="20"/>
              </w:rPr>
            </w:pPr>
            <w:r w:rsidRPr="003750EC">
              <w:rPr>
                <w:rFonts w:ascii="Arial" w:hAnsi="Arial"/>
                <w:b/>
                <w:sz w:val="20"/>
              </w:rPr>
              <w:t>O quê?</w:t>
            </w:r>
          </w:p>
        </w:tc>
        <w:tc>
          <w:tcPr>
            <w:tcW w:w="1225" w:type="dxa"/>
            <w:shd w:val="clear" w:color="auto" w:fill="F3F3F3"/>
          </w:tcPr>
          <w:p w14:paraId="3DDC14D2" w14:textId="77777777" w:rsidR="00D76F5A" w:rsidRPr="003750EC" w:rsidRDefault="00D76F5A" w:rsidP="004A074C">
            <w:pPr>
              <w:ind w:firstLine="0"/>
              <w:jc w:val="center"/>
              <w:rPr>
                <w:rFonts w:ascii="Arial" w:hAnsi="Arial"/>
                <w:b/>
                <w:sz w:val="20"/>
              </w:rPr>
            </w:pPr>
            <w:proofErr w:type="spellStart"/>
            <w:r w:rsidRPr="003750EC">
              <w:rPr>
                <w:rFonts w:ascii="Arial" w:hAnsi="Arial"/>
                <w:b/>
                <w:sz w:val="20"/>
              </w:rPr>
              <w:t>Why</w:t>
            </w:r>
            <w:proofErr w:type="spellEnd"/>
            <w:r w:rsidRPr="003750EC">
              <w:rPr>
                <w:rFonts w:ascii="Arial" w:hAnsi="Arial"/>
                <w:b/>
                <w:sz w:val="20"/>
              </w:rPr>
              <w:t>?</w:t>
            </w:r>
          </w:p>
          <w:p w14:paraId="0A852639" w14:textId="5C17F293" w:rsidR="00D76F5A" w:rsidRPr="003750EC" w:rsidRDefault="00D76F5A" w:rsidP="004A074C">
            <w:pPr>
              <w:ind w:firstLine="0"/>
              <w:jc w:val="center"/>
              <w:rPr>
                <w:rFonts w:ascii="Arial" w:hAnsi="Arial"/>
                <w:b/>
                <w:sz w:val="20"/>
              </w:rPr>
            </w:pPr>
            <w:r w:rsidRPr="003750EC">
              <w:rPr>
                <w:rFonts w:ascii="Arial" w:hAnsi="Arial"/>
                <w:b/>
                <w:sz w:val="20"/>
              </w:rPr>
              <w:t>Por quê?</w:t>
            </w:r>
          </w:p>
        </w:tc>
        <w:tc>
          <w:tcPr>
            <w:tcW w:w="975" w:type="dxa"/>
            <w:shd w:val="clear" w:color="auto" w:fill="F3F3F3"/>
          </w:tcPr>
          <w:p w14:paraId="496EB1A1" w14:textId="77777777" w:rsidR="00D76F5A" w:rsidRPr="003750EC" w:rsidRDefault="00D76F5A" w:rsidP="004A074C">
            <w:pPr>
              <w:ind w:firstLine="0"/>
              <w:jc w:val="center"/>
              <w:rPr>
                <w:rFonts w:ascii="Arial" w:hAnsi="Arial"/>
                <w:b/>
                <w:sz w:val="20"/>
              </w:rPr>
            </w:pPr>
            <w:r w:rsidRPr="003750EC">
              <w:rPr>
                <w:rFonts w:ascii="Arial" w:hAnsi="Arial"/>
                <w:b/>
                <w:sz w:val="20"/>
              </w:rPr>
              <w:t>Where?</w:t>
            </w:r>
          </w:p>
          <w:p w14:paraId="31180285" w14:textId="0E532582" w:rsidR="00D76F5A" w:rsidRPr="003750EC" w:rsidRDefault="00D76F5A" w:rsidP="004A074C">
            <w:pPr>
              <w:ind w:firstLine="0"/>
              <w:jc w:val="center"/>
              <w:rPr>
                <w:rFonts w:ascii="Arial" w:hAnsi="Arial"/>
                <w:b/>
                <w:sz w:val="20"/>
              </w:rPr>
            </w:pPr>
            <w:r w:rsidRPr="003750EC">
              <w:rPr>
                <w:rFonts w:ascii="Arial" w:hAnsi="Arial"/>
                <w:b/>
                <w:sz w:val="20"/>
              </w:rPr>
              <w:t>Onde?</w:t>
            </w:r>
          </w:p>
        </w:tc>
        <w:tc>
          <w:tcPr>
            <w:tcW w:w="1588" w:type="dxa"/>
            <w:shd w:val="clear" w:color="auto" w:fill="F3F3F3"/>
          </w:tcPr>
          <w:p w14:paraId="7AFF04DD" w14:textId="77777777" w:rsidR="00D76F5A" w:rsidRPr="003750EC" w:rsidRDefault="00D76F5A" w:rsidP="004A074C">
            <w:pPr>
              <w:ind w:firstLine="0"/>
              <w:jc w:val="center"/>
              <w:rPr>
                <w:rFonts w:ascii="Arial" w:hAnsi="Arial"/>
                <w:b/>
                <w:sz w:val="20"/>
              </w:rPr>
            </w:pPr>
            <w:r w:rsidRPr="003750EC">
              <w:rPr>
                <w:rFonts w:ascii="Arial" w:hAnsi="Arial"/>
                <w:b/>
                <w:sz w:val="20"/>
              </w:rPr>
              <w:t>Who?</w:t>
            </w:r>
          </w:p>
          <w:p w14:paraId="0125696F" w14:textId="4EE6044A" w:rsidR="00D76F5A" w:rsidRPr="003750EC" w:rsidRDefault="00D76F5A" w:rsidP="004A074C">
            <w:pPr>
              <w:ind w:firstLine="0"/>
              <w:jc w:val="center"/>
              <w:rPr>
                <w:rFonts w:ascii="Arial" w:hAnsi="Arial"/>
                <w:b/>
                <w:sz w:val="20"/>
              </w:rPr>
            </w:pPr>
            <w:r w:rsidRPr="003750EC">
              <w:rPr>
                <w:rFonts w:ascii="Arial" w:hAnsi="Arial"/>
                <w:b/>
                <w:sz w:val="20"/>
              </w:rPr>
              <w:t>Por quem?</w:t>
            </w:r>
          </w:p>
        </w:tc>
        <w:tc>
          <w:tcPr>
            <w:tcW w:w="1549" w:type="dxa"/>
            <w:shd w:val="clear" w:color="auto" w:fill="F3F3F3"/>
          </w:tcPr>
          <w:p w14:paraId="2623C3D4" w14:textId="77777777" w:rsidR="00D76F5A" w:rsidRPr="003750EC" w:rsidRDefault="00D76F5A" w:rsidP="004A074C">
            <w:pPr>
              <w:ind w:firstLine="0"/>
              <w:jc w:val="center"/>
              <w:rPr>
                <w:rFonts w:ascii="Arial" w:hAnsi="Arial"/>
                <w:b/>
                <w:sz w:val="20"/>
              </w:rPr>
            </w:pPr>
            <w:proofErr w:type="spellStart"/>
            <w:r w:rsidRPr="003750EC">
              <w:rPr>
                <w:rFonts w:ascii="Arial" w:hAnsi="Arial"/>
                <w:b/>
                <w:sz w:val="20"/>
              </w:rPr>
              <w:t>How</w:t>
            </w:r>
            <w:proofErr w:type="spellEnd"/>
            <w:r w:rsidRPr="003750EC">
              <w:rPr>
                <w:rFonts w:ascii="Arial" w:hAnsi="Arial"/>
                <w:b/>
                <w:sz w:val="20"/>
              </w:rPr>
              <w:t>?</w:t>
            </w:r>
          </w:p>
          <w:p w14:paraId="134A74E2" w14:textId="37CC311D" w:rsidR="00D76F5A" w:rsidRPr="003750EC" w:rsidRDefault="00D76F5A" w:rsidP="004A074C">
            <w:pPr>
              <w:ind w:firstLine="0"/>
              <w:jc w:val="center"/>
              <w:rPr>
                <w:rFonts w:ascii="Arial" w:hAnsi="Arial"/>
                <w:b/>
                <w:sz w:val="20"/>
              </w:rPr>
            </w:pPr>
            <w:r w:rsidRPr="003750EC">
              <w:rPr>
                <w:rFonts w:ascii="Arial" w:hAnsi="Arial"/>
                <w:b/>
                <w:sz w:val="20"/>
              </w:rPr>
              <w:t>Como?</w:t>
            </w:r>
          </w:p>
        </w:tc>
        <w:tc>
          <w:tcPr>
            <w:tcW w:w="1588" w:type="dxa"/>
            <w:shd w:val="clear" w:color="auto" w:fill="F3F3F3"/>
          </w:tcPr>
          <w:p w14:paraId="041F3189" w14:textId="40979FE2" w:rsidR="00D76F5A" w:rsidRPr="003750EC" w:rsidRDefault="00D76F5A" w:rsidP="004A074C">
            <w:pPr>
              <w:ind w:firstLine="0"/>
              <w:jc w:val="center"/>
              <w:rPr>
                <w:rFonts w:ascii="Arial" w:hAnsi="Arial"/>
                <w:b/>
                <w:sz w:val="20"/>
              </w:rPr>
            </w:pPr>
            <w:proofErr w:type="spellStart"/>
            <w:r w:rsidRPr="003750EC">
              <w:rPr>
                <w:rFonts w:ascii="Arial" w:hAnsi="Arial"/>
                <w:b/>
                <w:sz w:val="20"/>
              </w:rPr>
              <w:t>How</w:t>
            </w:r>
            <w:proofErr w:type="spellEnd"/>
            <w:r w:rsidRPr="003750EC">
              <w:rPr>
                <w:rFonts w:ascii="Arial" w:hAnsi="Arial"/>
                <w:b/>
                <w:sz w:val="20"/>
              </w:rPr>
              <w:t xml:space="preserve"> </w:t>
            </w:r>
            <w:proofErr w:type="spellStart"/>
            <w:r w:rsidRPr="003750EC">
              <w:rPr>
                <w:rFonts w:ascii="Arial" w:hAnsi="Arial"/>
                <w:b/>
                <w:sz w:val="20"/>
              </w:rPr>
              <w:t>Many</w:t>
            </w:r>
            <w:proofErr w:type="spellEnd"/>
            <w:r w:rsidRPr="003750EC">
              <w:rPr>
                <w:rFonts w:ascii="Arial" w:hAnsi="Arial"/>
                <w:b/>
                <w:sz w:val="20"/>
              </w:rPr>
              <w:t>? Quanto?</w:t>
            </w:r>
          </w:p>
        </w:tc>
        <w:tc>
          <w:tcPr>
            <w:tcW w:w="1039" w:type="dxa"/>
            <w:shd w:val="clear" w:color="auto" w:fill="F3F3F3"/>
          </w:tcPr>
          <w:p w14:paraId="531DF19C" w14:textId="77777777" w:rsidR="00D76F5A" w:rsidRPr="003750EC" w:rsidRDefault="00D76F5A" w:rsidP="004A074C">
            <w:pPr>
              <w:ind w:firstLine="0"/>
              <w:jc w:val="center"/>
              <w:rPr>
                <w:rFonts w:ascii="Arial" w:hAnsi="Arial"/>
                <w:b/>
                <w:sz w:val="20"/>
              </w:rPr>
            </w:pPr>
            <w:proofErr w:type="spellStart"/>
            <w:r w:rsidRPr="003750EC">
              <w:rPr>
                <w:rFonts w:ascii="Arial" w:hAnsi="Arial"/>
                <w:b/>
                <w:sz w:val="20"/>
              </w:rPr>
              <w:t>How</w:t>
            </w:r>
            <w:proofErr w:type="spellEnd"/>
            <w:r w:rsidRPr="003750EC">
              <w:rPr>
                <w:rFonts w:ascii="Arial" w:hAnsi="Arial"/>
                <w:b/>
                <w:sz w:val="20"/>
              </w:rPr>
              <w:t xml:space="preserve"> Much?</w:t>
            </w:r>
          </w:p>
          <w:p w14:paraId="2269DDBD" w14:textId="4D6026DA" w:rsidR="00D76F5A" w:rsidRPr="003750EC" w:rsidRDefault="00D76F5A" w:rsidP="004A074C">
            <w:pPr>
              <w:ind w:firstLine="0"/>
              <w:jc w:val="center"/>
              <w:rPr>
                <w:rFonts w:ascii="Arial" w:hAnsi="Arial"/>
                <w:b/>
                <w:sz w:val="20"/>
              </w:rPr>
            </w:pPr>
            <w:r w:rsidRPr="003750EC">
              <w:rPr>
                <w:rFonts w:ascii="Arial" w:hAnsi="Arial"/>
                <w:b/>
                <w:sz w:val="20"/>
              </w:rPr>
              <w:t>Quanto?</w:t>
            </w:r>
          </w:p>
        </w:tc>
      </w:tr>
      <w:tr w:rsidR="00857FDC" w14:paraId="72641CED" w14:textId="526C6CF5" w:rsidTr="00E22552">
        <w:trPr>
          <w:trHeight w:val="1460"/>
        </w:trPr>
        <w:tc>
          <w:tcPr>
            <w:tcW w:w="1843" w:type="dxa"/>
          </w:tcPr>
          <w:p w14:paraId="1030AEF9" w14:textId="4359076F" w:rsidR="00D76F5A" w:rsidRPr="009550E9" w:rsidRDefault="00D76F5A" w:rsidP="004A074C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Poucos Personagens</w:t>
            </w:r>
          </w:p>
        </w:tc>
        <w:tc>
          <w:tcPr>
            <w:tcW w:w="1327" w:type="dxa"/>
          </w:tcPr>
          <w:p w14:paraId="36B545BC" w14:textId="4D294304" w:rsidR="00D76F5A" w:rsidRPr="003750EC" w:rsidRDefault="003750EC" w:rsidP="00857FDC">
            <w:pPr>
              <w:ind w:firstLine="0"/>
              <w:jc w:val="center"/>
              <w:rPr>
                <w:i/>
                <w:iCs/>
                <w:sz w:val="20"/>
              </w:rPr>
            </w:pPr>
            <w:r w:rsidRPr="003750EC">
              <w:rPr>
                <w:i/>
                <w:iCs/>
                <w:sz w:val="20"/>
              </w:rPr>
              <w:t>Adicionar mais personagens ao jogo conforme à sua evolução</w:t>
            </w:r>
          </w:p>
        </w:tc>
        <w:tc>
          <w:tcPr>
            <w:tcW w:w="1225" w:type="dxa"/>
          </w:tcPr>
          <w:p w14:paraId="63411320" w14:textId="1FEA561D" w:rsidR="00D76F5A" w:rsidRPr="003750EC" w:rsidRDefault="003750EC" w:rsidP="004A074C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Maior poder de escolha dos jogadores</w:t>
            </w:r>
          </w:p>
        </w:tc>
        <w:tc>
          <w:tcPr>
            <w:tcW w:w="975" w:type="dxa"/>
          </w:tcPr>
          <w:p w14:paraId="5287A244" w14:textId="50A08E2C" w:rsidR="00D76F5A" w:rsidRPr="003750EC" w:rsidRDefault="003750EC" w:rsidP="004A074C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No jogo</w:t>
            </w:r>
          </w:p>
        </w:tc>
        <w:tc>
          <w:tcPr>
            <w:tcW w:w="1588" w:type="dxa"/>
          </w:tcPr>
          <w:p w14:paraId="3868FD45" w14:textId="3A508EB1" w:rsidR="00D76F5A" w:rsidRPr="003750EC" w:rsidRDefault="003750EC" w:rsidP="004A074C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Por meio de desenvolvedores</w:t>
            </w:r>
            <w:r w:rsidR="00E07CD6">
              <w:rPr>
                <w:i/>
                <w:iCs/>
                <w:sz w:val="20"/>
              </w:rPr>
              <w:t xml:space="preserve"> e designers</w:t>
            </w:r>
          </w:p>
        </w:tc>
        <w:tc>
          <w:tcPr>
            <w:tcW w:w="1549" w:type="dxa"/>
          </w:tcPr>
          <w:p w14:paraId="2EC90F7E" w14:textId="6F6D15E8" w:rsidR="00D76F5A" w:rsidRPr="003750EC" w:rsidRDefault="003750EC" w:rsidP="004A074C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Análise de sprites viáveis com </w:t>
            </w:r>
            <w:proofErr w:type="spellStart"/>
            <w:r>
              <w:rPr>
                <w:i/>
                <w:iCs/>
                <w:sz w:val="20"/>
              </w:rPr>
              <w:t>movesets</w:t>
            </w:r>
            <w:proofErr w:type="spellEnd"/>
            <w:r>
              <w:rPr>
                <w:i/>
                <w:iCs/>
                <w:sz w:val="20"/>
              </w:rPr>
              <w:t xml:space="preserve"> balanceados para adicionar ao jogo</w:t>
            </w:r>
          </w:p>
        </w:tc>
        <w:tc>
          <w:tcPr>
            <w:tcW w:w="1588" w:type="dxa"/>
          </w:tcPr>
          <w:p w14:paraId="36395A35" w14:textId="55D18AB6" w:rsidR="00D76F5A" w:rsidRPr="003750EC" w:rsidRDefault="00E07CD6" w:rsidP="004A074C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No mínimo 2 desenvolvedores e 1 designer para criação de sprites</w:t>
            </w:r>
          </w:p>
        </w:tc>
        <w:tc>
          <w:tcPr>
            <w:tcW w:w="1039" w:type="dxa"/>
          </w:tcPr>
          <w:p w14:paraId="249CCFEB" w14:textId="5AE40FA9" w:rsidR="00D76F5A" w:rsidRPr="00857FDC" w:rsidRDefault="00E07CD6" w:rsidP="004A074C">
            <w:pPr>
              <w:ind w:firstLine="0"/>
              <w:jc w:val="center"/>
              <w:rPr>
                <w:sz w:val="20"/>
              </w:rPr>
            </w:pPr>
            <w:r w:rsidRPr="00857FDC">
              <w:rPr>
                <w:sz w:val="20"/>
              </w:rPr>
              <w:t xml:space="preserve">R$ </w:t>
            </w:r>
            <w:r w:rsidR="00857FDC" w:rsidRPr="00857FDC">
              <w:rPr>
                <w:sz w:val="20"/>
              </w:rPr>
              <w:t>3</w:t>
            </w:r>
            <w:r w:rsidRPr="00857FDC">
              <w:rPr>
                <w:sz w:val="20"/>
              </w:rPr>
              <w:t>800,00</w:t>
            </w:r>
          </w:p>
        </w:tc>
      </w:tr>
      <w:tr w:rsidR="00857FDC" w14:paraId="445DC2CC" w14:textId="77777777" w:rsidTr="00E22552">
        <w:trPr>
          <w:trHeight w:val="869"/>
        </w:trPr>
        <w:tc>
          <w:tcPr>
            <w:tcW w:w="1843" w:type="dxa"/>
          </w:tcPr>
          <w:p w14:paraId="3CCFCF2D" w14:textId="3F88BF2C" w:rsidR="00D76F5A" w:rsidRDefault="00D76F5A" w:rsidP="004A074C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Modos de Jogo</w:t>
            </w:r>
          </w:p>
        </w:tc>
        <w:tc>
          <w:tcPr>
            <w:tcW w:w="1327" w:type="dxa"/>
          </w:tcPr>
          <w:p w14:paraId="0B4BB83C" w14:textId="6C485093" w:rsidR="00D76F5A" w:rsidRPr="003750EC" w:rsidRDefault="003750EC" w:rsidP="004A074C">
            <w:pPr>
              <w:ind w:firstLine="0"/>
              <w:jc w:val="center"/>
              <w:rPr>
                <w:i/>
                <w:iCs/>
                <w:sz w:val="20"/>
              </w:rPr>
            </w:pPr>
            <w:r w:rsidRPr="003750EC">
              <w:rPr>
                <w:i/>
                <w:iCs/>
                <w:sz w:val="20"/>
              </w:rPr>
              <w:t>Adicionar mais modos de jogo</w:t>
            </w:r>
          </w:p>
        </w:tc>
        <w:tc>
          <w:tcPr>
            <w:tcW w:w="1225" w:type="dxa"/>
          </w:tcPr>
          <w:p w14:paraId="72E782D3" w14:textId="5B8756E5" w:rsidR="00D76F5A" w:rsidRPr="003750EC" w:rsidRDefault="003750EC" w:rsidP="003750EC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Manter o engajamento dos jogadores dentro do jogo</w:t>
            </w:r>
          </w:p>
        </w:tc>
        <w:tc>
          <w:tcPr>
            <w:tcW w:w="975" w:type="dxa"/>
          </w:tcPr>
          <w:p w14:paraId="3692DF39" w14:textId="38AADA07" w:rsidR="00D76F5A" w:rsidRPr="003750EC" w:rsidRDefault="00E07CD6" w:rsidP="004A074C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No jogo</w:t>
            </w:r>
          </w:p>
        </w:tc>
        <w:tc>
          <w:tcPr>
            <w:tcW w:w="1588" w:type="dxa"/>
          </w:tcPr>
          <w:p w14:paraId="3B8A703D" w14:textId="5CEFCAD3" w:rsidR="00D76F5A" w:rsidRPr="003750EC" w:rsidRDefault="00E07CD6" w:rsidP="004A074C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Por meio de desenvolvedores, um roteirista e um designer</w:t>
            </w:r>
          </w:p>
        </w:tc>
        <w:tc>
          <w:tcPr>
            <w:tcW w:w="1549" w:type="dxa"/>
          </w:tcPr>
          <w:p w14:paraId="4900A887" w14:textId="46EE59DF" w:rsidR="00D76F5A" w:rsidRPr="003750EC" w:rsidRDefault="00E07CD6" w:rsidP="004A074C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Com base em outros jogos de luta, adicionar modos viáveis como um modo campanha ao jogo</w:t>
            </w:r>
          </w:p>
        </w:tc>
        <w:tc>
          <w:tcPr>
            <w:tcW w:w="1588" w:type="dxa"/>
          </w:tcPr>
          <w:p w14:paraId="394E311D" w14:textId="243DBC4A" w:rsidR="00D76F5A" w:rsidRPr="003750EC" w:rsidRDefault="00E07CD6" w:rsidP="004A074C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Uma equipe de 5-6 pessoas com desenvolvedores, um roteirista e um designer para criação dos modos</w:t>
            </w:r>
          </w:p>
        </w:tc>
        <w:tc>
          <w:tcPr>
            <w:tcW w:w="1039" w:type="dxa"/>
          </w:tcPr>
          <w:p w14:paraId="07BEF8DC" w14:textId="55902E56" w:rsidR="00D76F5A" w:rsidRPr="00857FDC" w:rsidRDefault="00E07CD6" w:rsidP="004A074C">
            <w:pPr>
              <w:ind w:firstLine="0"/>
              <w:jc w:val="center"/>
              <w:rPr>
                <w:sz w:val="20"/>
              </w:rPr>
            </w:pPr>
            <w:r w:rsidRPr="00857FDC">
              <w:rPr>
                <w:sz w:val="20"/>
              </w:rPr>
              <w:t xml:space="preserve">R$ </w:t>
            </w:r>
            <w:r w:rsidR="0024096E">
              <w:rPr>
                <w:sz w:val="20"/>
              </w:rPr>
              <w:t>109</w:t>
            </w:r>
            <w:r w:rsidRPr="00857FDC">
              <w:rPr>
                <w:sz w:val="20"/>
              </w:rPr>
              <w:t>00,00</w:t>
            </w:r>
          </w:p>
        </w:tc>
      </w:tr>
      <w:tr w:rsidR="00857FDC" w14:paraId="78638F3E" w14:textId="2EE126D7" w:rsidTr="00E22552">
        <w:trPr>
          <w:trHeight w:val="869"/>
        </w:trPr>
        <w:tc>
          <w:tcPr>
            <w:tcW w:w="1843" w:type="dxa"/>
          </w:tcPr>
          <w:p w14:paraId="05B6AD3B" w14:textId="3A518E3B" w:rsidR="00D76F5A" w:rsidRPr="009550E9" w:rsidRDefault="00D76F5A" w:rsidP="004A074C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Escalonamento do Jogador</w:t>
            </w:r>
          </w:p>
        </w:tc>
        <w:tc>
          <w:tcPr>
            <w:tcW w:w="1327" w:type="dxa"/>
          </w:tcPr>
          <w:p w14:paraId="4C207119" w14:textId="608CE647" w:rsidR="00D76F5A" w:rsidRPr="003750EC" w:rsidRDefault="00E07CD6" w:rsidP="004A074C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Maior complexidade de </w:t>
            </w:r>
            <w:proofErr w:type="spellStart"/>
            <w:r>
              <w:rPr>
                <w:i/>
                <w:iCs/>
                <w:sz w:val="20"/>
              </w:rPr>
              <w:t>movesets</w:t>
            </w:r>
            <w:proofErr w:type="spellEnd"/>
          </w:p>
        </w:tc>
        <w:tc>
          <w:tcPr>
            <w:tcW w:w="1225" w:type="dxa"/>
          </w:tcPr>
          <w:p w14:paraId="139F9C8F" w14:textId="2A059CD8" w:rsidR="00D76F5A" w:rsidRPr="003750EC" w:rsidRDefault="00E07CD6" w:rsidP="004A074C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Manter jogadores engajados</w:t>
            </w:r>
          </w:p>
        </w:tc>
        <w:tc>
          <w:tcPr>
            <w:tcW w:w="975" w:type="dxa"/>
          </w:tcPr>
          <w:p w14:paraId="6D45D092" w14:textId="05D4D368" w:rsidR="00D76F5A" w:rsidRPr="003750EC" w:rsidRDefault="00E07CD6" w:rsidP="004A074C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No jogo</w:t>
            </w:r>
          </w:p>
        </w:tc>
        <w:tc>
          <w:tcPr>
            <w:tcW w:w="1588" w:type="dxa"/>
          </w:tcPr>
          <w:p w14:paraId="2A5F5AD7" w14:textId="6EC04803" w:rsidR="00D76F5A" w:rsidRPr="003750EC" w:rsidRDefault="00E07CD6" w:rsidP="004A074C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Por meio de desenvolvedores</w:t>
            </w:r>
          </w:p>
        </w:tc>
        <w:tc>
          <w:tcPr>
            <w:tcW w:w="1549" w:type="dxa"/>
          </w:tcPr>
          <w:p w14:paraId="272CAFDE" w14:textId="4C5D9A13" w:rsidR="00D76F5A" w:rsidRPr="003750EC" w:rsidRDefault="00E07CD6" w:rsidP="004A074C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Adicionando movimentos especiais </w:t>
            </w:r>
            <w:r w:rsidR="00857FDC">
              <w:rPr>
                <w:i/>
                <w:iCs/>
                <w:sz w:val="20"/>
              </w:rPr>
              <w:t>aos personagens</w:t>
            </w:r>
          </w:p>
        </w:tc>
        <w:tc>
          <w:tcPr>
            <w:tcW w:w="1588" w:type="dxa"/>
          </w:tcPr>
          <w:p w14:paraId="1825B44C" w14:textId="67FB59DE" w:rsidR="00D76F5A" w:rsidRPr="003750EC" w:rsidRDefault="00857FDC" w:rsidP="004A074C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Uma equipe de 4-5 pessoas com desenvolvedores e designers</w:t>
            </w:r>
          </w:p>
        </w:tc>
        <w:tc>
          <w:tcPr>
            <w:tcW w:w="1039" w:type="dxa"/>
          </w:tcPr>
          <w:p w14:paraId="0E9BCFFD" w14:textId="0FF00D88" w:rsidR="00D76F5A" w:rsidRPr="00857FDC" w:rsidRDefault="00857FDC" w:rsidP="004A074C">
            <w:pPr>
              <w:ind w:firstLine="0"/>
              <w:jc w:val="center"/>
              <w:rPr>
                <w:sz w:val="20"/>
              </w:rPr>
            </w:pPr>
            <w:r w:rsidRPr="00857FDC">
              <w:rPr>
                <w:sz w:val="20"/>
              </w:rPr>
              <w:t>R$ 4000,00</w:t>
            </w:r>
          </w:p>
        </w:tc>
      </w:tr>
      <w:tr w:rsidR="00857FDC" w14:paraId="0ACDE0B6" w14:textId="0A86D423" w:rsidTr="00E22552">
        <w:trPr>
          <w:trHeight w:val="869"/>
        </w:trPr>
        <w:tc>
          <w:tcPr>
            <w:tcW w:w="1843" w:type="dxa"/>
          </w:tcPr>
          <w:p w14:paraId="1E7B3530" w14:textId="087A7413" w:rsidR="00D76F5A" w:rsidRPr="009550E9" w:rsidRDefault="00D76F5A" w:rsidP="004A074C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Tempo de jogatina baixa</w:t>
            </w:r>
          </w:p>
        </w:tc>
        <w:tc>
          <w:tcPr>
            <w:tcW w:w="1327" w:type="dxa"/>
          </w:tcPr>
          <w:p w14:paraId="77B4290F" w14:textId="46F605F0" w:rsidR="00D76F5A" w:rsidRPr="003750EC" w:rsidRDefault="00857FDC" w:rsidP="004A074C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Trazer mais conteúdo para o jogo</w:t>
            </w:r>
          </w:p>
        </w:tc>
        <w:tc>
          <w:tcPr>
            <w:tcW w:w="1225" w:type="dxa"/>
          </w:tcPr>
          <w:p w14:paraId="55980E3F" w14:textId="6F3A175E" w:rsidR="00D76F5A" w:rsidRPr="003750EC" w:rsidRDefault="00857FDC" w:rsidP="004A074C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Para aumentar o tempo de jogatina </w:t>
            </w:r>
          </w:p>
        </w:tc>
        <w:tc>
          <w:tcPr>
            <w:tcW w:w="975" w:type="dxa"/>
          </w:tcPr>
          <w:p w14:paraId="45677302" w14:textId="22F9A296" w:rsidR="00D76F5A" w:rsidRPr="003750EC" w:rsidRDefault="00857FDC" w:rsidP="004A074C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No jogo</w:t>
            </w:r>
          </w:p>
        </w:tc>
        <w:tc>
          <w:tcPr>
            <w:tcW w:w="1588" w:type="dxa"/>
          </w:tcPr>
          <w:p w14:paraId="2CB3F1B0" w14:textId="1BA91D9B" w:rsidR="00D76F5A" w:rsidRPr="003750EC" w:rsidRDefault="00857FDC" w:rsidP="004A074C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Por meio de desenvolvedores e designers</w:t>
            </w:r>
          </w:p>
        </w:tc>
        <w:tc>
          <w:tcPr>
            <w:tcW w:w="1549" w:type="dxa"/>
          </w:tcPr>
          <w:p w14:paraId="0E4BBE3D" w14:textId="59676928" w:rsidR="00D76F5A" w:rsidRPr="003750EC" w:rsidRDefault="00857FDC" w:rsidP="004A074C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Com a divisão de várias equipes de desenvolvimento </w:t>
            </w:r>
          </w:p>
        </w:tc>
        <w:tc>
          <w:tcPr>
            <w:tcW w:w="1588" w:type="dxa"/>
          </w:tcPr>
          <w:p w14:paraId="21FA3BA7" w14:textId="13833424" w:rsidR="00D76F5A" w:rsidRPr="003750EC" w:rsidRDefault="00857FDC" w:rsidP="004A074C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2 ou mais equipes com desenvolvedores e designers</w:t>
            </w:r>
          </w:p>
        </w:tc>
        <w:tc>
          <w:tcPr>
            <w:tcW w:w="1039" w:type="dxa"/>
          </w:tcPr>
          <w:p w14:paraId="7184F12B" w14:textId="3870B4FD" w:rsidR="00D76F5A" w:rsidRPr="00857FDC" w:rsidRDefault="00857FDC" w:rsidP="004A074C">
            <w:pPr>
              <w:ind w:firstLine="0"/>
              <w:jc w:val="center"/>
              <w:rPr>
                <w:sz w:val="20"/>
              </w:rPr>
            </w:pPr>
            <w:r w:rsidRPr="00857FDC">
              <w:rPr>
                <w:sz w:val="20"/>
              </w:rPr>
              <w:t>R$ 1</w:t>
            </w:r>
            <w:r w:rsidR="0024096E">
              <w:rPr>
                <w:sz w:val="20"/>
              </w:rPr>
              <w:t>8</w:t>
            </w:r>
            <w:r w:rsidRPr="00857FDC">
              <w:rPr>
                <w:sz w:val="20"/>
              </w:rPr>
              <w:t>500,00</w:t>
            </w:r>
          </w:p>
        </w:tc>
      </w:tr>
      <w:tr w:rsidR="0024096E" w:rsidRPr="00D76F5A" w14:paraId="5B55DE79" w14:textId="77777777" w:rsidTr="004A074C">
        <w:trPr>
          <w:trHeight w:val="357"/>
        </w:trPr>
        <w:tc>
          <w:tcPr>
            <w:tcW w:w="11134" w:type="dxa"/>
            <w:gridSpan w:val="8"/>
            <w:shd w:val="clear" w:color="auto" w:fill="F3F3F3"/>
          </w:tcPr>
          <w:p w14:paraId="4AB34B20" w14:textId="5A8CC0E6" w:rsidR="0024096E" w:rsidRPr="00D76F5A" w:rsidRDefault="0024096E" w:rsidP="004A074C">
            <w:pPr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76F5A"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Plano de Ação — </w:t>
            </w:r>
            <w:r>
              <w:rPr>
                <w:rFonts w:ascii="Arial" w:hAnsi="Arial" w:cs="Arial"/>
                <w:b/>
                <w:sz w:val="22"/>
                <w:szCs w:val="22"/>
              </w:rPr>
              <w:t>Interface</w:t>
            </w:r>
          </w:p>
        </w:tc>
      </w:tr>
      <w:tr w:rsidR="0024096E" w:rsidRPr="003750EC" w14:paraId="725F9279" w14:textId="77777777" w:rsidTr="00E22552">
        <w:trPr>
          <w:trHeight w:val="391"/>
        </w:trPr>
        <w:tc>
          <w:tcPr>
            <w:tcW w:w="1843" w:type="dxa"/>
            <w:shd w:val="clear" w:color="auto" w:fill="F3F3F3"/>
          </w:tcPr>
          <w:p w14:paraId="08449C41" w14:textId="77777777" w:rsidR="0024096E" w:rsidRPr="003750EC" w:rsidRDefault="0024096E" w:rsidP="004A074C">
            <w:pPr>
              <w:ind w:firstLine="0"/>
              <w:jc w:val="center"/>
              <w:rPr>
                <w:rFonts w:ascii="Arial" w:hAnsi="Arial"/>
                <w:b/>
                <w:sz w:val="20"/>
              </w:rPr>
            </w:pPr>
            <w:r w:rsidRPr="003750EC">
              <w:rPr>
                <w:rFonts w:ascii="Arial" w:hAnsi="Arial"/>
                <w:b/>
                <w:sz w:val="20"/>
              </w:rPr>
              <w:t>Ação</w:t>
            </w:r>
          </w:p>
        </w:tc>
        <w:tc>
          <w:tcPr>
            <w:tcW w:w="1327" w:type="dxa"/>
            <w:shd w:val="clear" w:color="auto" w:fill="F3F3F3"/>
          </w:tcPr>
          <w:p w14:paraId="4B2B2A5A" w14:textId="77777777" w:rsidR="0024096E" w:rsidRPr="003750EC" w:rsidRDefault="0024096E" w:rsidP="004A074C">
            <w:pPr>
              <w:ind w:firstLine="0"/>
              <w:jc w:val="center"/>
              <w:rPr>
                <w:rFonts w:ascii="Arial" w:hAnsi="Arial"/>
                <w:b/>
                <w:sz w:val="20"/>
              </w:rPr>
            </w:pPr>
            <w:proofErr w:type="spellStart"/>
            <w:r w:rsidRPr="003750EC">
              <w:rPr>
                <w:rFonts w:ascii="Arial" w:hAnsi="Arial"/>
                <w:b/>
                <w:sz w:val="20"/>
              </w:rPr>
              <w:t>What</w:t>
            </w:r>
            <w:proofErr w:type="spellEnd"/>
            <w:r w:rsidRPr="003750EC">
              <w:rPr>
                <w:rFonts w:ascii="Arial" w:hAnsi="Arial"/>
                <w:b/>
                <w:sz w:val="20"/>
              </w:rPr>
              <w:t>?</w:t>
            </w:r>
          </w:p>
          <w:p w14:paraId="52049623" w14:textId="77777777" w:rsidR="0024096E" w:rsidRPr="003750EC" w:rsidRDefault="0024096E" w:rsidP="004A074C">
            <w:pPr>
              <w:ind w:firstLine="0"/>
              <w:jc w:val="center"/>
              <w:rPr>
                <w:rFonts w:ascii="Arial" w:hAnsi="Arial"/>
                <w:b/>
                <w:sz w:val="20"/>
              </w:rPr>
            </w:pPr>
            <w:r w:rsidRPr="003750EC">
              <w:rPr>
                <w:rFonts w:ascii="Arial" w:hAnsi="Arial"/>
                <w:b/>
                <w:sz w:val="20"/>
              </w:rPr>
              <w:t>O quê?</w:t>
            </w:r>
          </w:p>
        </w:tc>
        <w:tc>
          <w:tcPr>
            <w:tcW w:w="1225" w:type="dxa"/>
            <w:shd w:val="clear" w:color="auto" w:fill="F3F3F3"/>
          </w:tcPr>
          <w:p w14:paraId="15009595" w14:textId="77777777" w:rsidR="0024096E" w:rsidRPr="003750EC" w:rsidRDefault="0024096E" w:rsidP="004A074C">
            <w:pPr>
              <w:ind w:firstLine="0"/>
              <w:jc w:val="center"/>
              <w:rPr>
                <w:rFonts w:ascii="Arial" w:hAnsi="Arial"/>
                <w:b/>
                <w:sz w:val="20"/>
              </w:rPr>
            </w:pPr>
            <w:proofErr w:type="spellStart"/>
            <w:r w:rsidRPr="003750EC">
              <w:rPr>
                <w:rFonts w:ascii="Arial" w:hAnsi="Arial"/>
                <w:b/>
                <w:sz w:val="20"/>
              </w:rPr>
              <w:t>Why</w:t>
            </w:r>
            <w:proofErr w:type="spellEnd"/>
            <w:r w:rsidRPr="003750EC">
              <w:rPr>
                <w:rFonts w:ascii="Arial" w:hAnsi="Arial"/>
                <w:b/>
                <w:sz w:val="20"/>
              </w:rPr>
              <w:t>?</w:t>
            </w:r>
          </w:p>
          <w:p w14:paraId="527738F0" w14:textId="77777777" w:rsidR="0024096E" w:rsidRPr="003750EC" w:rsidRDefault="0024096E" w:rsidP="004A074C">
            <w:pPr>
              <w:ind w:firstLine="0"/>
              <w:jc w:val="center"/>
              <w:rPr>
                <w:rFonts w:ascii="Arial" w:hAnsi="Arial"/>
                <w:b/>
                <w:sz w:val="20"/>
              </w:rPr>
            </w:pPr>
            <w:r w:rsidRPr="003750EC">
              <w:rPr>
                <w:rFonts w:ascii="Arial" w:hAnsi="Arial"/>
                <w:b/>
                <w:sz w:val="20"/>
              </w:rPr>
              <w:t>Por quê?</w:t>
            </w:r>
          </w:p>
        </w:tc>
        <w:tc>
          <w:tcPr>
            <w:tcW w:w="975" w:type="dxa"/>
            <w:shd w:val="clear" w:color="auto" w:fill="F3F3F3"/>
          </w:tcPr>
          <w:p w14:paraId="42D037CA" w14:textId="77777777" w:rsidR="0024096E" w:rsidRPr="003750EC" w:rsidRDefault="0024096E" w:rsidP="004A074C">
            <w:pPr>
              <w:ind w:firstLine="0"/>
              <w:jc w:val="center"/>
              <w:rPr>
                <w:rFonts w:ascii="Arial" w:hAnsi="Arial"/>
                <w:b/>
                <w:sz w:val="20"/>
              </w:rPr>
            </w:pPr>
            <w:r w:rsidRPr="003750EC">
              <w:rPr>
                <w:rFonts w:ascii="Arial" w:hAnsi="Arial"/>
                <w:b/>
                <w:sz w:val="20"/>
              </w:rPr>
              <w:t>Where?</w:t>
            </w:r>
          </w:p>
          <w:p w14:paraId="48F909BD" w14:textId="77777777" w:rsidR="0024096E" w:rsidRPr="003750EC" w:rsidRDefault="0024096E" w:rsidP="004A074C">
            <w:pPr>
              <w:ind w:firstLine="0"/>
              <w:jc w:val="center"/>
              <w:rPr>
                <w:rFonts w:ascii="Arial" w:hAnsi="Arial"/>
                <w:b/>
                <w:sz w:val="20"/>
              </w:rPr>
            </w:pPr>
            <w:r w:rsidRPr="003750EC">
              <w:rPr>
                <w:rFonts w:ascii="Arial" w:hAnsi="Arial"/>
                <w:b/>
                <w:sz w:val="20"/>
              </w:rPr>
              <w:t>Onde?</w:t>
            </w:r>
          </w:p>
        </w:tc>
        <w:tc>
          <w:tcPr>
            <w:tcW w:w="1588" w:type="dxa"/>
            <w:shd w:val="clear" w:color="auto" w:fill="F3F3F3"/>
          </w:tcPr>
          <w:p w14:paraId="14F76AD5" w14:textId="77777777" w:rsidR="0024096E" w:rsidRPr="003750EC" w:rsidRDefault="0024096E" w:rsidP="004A074C">
            <w:pPr>
              <w:ind w:firstLine="0"/>
              <w:jc w:val="center"/>
              <w:rPr>
                <w:rFonts w:ascii="Arial" w:hAnsi="Arial"/>
                <w:b/>
                <w:sz w:val="20"/>
              </w:rPr>
            </w:pPr>
            <w:r w:rsidRPr="003750EC">
              <w:rPr>
                <w:rFonts w:ascii="Arial" w:hAnsi="Arial"/>
                <w:b/>
                <w:sz w:val="20"/>
              </w:rPr>
              <w:t>Who?</w:t>
            </w:r>
          </w:p>
          <w:p w14:paraId="72CA38AE" w14:textId="77777777" w:rsidR="0024096E" w:rsidRPr="003750EC" w:rsidRDefault="0024096E" w:rsidP="004A074C">
            <w:pPr>
              <w:ind w:firstLine="0"/>
              <w:jc w:val="center"/>
              <w:rPr>
                <w:rFonts w:ascii="Arial" w:hAnsi="Arial"/>
                <w:b/>
                <w:sz w:val="20"/>
              </w:rPr>
            </w:pPr>
            <w:r w:rsidRPr="003750EC">
              <w:rPr>
                <w:rFonts w:ascii="Arial" w:hAnsi="Arial"/>
                <w:b/>
                <w:sz w:val="20"/>
              </w:rPr>
              <w:t>Por quem?</w:t>
            </w:r>
          </w:p>
        </w:tc>
        <w:tc>
          <w:tcPr>
            <w:tcW w:w="1549" w:type="dxa"/>
            <w:shd w:val="clear" w:color="auto" w:fill="F3F3F3"/>
          </w:tcPr>
          <w:p w14:paraId="52ED5A1B" w14:textId="77777777" w:rsidR="0024096E" w:rsidRPr="003750EC" w:rsidRDefault="0024096E" w:rsidP="004A074C">
            <w:pPr>
              <w:ind w:firstLine="0"/>
              <w:jc w:val="center"/>
              <w:rPr>
                <w:rFonts w:ascii="Arial" w:hAnsi="Arial"/>
                <w:b/>
                <w:sz w:val="20"/>
              </w:rPr>
            </w:pPr>
            <w:proofErr w:type="spellStart"/>
            <w:r w:rsidRPr="003750EC">
              <w:rPr>
                <w:rFonts w:ascii="Arial" w:hAnsi="Arial"/>
                <w:b/>
                <w:sz w:val="20"/>
              </w:rPr>
              <w:t>How</w:t>
            </w:r>
            <w:proofErr w:type="spellEnd"/>
            <w:r w:rsidRPr="003750EC">
              <w:rPr>
                <w:rFonts w:ascii="Arial" w:hAnsi="Arial"/>
                <w:b/>
                <w:sz w:val="20"/>
              </w:rPr>
              <w:t>?</w:t>
            </w:r>
          </w:p>
          <w:p w14:paraId="76A6910D" w14:textId="77777777" w:rsidR="0024096E" w:rsidRPr="003750EC" w:rsidRDefault="0024096E" w:rsidP="004A074C">
            <w:pPr>
              <w:ind w:firstLine="0"/>
              <w:jc w:val="center"/>
              <w:rPr>
                <w:rFonts w:ascii="Arial" w:hAnsi="Arial"/>
                <w:b/>
                <w:sz w:val="20"/>
              </w:rPr>
            </w:pPr>
            <w:r w:rsidRPr="003750EC">
              <w:rPr>
                <w:rFonts w:ascii="Arial" w:hAnsi="Arial"/>
                <w:b/>
                <w:sz w:val="20"/>
              </w:rPr>
              <w:t>Como?</w:t>
            </w:r>
          </w:p>
        </w:tc>
        <w:tc>
          <w:tcPr>
            <w:tcW w:w="1588" w:type="dxa"/>
            <w:shd w:val="clear" w:color="auto" w:fill="F3F3F3"/>
          </w:tcPr>
          <w:p w14:paraId="6F17985B" w14:textId="77777777" w:rsidR="0024096E" w:rsidRPr="003750EC" w:rsidRDefault="0024096E" w:rsidP="004A074C">
            <w:pPr>
              <w:ind w:firstLine="0"/>
              <w:jc w:val="center"/>
              <w:rPr>
                <w:rFonts w:ascii="Arial" w:hAnsi="Arial"/>
                <w:b/>
                <w:sz w:val="20"/>
              </w:rPr>
            </w:pPr>
            <w:proofErr w:type="spellStart"/>
            <w:r w:rsidRPr="003750EC">
              <w:rPr>
                <w:rFonts w:ascii="Arial" w:hAnsi="Arial"/>
                <w:b/>
                <w:sz w:val="20"/>
              </w:rPr>
              <w:t>How</w:t>
            </w:r>
            <w:proofErr w:type="spellEnd"/>
            <w:r w:rsidRPr="003750EC">
              <w:rPr>
                <w:rFonts w:ascii="Arial" w:hAnsi="Arial"/>
                <w:b/>
                <w:sz w:val="20"/>
              </w:rPr>
              <w:t xml:space="preserve"> </w:t>
            </w:r>
            <w:proofErr w:type="spellStart"/>
            <w:r w:rsidRPr="003750EC">
              <w:rPr>
                <w:rFonts w:ascii="Arial" w:hAnsi="Arial"/>
                <w:b/>
                <w:sz w:val="20"/>
              </w:rPr>
              <w:t>Many</w:t>
            </w:r>
            <w:proofErr w:type="spellEnd"/>
            <w:r w:rsidRPr="003750EC">
              <w:rPr>
                <w:rFonts w:ascii="Arial" w:hAnsi="Arial"/>
                <w:b/>
                <w:sz w:val="20"/>
              </w:rPr>
              <w:t>? Quanto?</w:t>
            </w:r>
          </w:p>
        </w:tc>
        <w:tc>
          <w:tcPr>
            <w:tcW w:w="1039" w:type="dxa"/>
            <w:shd w:val="clear" w:color="auto" w:fill="F3F3F3"/>
          </w:tcPr>
          <w:p w14:paraId="773CC5FA" w14:textId="77777777" w:rsidR="0024096E" w:rsidRPr="003750EC" w:rsidRDefault="0024096E" w:rsidP="004A074C">
            <w:pPr>
              <w:ind w:firstLine="0"/>
              <w:jc w:val="center"/>
              <w:rPr>
                <w:rFonts w:ascii="Arial" w:hAnsi="Arial"/>
                <w:b/>
                <w:sz w:val="20"/>
              </w:rPr>
            </w:pPr>
            <w:proofErr w:type="spellStart"/>
            <w:r w:rsidRPr="003750EC">
              <w:rPr>
                <w:rFonts w:ascii="Arial" w:hAnsi="Arial"/>
                <w:b/>
                <w:sz w:val="20"/>
              </w:rPr>
              <w:t>How</w:t>
            </w:r>
            <w:proofErr w:type="spellEnd"/>
            <w:r w:rsidRPr="003750EC">
              <w:rPr>
                <w:rFonts w:ascii="Arial" w:hAnsi="Arial"/>
                <w:b/>
                <w:sz w:val="20"/>
              </w:rPr>
              <w:t xml:space="preserve"> Much?</w:t>
            </w:r>
          </w:p>
          <w:p w14:paraId="71840FD0" w14:textId="77777777" w:rsidR="0024096E" w:rsidRPr="003750EC" w:rsidRDefault="0024096E" w:rsidP="004A074C">
            <w:pPr>
              <w:ind w:firstLine="0"/>
              <w:jc w:val="center"/>
              <w:rPr>
                <w:rFonts w:ascii="Arial" w:hAnsi="Arial"/>
                <w:b/>
                <w:sz w:val="20"/>
              </w:rPr>
            </w:pPr>
            <w:r w:rsidRPr="003750EC">
              <w:rPr>
                <w:rFonts w:ascii="Arial" w:hAnsi="Arial"/>
                <w:b/>
                <w:sz w:val="20"/>
              </w:rPr>
              <w:t>Quanto?</w:t>
            </w:r>
          </w:p>
        </w:tc>
      </w:tr>
      <w:tr w:rsidR="0024096E" w:rsidRPr="00857FDC" w14:paraId="411CCF22" w14:textId="77777777" w:rsidTr="00E22552">
        <w:trPr>
          <w:trHeight w:val="1460"/>
        </w:trPr>
        <w:tc>
          <w:tcPr>
            <w:tcW w:w="1843" w:type="dxa"/>
          </w:tcPr>
          <w:p w14:paraId="57832C29" w14:textId="76816061" w:rsidR="0024096E" w:rsidRPr="009550E9" w:rsidRDefault="0024096E" w:rsidP="0024096E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Sem Diversidade de Controles</w:t>
            </w:r>
          </w:p>
        </w:tc>
        <w:tc>
          <w:tcPr>
            <w:tcW w:w="1327" w:type="dxa"/>
          </w:tcPr>
          <w:p w14:paraId="5E41F2A4" w14:textId="53B3E0E9" w:rsidR="0024096E" w:rsidRPr="003750EC" w:rsidRDefault="0024096E" w:rsidP="0024096E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Adicionar mais variabilidade de controles</w:t>
            </w:r>
          </w:p>
        </w:tc>
        <w:tc>
          <w:tcPr>
            <w:tcW w:w="1225" w:type="dxa"/>
          </w:tcPr>
          <w:p w14:paraId="23065DF0" w14:textId="1DD6926C" w:rsidR="0024096E" w:rsidRPr="003750EC" w:rsidRDefault="0024096E" w:rsidP="0024096E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Simplicidade em jogos de luta traz baixa aderência de jogadores ao mesmo</w:t>
            </w:r>
          </w:p>
        </w:tc>
        <w:tc>
          <w:tcPr>
            <w:tcW w:w="975" w:type="dxa"/>
          </w:tcPr>
          <w:p w14:paraId="464E8A4B" w14:textId="44B41E1D" w:rsidR="0024096E" w:rsidRPr="003750EC" w:rsidRDefault="0024096E" w:rsidP="0024096E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No jogo</w:t>
            </w:r>
          </w:p>
        </w:tc>
        <w:tc>
          <w:tcPr>
            <w:tcW w:w="1588" w:type="dxa"/>
          </w:tcPr>
          <w:p w14:paraId="4E1C2B5F" w14:textId="651E1EE1" w:rsidR="0024096E" w:rsidRPr="003750EC" w:rsidRDefault="0024096E" w:rsidP="0024096E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Por meio de desenvolvedores e designers</w:t>
            </w:r>
          </w:p>
        </w:tc>
        <w:tc>
          <w:tcPr>
            <w:tcW w:w="1549" w:type="dxa"/>
          </w:tcPr>
          <w:p w14:paraId="29B8CA55" w14:textId="5410E9C2" w:rsidR="0024096E" w:rsidRPr="003750EC" w:rsidRDefault="0024096E" w:rsidP="0024096E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Adicionando movimentos especiais </w:t>
            </w:r>
            <w:r w:rsidR="00E22552">
              <w:rPr>
                <w:i/>
                <w:iCs/>
                <w:sz w:val="20"/>
              </w:rPr>
              <w:t>e combos</w:t>
            </w:r>
            <w:r>
              <w:rPr>
                <w:i/>
                <w:iCs/>
                <w:sz w:val="20"/>
              </w:rPr>
              <w:t xml:space="preserve"> ao jogo</w:t>
            </w:r>
          </w:p>
        </w:tc>
        <w:tc>
          <w:tcPr>
            <w:tcW w:w="1588" w:type="dxa"/>
          </w:tcPr>
          <w:p w14:paraId="3136EB28" w14:textId="7E1DC9CA" w:rsidR="0024096E" w:rsidRPr="003750EC" w:rsidRDefault="0024096E" w:rsidP="0024096E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Uma equipe de 4-5 pessoas com desenvolvedores e designers</w:t>
            </w:r>
          </w:p>
        </w:tc>
        <w:tc>
          <w:tcPr>
            <w:tcW w:w="1039" w:type="dxa"/>
          </w:tcPr>
          <w:p w14:paraId="22E833ED" w14:textId="074B7ABB" w:rsidR="0024096E" w:rsidRPr="00857FDC" w:rsidRDefault="00E22552" w:rsidP="0024096E">
            <w:pPr>
              <w:ind w:firstLine="0"/>
              <w:jc w:val="center"/>
              <w:rPr>
                <w:sz w:val="20"/>
              </w:rPr>
            </w:pPr>
            <w:r w:rsidRPr="00857FDC">
              <w:rPr>
                <w:sz w:val="20"/>
              </w:rPr>
              <w:t>R$ 4000,00</w:t>
            </w:r>
          </w:p>
        </w:tc>
      </w:tr>
      <w:tr w:rsidR="0024096E" w:rsidRPr="00857FDC" w14:paraId="2105726D" w14:textId="77777777" w:rsidTr="00E22552">
        <w:trPr>
          <w:trHeight w:val="869"/>
        </w:trPr>
        <w:tc>
          <w:tcPr>
            <w:tcW w:w="1843" w:type="dxa"/>
          </w:tcPr>
          <w:p w14:paraId="0943227F" w14:textId="45255C8C" w:rsidR="0024096E" w:rsidRDefault="0024096E" w:rsidP="0024096E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Falta de Menus</w:t>
            </w:r>
          </w:p>
        </w:tc>
        <w:tc>
          <w:tcPr>
            <w:tcW w:w="1327" w:type="dxa"/>
          </w:tcPr>
          <w:p w14:paraId="6F8F1F20" w14:textId="68161A4E" w:rsidR="0024096E" w:rsidRPr="003750EC" w:rsidRDefault="00E22552" w:rsidP="0024096E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Adicionar um menu principal ao jogo</w:t>
            </w:r>
          </w:p>
        </w:tc>
        <w:tc>
          <w:tcPr>
            <w:tcW w:w="1225" w:type="dxa"/>
          </w:tcPr>
          <w:p w14:paraId="60AA0948" w14:textId="2157D7C7" w:rsidR="0024096E" w:rsidRPr="003750EC" w:rsidRDefault="00E22552" w:rsidP="0024096E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Um menu é primordial para o acesso de conteúdos e configurações dentro de qualquer jogo</w:t>
            </w:r>
          </w:p>
        </w:tc>
        <w:tc>
          <w:tcPr>
            <w:tcW w:w="975" w:type="dxa"/>
          </w:tcPr>
          <w:p w14:paraId="7632F654" w14:textId="5083DA7E" w:rsidR="0024096E" w:rsidRPr="003750EC" w:rsidRDefault="00E22552" w:rsidP="0024096E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No jogo</w:t>
            </w:r>
          </w:p>
        </w:tc>
        <w:tc>
          <w:tcPr>
            <w:tcW w:w="1588" w:type="dxa"/>
          </w:tcPr>
          <w:p w14:paraId="1C20F94B" w14:textId="28085AAE" w:rsidR="0024096E" w:rsidRPr="003750EC" w:rsidRDefault="00E22552" w:rsidP="0024096E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Por meio de um desenvolvedor e um designer</w:t>
            </w:r>
          </w:p>
        </w:tc>
        <w:tc>
          <w:tcPr>
            <w:tcW w:w="1549" w:type="dxa"/>
          </w:tcPr>
          <w:p w14:paraId="380860A1" w14:textId="4EC5BEF0" w:rsidR="0024096E" w:rsidRPr="003750EC" w:rsidRDefault="00E22552" w:rsidP="0024096E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Adicionando uma interface inicial com as opções disponíveis do jogo</w:t>
            </w:r>
          </w:p>
        </w:tc>
        <w:tc>
          <w:tcPr>
            <w:tcW w:w="1588" w:type="dxa"/>
          </w:tcPr>
          <w:p w14:paraId="346FC4AD" w14:textId="5751488C" w:rsidR="0024096E" w:rsidRPr="003750EC" w:rsidRDefault="00E22552" w:rsidP="0024096E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Um desenvolvedor e um designer</w:t>
            </w:r>
          </w:p>
        </w:tc>
        <w:tc>
          <w:tcPr>
            <w:tcW w:w="1039" w:type="dxa"/>
          </w:tcPr>
          <w:p w14:paraId="3ED8DF90" w14:textId="5075336E" w:rsidR="0024096E" w:rsidRPr="00857FDC" w:rsidRDefault="00E22552" w:rsidP="0024096E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R$ 2400,00</w:t>
            </w:r>
          </w:p>
        </w:tc>
      </w:tr>
      <w:tr w:rsidR="0024096E" w:rsidRPr="00857FDC" w14:paraId="537B50CD" w14:textId="77777777" w:rsidTr="00E22552">
        <w:trPr>
          <w:trHeight w:val="869"/>
        </w:trPr>
        <w:tc>
          <w:tcPr>
            <w:tcW w:w="1843" w:type="dxa"/>
          </w:tcPr>
          <w:p w14:paraId="690394A4" w14:textId="0E0D2396" w:rsidR="0024096E" w:rsidRPr="009550E9" w:rsidRDefault="0024096E" w:rsidP="0024096E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Opções de Configuração</w:t>
            </w:r>
          </w:p>
        </w:tc>
        <w:tc>
          <w:tcPr>
            <w:tcW w:w="1327" w:type="dxa"/>
          </w:tcPr>
          <w:p w14:paraId="496A37A3" w14:textId="10FFAA7E" w:rsidR="0024096E" w:rsidRPr="003750EC" w:rsidRDefault="00E22552" w:rsidP="0024096E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Adicionando um local para configurar e personalizar o jogo</w:t>
            </w:r>
          </w:p>
        </w:tc>
        <w:tc>
          <w:tcPr>
            <w:tcW w:w="1225" w:type="dxa"/>
          </w:tcPr>
          <w:p w14:paraId="0AE53CD0" w14:textId="065D8EDF" w:rsidR="0024096E" w:rsidRPr="003750EC" w:rsidRDefault="00E22552" w:rsidP="0024096E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Aumentar a acessibilidade e viabilidade do jogo para todos</w:t>
            </w:r>
          </w:p>
        </w:tc>
        <w:tc>
          <w:tcPr>
            <w:tcW w:w="975" w:type="dxa"/>
          </w:tcPr>
          <w:p w14:paraId="175AADD0" w14:textId="4C7D79A2" w:rsidR="0024096E" w:rsidRPr="003750EC" w:rsidRDefault="00E22552" w:rsidP="0024096E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No jogo</w:t>
            </w:r>
          </w:p>
        </w:tc>
        <w:tc>
          <w:tcPr>
            <w:tcW w:w="1588" w:type="dxa"/>
          </w:tcPr>
          <w:p w14:paraId="0CCACB86" w14:textId="2FF431DB" w:rsidR="0024096E" w:rsidRPr="003750EC" w:rsidRDefault="00E22552" w:rsidP="0024096E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Por meio de um desenvolvedor e um designer</w:t>
            </w:r>
          </w:p>
        </w:tc>
        <w:tc>
          <w:tcPr>
            <w:tcW w:w="1549" w:type="dxa"/>
          </w:tcPr>
          <w:p w14:paraId="5AEE87AE" w14:textId="14F2DC56" w:rsidR="0024096E" w:rsidRPr="003750EC" w:rsidRDefault="00E22552" w:rsidP="0024096E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Adicionando uma interface para acessar as configurações disponíveis do jogo</w:t>
            </w:r>
          </w:p>
        </w:tc>
        <w:tc>
          <w:tcPr>
            <w:tcW w:w="1588" w:type="dxa"/>
          </w:tcPr>
          <w:p w14:paraId="0BD7FA4D" w14:textId="103B53F8" w:rsidR="0024096E" w:rsidRPr="003750EC" w:rsidRDefault="00E22552" w:rsidP="0024096E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Um desenvolvedor</w:t>
            </w:r>
          </w:p>
        </w:tc>
        <w:tc>
          <w:tcPr>
            <w:tcW w:w="1039" w:type="dxa"/>
          </w:tcPr>
          <w:p w14:paraId="77AA1883" w14:textId="4B053180" w:rsidR="0024096E" w:rsidRPr="00857FDC" w:rsidRDefault="00E22552" w:rsidP="0024096E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R$ 1</w:t>
            </w:r>
            <w:r w:rsidR="00E75E33">
              <w:rPr>
                <w:sz w:val="20"/>
              </w:rPr>
              <w:t>8</w:t>
            </w:r>
            <w:r>
              <w:rPr>
                <w:sz w:val="20"/>
              </w:rPr>
              <w:t>00</w:t>
            </w:r>
          </w:p>
        </w:tc>
      </w:tr>
      <w:tr w:rsidR="0024096E" w:rsidRPr="00857FDC" w14:paraId="624411D2" w14:textId="77777777" w:rsidTr="00E22552">
        <w:trPr>
          <w:trHeight w:val="869"/>
        </w:trPr>
        <w:tc>
          <w:tcPr>
            <w:tcW w:w="1843" w:type="dxa"/>
          </w:tcPr>
          <w:p w14:paraId="3CD7A203" w14:textId="3882E2E8" w:rsidR="0024096E" w:rsidRPr="009550E9" w:rsidRDefault="0024096E" w:rsidP="0024096E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Apenas uma Opção de Idioma</w:t>
            </w:r>
          </w:p>
        </w:tc>
        <w:tc>
          <w:tcPr>
            <w:tcW w:w="1327" w:type="dxa"/>
          </w:tcPr>
          <w:p w14:paraId="376F2941" w14:textId="62145E9A" w:rsidR="0024096E" w:rsidRPr="003750EC" w:rsidRDefault="00E22552" w:rsidP="0024096E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Adicionando mais opções de idioma</w:t>
            </w:r>
          </w:p>
        </w:tc>
        <w:tc>
          <w:tcPr>
            <w:tcW w:w="1225" w:type="dxa"/>
          </w:tcPr>
          <w:p w14:paraId="3E8E6620" w14:textId="6915CFE6" w:rsidR="0024096E" w:rsidRPr="003750EC" w:rsidRDefault="00E22552" w:rsidP="0024096E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Conseguir globalizar o acesso</w:t>
            </w:r>
            <w:r w:rsidR="00E75E33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ao jog</w:t>
            </w:r>
            <w:r w:rsidR="00E75E33">
              <w:rPr>
                <w:i/>
                <w:iCs/>
                <w:sz w:val="20"/>
              </w:rPr>
              <w:t>o</w:t>
            </w:r>
          </w:p>
        </w:tc>
        <w:tc>
          <w:tcPr>
            <w:tcW w:w="975" w:type="dxa"/>
          </w:tcPr>
          <w:p w14:paraId="77F0A659" w14:textId="23BBC399" w:rsidR="0024096E" w:rsidRPr="003750EC" w:rsidRDefault="00E22552" w:rsidP="0024096E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No jogo</w:t>
            </w:r>
          </w:p>
        </w:tc>
        <w:tc>
          <w:tcPr>
            <w:tcW w:w="1588" w:type="dxa"/>
          </w:tcPr>
          <w:p w14:paraId="662AA488" w14:textId="1196657B" w:rsidR="0024096E" w:rsidRPr="003750EC" w:rsidRDefault="00E75E33" w:rsidP="0024096E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Por meio de um tradutor</w:t>
            </w:r>
          </w:p>
        </w:tc>
        <w:tc>
          <w:tcPr>
            <w:tcW w:w="1549" w:type="dxa"/>
          </w:tcPr>
          <w:p w14:paraId="0CF6ED85" w14:textId="23AC11A6" w:rsidR="0024096E" w:rsidRPr="003750EC" w:rsidRDefault="00E75E33" w:rsidP="0024096E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Transcrevendo para outros idiomas o que foi feito e o que será feito durante as atualizações</w:t>
            </w:r>
          </w:p>
        </w:tc>
        <w:tc>
          <w:tcPr>
            <w:tcW w:w="1588" w:type="dxa"/>
          </w:tcPr>
          <w:p w14:paraId="7802C14F" w14:textId="4F5EAC15" w:rsidR="0024096E" w:rsidRPr="003750EC" w:rsidRDefault="00E75E33" w:rsidP="0024096E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Um tradutor</w:t>
            </w:r>
          </w:p>
        </w:tc>
        <w:tc>
          <w:tcPr>
            <w:tcW w:w="1039" w:type="dxa"/>
          </w:tcPr>
          <w:p w14:paraId="1CBEE42B" w14:textId="7448FFC8" w:rsidR="0024096E" w:rsidRPr="00857FDC" w:rsidRDefault="00E75E33" w:rsidP="0024096E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R$ 1800</w:t>
            </w:r>
          </w:p>
        </w:tc>
      </w:tr>
    </w:tbl>
    <w:p w14:paraId="5EFF0361" w14:textId="2148CD79" w:rsidR="00D76F5A" w:rsidRDefault="00D76F5A" w:rsidP="005B6873">
      <w:pPr>
        <w:ind w:firstLine="0"/>
      </w:pPr>
    </w:p>
    <w:p w14:paraId="00FF69DC" w14:textId="77777777" w:rsidR="00E75E33" w:rsidRDefault="00E75E33" w:rsidP="005B6873">
      <w:pPr>
        <w:ind w:firstLine="0"/>
      </w:pPr>
    </w:p>
    <w:tbl>
      <w:tblPr>
        <w:tblStyle w:val="Tabelacomgrade"/>
        <w:tblW w:w="11134" w:type="dxa"/>
        <w:tblInd w:w="-998" w:type="dxa"/>
        <w:tblLayout w:type="fixed"/>
        <w:tblLook w:val="01E0" w:firstRow="1" w:lastRow="1" w:firstColumn="1" w:lastColumn="1" w:noHBand="0" w:noVBand="0"/>
      </w:tblPr>
      <w:tblGrid>
        <w:gridCol w:w="1843"/>
        <w:gridCol w:w="1327"/>
        <w:gridCol w:w="1250"/>
        <w:gridCol w:w="950"/>
        <w:gridCol w:w="1588"/>
        <w:gridCol w:w="1549"/>
        <w:gridCol w:w="1588"/>
        <w:gridCol w:w="1039"/>
      </w:tblGrid>
      <w:tr w:rsidR="0024096E" w:rsidRPr="00D76F5A" w14:paraId="48F1B550" w14:textId="77777777" w:rsidTr="004A074C">
        <w:trPr>
          <w:trHeight w:val="357"/>
        </w:trPr>
        <w:tc>
          <w:tcPr>
            <w:tcW w:w="11134" w:type="dxa"/>
            <w:gridSpan w:val="8"/>
            <w:shd w:val="clear" w:color="auto" w:fill="F3F3F3"/>
          </w:tcPr>
          <w:p w14:paraId="508CE9C9" w14:textId="2222E20A" w:rsidR="0024096E" w:rsidRPr="00D76F5A" w:rsidRDefault="0024096E" w:rsidP="004A074C">
            <w:pPr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76F5A"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Plano de Ação — </w:t>
            </w:r>
            <w:r>
              <w:rPr>
                <w:rFonts w:ascii="Arial" w:hAnsi="Arial" w:cs="Arial"/>
                <w:b/>
                <w:sz w:val="22"/>
                <w:szCs w:val="22"/>
              </w:rPr>
              <w:t>Concorrentes</w:t>
            </w:r>
          </w:p>
        </w:tc>
      </w:tr>
      <w:tr w:rsidR="0024096E" w:rsidRPr="003750EC" w14:paraId="6CF6AA71" w14:textId="77777777" w:rsidTr="004A074C">
        <w:trPr>
          <w:trHeight w:val="391"/>
        </w:trPr>
        <w:tc>
          <w:tcPr>
            <w:tcW w:w="1843" w:type="dxa"/>
            <w:shd w:val="clear" w:color="auto" w:fill="F3F3F3"/>
          </w:tcPr>
          <w:p w14:paraId="7BC58A1D" w14:textId="77777777" w:rsidR="0024096E" w:rsidRPr="003750EC" w:rsidRDefault="0024096E" w:rsidP="004A074C">
            <w:pPr>
              <w:ind w:firstLine="0"/>
              <w:jc w:val="center"/>
              <w:rPr>
                <w:rFonts w:ascii="Arial" w:hAnsi="Arial"/>
                <w:b/>
                <w:sz w:val="20"/>
              </w:rPr>
            </w:pPr>
            <w:r w:rsidRPr="003750EC">
              <w:rPr>
                <w:rFonts w:ascii="Arial" w:hAnsi="Arial"/>
                <w:b/>
                <w:sz w:val="20"/>
              </w:rPr>
              <w:t>Ação</w:t>
            </w:r>
          </w:p>
        </w:tc>
        <w:tc>
          <w:tcPr>
            <w:tcW w:w="1327" w:type="dxa"/>
            <w:shd w:val="clear" w:color="auto" w:fill="F3F3F3"/>
          </w:tcPr>
          <w:p w14:paraId="64506262" w14:textId="77777777" w:rsidR="0024096E" w:rsidRPr="003750EC" w:rsidRDefault="0024096E" w:rsidP="004A074C">
            <w:pPr>
              <w:ind w:firstLine="0"/>
              <w:jc w:val="center"/>
              <w:rPr>
                <w:rFonts w:ascii="Arial" w:hAnsi="Arial"/>
                <w:b/>
                <w:sz w:val="20"/>
              </w:rPr>
            </w:pPr>
            <w:proofErr w:type="spellStart"/>
            <w:r w:rsidRPr="003750EC">
              <w:rPr>
                <w:rFonts w:ascii="Arial" w:hAnsi="Arial"/>
                <w:b/>
                <w:sz w:val="20"/>
              </w:rPr>
              <w:t>What</w:t>
            </w:r>
            <w:proofErr w:type="spellEnd"/>
            <w:r w:rsidRPr="003750EC">
              <w:rPr>
                <w:rFonts w:ascii="Arial" w:hAnsi="Arial"/>
                <w:b/>
                <w:sz w:val="20"/>
              </w:rPr>
              <w:t>?</w:t>
            </w:r>
          </w:p>
          <w:p w14:paraId="7ADB4082" w14:textId="77777777" w:rsidR="0024096E" w:rsidRPr="003750EC" w:rsidRDefault="0024096E" w:rsidP="004A074C">
            <w:pPr>
              <w:ind w:firstLine="0"/>
              <w:jc w:val="center"/>
              <w:rPr>
                <w:rFonts w:ascii="Arial" w:hAnsi="Arial"/>
                <w:b/>
                <w:sz w:val="20"/>
              </w:rPr>
            </w:pPr>
            <w:r w:rsidRPr="003750EC">
              <w:rPr>
                <w:rFonts w:ascii="Arial" w:hAnsi="Arial"/>
                <w:b/>
                <w:sz w:val="20"/>
              </w:rPr>
              <w:t>O quê?</w:t>
            </w:r>
          </w:p>
        </w:tc>
        <w:tc>
          <w:tcPr>
            <w:tcW w:w="1250" w:type="dxa"/>
            <w:shd w:val="clear" w:color="auto" w:fill="F3F3F3"/>
          </w:tcPr>
          <w:p w14:paraId="4846C58B" w14:textId="77777777" w:rsidR="0024096E" w:rsidRPr="003750EC" w:rsidRDefault="0024096E" w:rsidP="004A074C">
            <w:pPr>
              <w:ind w:firstLine="0"/>
              <w:jc w:val="center"/>
              <w:rPr>
                <w:rFonts w:ascii="Arial" w:hAnsi="Arial"/>
                <w:b/>
                <w:sz w:val="20"/>
              </w:rPr>
            </w:pPr>
            <w:proofErr w:type="spellStart"/>
            <w:r w:rsidRPr="003750EC">
              <w:rPr>
                <w:rFonts w:ascii="Arial" w:hAnsi="Arial"/>
                <w:b/>
                <w:sz w:val="20"/>
              </w:rPr>
              <w:t>Why</w:t>
            </w:r>
            <w:proofErr w:type="spellEnd"/>
            <w:r w:rsidRPr="003750EC">
              <w:rPr>
                <w:rFonts w:ascii="Arial" w:hAnsi="Arial"/>
                <w:b/>
                <w:sz w:val="20"/>
              </w:rPr>
              <w:t>?</w:t>
            </w:r>
          </w:p>
          <w:p w14:paraId="5E154B52" w14:textId="77777777" w:rsidR="0024096E" w:rsidRPr="003750EC" w:rsidRDefault="0024096E" w:rsidP="004A074C">
            <w:pPr>
              <w:ind w:firstLine="0"/>
              <w:jc w:val="center"/>
              <w:rPr>
                <w:rFonts w:ascii="Arial" w:hAnsi="Arial"/>
                <w:b/>
                <w:sz w:val="20"/>
              </w:rPr>
            </w:pPr>
            <w:r w:rsidRPr="003750EC">
              <w:rPr>
                <w:rFonts w:ascii="Arial" w:hAnsi="Arial"/>
                <w:b/>
                <w:sz w:val="20"/>
              </w:rPr>
              <w:t>Por quê?</w:t>
            </w:r>
          </w:p>
        </w:tc>
        <w:tc>
          <w:tcPr>
            <w:tcW w:w="950" w:type="dxa"/>
            <w:shd w:val="clear" w:color="auto" w:fill="F3F3F3"/>
          </w:tcPr>
          <w:p w14:paraId="71F78338" w14:textId="77777777" w:rsidR="0024096E" w:rsidRPr="003750EC" w:rsidRDefault="0024096E" w:rsidP="004A074C">
            <w:pPr>
              <w:ind w:firstLine="0"/>
              <w:jc w:val="center"/>
              <w:rPr>
                <w:rFonts w:ascii="Arial" w:hAnsi="Arial"/>
                <w:b/>
                <w:sz w:val="20"/>
              </w:rPr>
            </w:pPr>
            <w:r w:rsidRPr="003750EC">
              <w:rPr>
                <w:rFonts w:ascii="Arial" w:hAnsi="Arial"/>
                <w:b/>
                <w:sz w:val="20"/>
              </w:rPr>
              <w:t>Where?</w:t>
            </w:r>
          </w:p>
          <w:p w14:paraId="3F71F3E7" w14:textId="77777777" w:rsidR="0024096E" w:rsidRPr="003750EC" w:rsidRDefault="0024096E" w:rsidP="004A074C">
            <w:pPr>
              <w:ind w:firstLine="0"/>
              <w:jc w:val="center"/>
              <w:rPr>
                <w:rFonts w:ascii="Arial" w:hAnsi="Arial"/>
                <w:b/>
                <w:sz w:val="20"/>
              </w:rPr>
            </w:pPr>
            <w:r w:rsidRPr="003750EC">
              <w:rPr>
                <w:rFonts w:ascii="Arial" w:hAnsi="Arial"/>
                <w:b/>
                <w:sz w:val="20"/>
              </w:rPr>
              <w:t>Onde?</w:t>
            </w:r>
          </w:p>
        </w:tc>
        <w:tc>
          <w:tcPr>
            <w:tcW w:w="1588" w:type="dxa"/>
            <w:shd w:val="clear" w:color="auto" w:fill="F3F3F3"/>
          </w:tcPr>
          <w:p w14:paraId="11A6C8CD" w14:textId="77777777" w:rsidR="0024096E" w:rsidRPr="003750EC" w:rsidRDefault="0024096E" w:rsidP="004A074C">
            <w:pPr>
              <w:ind w:firstLine="0"/>
              <w:jc w:val="center"/>
              <w:rPr>
                <w:rFonts w:ascii="Arial" w:hAnsi="Arial"/>
                <w:b/>
                <w:sz w:val="20"/>
              </w:rPr>
            </w:pPr>
            <w:r w:rsidRPr="003750EC">
              <w:rPr>
                <w:rFonts w:ascii="Arial" w:hAnsi="Arial"/>
                <w:b/>
                <w:sz w:val="20"/>
              </w:rPr>
              <w:t>Who?</w:t>
            </w:r>
          </w:p>
          <w:p w14:paraId="467218D2" w14:textId="77777777" w:rsidR="0024096E" w:rsidRPr="003750EC" w:rsidRDefault="0024096E" w:rsidP="004A074C">
            <w:pPr>
              <w:ind w:firstLine="0"/>
              <w:jc w:val="center"/>
              <w:rPr>
                <w:rFonts w:ascii="Arial" w:hAnsi="Arial"/>
                <w:b/>
                <w:sz w:val="20"/>
              </w:rPr>
            </w:pPr>
            <w:r w:rsidRPr="003750EC">
              <w:rPr>
                <w:rFonts w:ascii="Arial" w:hAnsi="Arial"/>
                <w:b/>
                <w:sz w:val="20"/>
              </w:rPr>
              <w:t>Por quem?</w:t>
            </w:r>
          </w:p>
        </w:tc>
        <w:tc>
          <w:tcPr>
            <w:tcW w:w="1549" w:type="dxa"/>
            <w:shd w:val="clear" w:color="auto" w:fill="F3F3F3"/>
          </w:tcPr>
          <w:p w14:paraId="222EFA8C" w14:textId="77777777" w:rsidR="0024096E" w:rsidRPr="003750EC" w:rsidRDefault="0024096E" w:rsidP="004A074C">
            <w:pPr>
              <w:ind w:firstLine="0"/>
              <w:jc w:val="center"/>
              <w:rPr>
                <w:rFonts w:ascii="Arial" w:hAnsi="Arial"/>
                <w:b/>
                <w:sz w:val="20"/>
              </w:rPr>
            </w:pPr>
            <w:proofErr w:type="spellStart"/>
            <w:r w:rsidRPr="003750EC">
              <w:rPr>
                <w:rFonts w:ascii="Arial" w:hAnsi="Arial"/>
                <w:b/>
                <w:sz w:val="20"/>
              </w:rPr>
              <w:t>How</w:t>
            </w:r>
            <w:proofErr w:type="spellEnd"/>
            <w:r w:rsidRPr="003750EC">
              <w:rPr>
                <w:rFonts w:ascii="Arial" w:hAnsi="Arial"/>
                <w:b/>
                <w:sz w:val="20"/>
              </w:rPr>
              <w:t>?</w:t>
            </w:r>
          </w:p>
          <w:p w14:paraId="7F4E808E" w14:textId="77777777" w:rsidR="0024096E" w:rsidRPr="003750EC" w:rsidRDefault="0024096E" w:rsidP="004A074C">
            <w:pPr>
              <w:ind w:firstLine="0"/>
              <w:jc w:val="center"/>
              <w:rPr>
                <w:rFonts w:ascii="Arial" w:hAnsi="Arial"/>
                <w:b/>
                <w:sz w:val="20"/>
              </w:rPr>
            </w:pPr>
            <w:r w:rsidRPr="003750EC">
              <w:rPr>
                <w:rFonts w:ascii="Arial" w:hAnsi="Arial"/>
                <w:b/>
                <w:sz w:val="20"/>
              </w:rPr>
              <w:t>Como?</w:t>
            </w:r>
          </w:p>
        </w:tc>
        <w:tc>
          <w:tcPr>
            <w:tcW w:w="1588" w:type="dxa"/>
            <w:shd w:val="clear" w:color="auto" w:fill="F3F3F3"/>
          </w:tcPr>
          <w:p w14:paraId="01A6D488" w14:textId="77777777" w:rsidR="0024096E" w:rsidRPr="003750EC" w:rsidRDefault="0024096E" w:rsidP="004A074C">
            <w:pPr>
              <w:ind w:firstLine="0"/>
              <w:jc w:val="center"/>
              <w:rPr>
                <w:rFonts w:ascii="Arial" w:hAnsi="Arial"/>
                <w:b/>
                <w:sz w:val="20"/>
              </w:rPr>
            </w:pPr>
            <w:proofErr w:type="spellStart"/>
            <w:r w:rsidRPr="003750EC">
              <w:rPr>
                <w:rFonts w:ascii="Arial" w:hAnsi="Arial"/>
                <w:b/>
                <w:sz w:val="20"/>
              </w:rPr>
              <w:t>How</w:t>
            </w:r>
            <w:proofErr w:type="spellEnd"/>
            <w:r w:rsidRPr="003750EC">
              <w:rPr>
                <w:rFonts w:ascii="Arial" w:hAnsi="Arial"/>
                <w:b/>
                <w:sz w:val="20"/>
              </w:rPr>
              <w:t xml:space="preserve"> </w:t>
            </w:r>
            <w:proofErr w:type="spellStart"/>
            <w:r w:rsidRPr="003750EC">
              <w:rPr>
                <w:rFonts w:ascii="Arial" w:hAnsi="Arial"/>
                <w:b/>
                <w:sz w:val="20"/>
              </w:rPr>
              <w:t>Many</w:t>
            </w:r>
            <w:proofErr w:type="spellEnd"/>
            <w:r w:rsidRPr="003750EC">
              <w:rPr>
                <w:rFonts w:ascii="Arial" w:hAnsi="Arial"/>
                <w:b/>
                <w:sz w:val="20"/>
              </w:rPr>
              <w:t>? Quanto?</w:t>
            </w:r>
          </w:p>
        </w:tc>
        <w:tc>
          <w:tcPr>
            <w:tcW w:w="1039" w:type="dxa"/>
            <w:shd w:val="clear" w:color="auto" w:fill="F3F3F3"/>
          </w:tcPr>
          <w:p w14:paraId="78340C24" w14:textId="77777777" w:rsidR="0024096E" w:rsidRPr="003750EC" w:rsidRDefault="0024096E" w:rsidP="004A074C">
            <w:pPr>
              <w:ind w:firstLine="0"/>
              <w:jc w:val="center"/>
              <w:rPr>
                <w:rFonts w:ascii="Arial" w:hAnsi="Arial"/>
                <w:b/>
                <w:sz w:val="20"/>
              </w:rPr>
            </w:pPr>
            <w:proofErr w:type="spellStart"/>
            <w:r w:rsidRPr="003750EC">
              <w:rPr>
                <w:rFonts w:ascii="Arial" w:hAnsi="Arial"/>
                <w:b/>
                <w:sz w:val="20"/>
              </w:rPr>
              <w:t>How</w:t>
            </w:r>
            <w:proofErr w:type="spellEnd"/>
            <w:r w:rsidRPr="003750EC">
              <w:rPr>
                <w:rFonts w:ascii="Arial" w:hAnsi="Arial"/>
                <w:b/>
                <w:sz w:val="20"/>
              </w:rPr>
              <w:t xml:space="preserve"> Much?</w:t>
            </w:r>
          </w:p>
          <w:p w14:paraId="7FC2BDC2" w14:textId="77777777" w:rsidR="0024096E" w:rsidRPr="003750EC" w:rsidRDefault="0024096E" w:rsidP="004A074C">
            <w:pPr>
              <w:ind w:firstLine="0"/>
              <w:jc w:val="center"/>
              <w:rPr>
                <w:rFonts w:ascii="Arial" w:hAnsi="Arial"/>
                <w:b/>
                <w:sz w:val="20"/>
              </w:rPr>
            </w:pPr>
            <w:r w:rsidRPr="003750EC">
              <w:rPr>
                <w:rFonts w:ascii="Arial" w:hAnsi="Arial"/>
                <w:b/>
                <w:sz w:val="20"/>
              </w:rPr>
              <w:t>Quanto?</w:t>
            </w:r>
          </w:p>
        </w:tc>
      </w:tr>
      <w:tr w:rsidR="0024096E" w:rsidRPr="00857FDC" w14:paraId="258CC67F" w14:textId="77777777" w:rsidTr="004A074C">
        <w:trPr>
          <w:trHeight w:val="1460"/>
        </w:trPr>
        <w:tc>
          <w:tcPr>
            <w:tcW w:w="1843" w:type="dxa"/>
          </w:tcPr>
          <w:p w14:paraId="4DF5B1B4" w14:textId="3DE6CC46" w:rsidR="0024096E" w:rsidRPr="009550E9" w:rsidRDefault="00E75E33" w:rsidP="004A074C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Equipe mais experiente</w:t>
            </w:r>
          </w:p>
        </w:tc>
        <w:tc>
          <w:tcPr>
            <w:tcW w:w="1327" w:type="dxa"/>
          </w:tcPr>
          <w:p w14:paraId="65AF1B95" w14:textId="017A39D5" w:rsidR="0024096E" w:rsidRPr="003750EC" w:rsidRDefault="005B3014" w:rsidP="004A074C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Contratar desenvolvedores mais experientes na área de jogos</w:t>
            </w:r>
          </w:p>
        </w:tc>
        <w:tc>
          <w:tcPr>
            <w:tcW w:w="1250" w:type="dxa"/>
          </w:tcPr>
          <w:p w14:paraId="09C21121" w14:textId="754E0BDA" w:rsidR="0024096E" w:rsidRPr="003750EC" w:rsidRDefault="005B3014" w:rsidP="004A074C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Para competir com o mercado de jogos</w:t>
            </w:r>
          </w:p>
        </w:tc>
        <w:tc>
          <w:tcPr>
            <w:tcW w:w="950" w:type="dxa"/>
          </w:tcPr>
          <w:p w14:paraId="7517C4F9" w14:textId="4B07513A" w:rsidR="0024096E" w:rsidRPr="003750EC" w:rsidRDefault="005B3014" w:rsidP="004A074C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Na Empresa</w:t>
            </w:r>
          </w:p>
        </w:tc>
        <w:tc>
          <w:tcPr>
            <w:tcW w:w="1588" w:type="dxa"/>
          </w:tcPr>
          <w:p w14:paraId="2BEC882F" w14:textId="327F3A67" w:rsidR="0024096E" w:rsidRPr="003750EC" w:rsidRDefault="005B3014" w:rsidP="004A074C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Por meio do engenheiro de software</w:t>
            </w:r>
          </w:p>
        </w:tc>
        <w:tc>
          <w:tcPr>
            <w:tcW w:w="1549" w:type="dxa"/>
          </w:tcPr>
          <w:p w14:paraId="2C313324" w14:textId="5C9642E8" w:rsidR="0024096E" w:rsidRPr="003750EC" w:rsidRDefault="005B3014" w:rsidP="004A074C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Fazendo entrevistas e analisando perfis compatíveis com o projeto</w:t>
            </w:r>
          </w:p>
        </w:tc>
        <w:tc>
          <w:tcPr>
            <w:tcW w:w="1588" w:type="dxa"/>
          </w:tcPr>
          <w:p w14:paraId="7683AB2A" w14:textId="549D4F4D" w:rsidR="0024096E" w:rsidRPr="003750EC" w:rsidRDefault="005B3014" w:rsidP="004A074C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Uma equipe de 4-5 pessoas com desenvolvedores e designers de jogos</w:t>
            </w:r>
          </w:p>
        </w:tc>
        <w:tc>
          <w:tcPr>
            <w:tcW w:w="1039" w:type="dxa"/>
          </w:tcPr>
          <w:p w14:paraId="344A6837" w14:textId="062A3434" w:rsidR="0024096E" w:rsidRPr="00857FDC" w:rsidRDefault="005B3014" w:rsidP="004A074C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RS 4000,00</w:t>
            </w:r>
          </w:p>
        </w:tc>
      </w:tr>
      <w:tr w:rsidR="0024096E" w:rsidRPr="00857FDC" w14:paraId="7C679F49" w14:textId="77777777" w:rsidTr="004A074C">
        <w:trPr>
          <w:trHeight w:val="869"/>
        </w:trPr>
        <w:tc>
          <w:tcPr>
            <w:tcW w:w="1843" w:type="dxa"/>
          </w:tcPr>
          <w:p w14:paraId="24A7B8AD" w14:textId="4BF5897D" w:rsidR="0024096E" w:rsidRDefault="00E75E33" w:rsidP="004A074C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Conteúdo</w:t>
            </w:r>
          </w:p>
        </w:tc>
        <w:tc>
          <w:tcPr>
            <w:tcW w:w="1327" w:type="dxa"/>
          </w:tcPr>
          <w:p w14:paraId="516483B6" w14:textId="4E9822F4" w:rsidR="0024096E" w:rsidRPr="003750EC" w:rsidRDefault="005B3014" w:rsidP="004A074C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Entregar mais atualizações ao jogo</w:t>
            </w:r>
          </w:p>
        </w:tc>
        <w:tc>
          <w:tcPr>
            <w:tcW w:w="1250" w:type="dxa"/>
          </w:tcPr>
          <w:p w14:paraId="181DC62B" w14:textId="124D6599" w:rsidR="0024096E" w:rsidRPr="003750EC" w:rsidRDefault="005B3014" w:rsidP="004A074C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Para manter os jogadores entretidos no jogo</w:t>
            </w:r>
          </w:p>
        </w:tc>
        <w:tc>
          <w:tcPr>
            <w:tcW w:w="950" w:type="dxa"/>
          </w:tcPr>
          <w:p w14:paraId="49482C6C" w14:textId="3CECCA39" w:rsidR="0024096E" w:rsidRPr="003750EC" w:rsidRDefault="005B3014" w:rsidP="004A074C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No jogo</w:t>
            </w:r>
          </w:p>
        </w:tc>
        <w:tc>
          <w:tcPr>
            <w:tcW w:w="1588" w:type="dxa"/>
          </w:tcPr>
          <w:p w14:paraId="70DD0C0A" w14:textId="2CA9B586" w:rsidR="0024096E" w:rsidRPr="003750EC" w:rsidRDefault="005B3014" w:rsidP="004A074C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Por meio de desenvolvedores e designers</w:t>
            </w:r>
          </w:p>
        </w:tc>
        <w:tc>
          <w:tcPr>
            <w:tcW w:w="1549" w:type="dxa"/>
          </w:tcPr>
          <w:p w14:paraId="6B23CF8B" w14:textId="51DF6309" w:rsidR="0024096E" w:rsidRPr="003750EC" w:rsidRDefault="005B3014" w:rsidP="004A074C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Criando reuniões com as equipes para ideias de atualizações e implementações</w:t>
            </w:r>
          </w:p>
        </w:tc>
        <w:tc>
          <w:tcPr>
            <w:tcW w:w="1588" w:type="dxa"/>
          </w:tcPr>
          <w:p w14:paraId="57DE07B3" w14:textId="59566B78" w:rsidR="0024096E" w:rsidRPr="003750EC" w:rsidRDefault="005B3014" w:rsidP="004A074C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Uma equipe de 4-5 pessoas com desenvolvedores e designers</w:t>
            </w:r>
          </w:p>
        </w:tc>
        <w:tc>
          <w:tcPr>
            <w:tcW w:w="1039" w:type="dxa"/>
          </w:tcPr>
          <w:p w14:paraId="7BDA2FC5" w14:textId="264A2132" w:rsidR="0024096E" w:rsidRPr="00857FDC" w:rsidRDefault="005B3014" w:rsidP="004A074C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R$ 4000,00</w:t>
            </w:r>
          </w:p>
        </w:tc>
      </w:tr>
      <w:tr w:rsidR="0024096E" w:rsidRPr="00857FDC" w14:paraId="1C1BDAC0" w14:textId="77777777" w:rsidTr="004A074C">
        <w:trPr>
          <w:trHeight w:val="869"/>
        </w:trPr>
        <w:tc>
          <w:tcPr>
            <w:tcW w:w="1843" w:type="dxa"/>
          </w:tcPr>
          <w:p w14:paraId="2E56A423" w14:textId="2A1E46BF" w:rsidR="0024096E" w:rsidRPr="009550E9" w:rsidRDefault="00E75E33" w:rsidP="004A074C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Melhor Marketing</w:t>
            </w:r>
          </w:p>
        </w:tc>
        <w:tc>
          <w:tcPr>
            <w:tcW w:w="1327" w:type="dxa"/>
          </w:tcPr>
          <w:p w14:paraId="4CE3ACDA" w14:textId="57409481" w:rsidR="0024096E" w:rsidRPr="003750EC" w:rsidRDefault="005B3014" w:rsidP="004A074C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Fazer propagandas e anúncios do jogo para atrair mais pessoas</w:t>
            </w:r>
          </w:p>
        </w:tc>
        <w:tc>
          <w:tcPr>
            <w:tcW w:w="1250" w:type="dxa"/>
          </w:tcPr>
          <w:p w14:paraId="556B14BD" w14:textId="455D8FDE" w:rsidR="0024096E" w:rsidRPr="003750EC" w:rsidRDefault="005B3014" w:rsidP="004A074C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Para atrair um número maior de jogadores</w:t>
            </w:r>
          </w:p>
        </w:tc>
        <w:tc>
          <w:tcPr>
            <w:tcW w:w="950" w:type="dxa"/>
          </w:tcPr>
          <w:p w14:paraId="080785EF" w14:textId="091E06D6" w:rsidR="0024096E" w:rsidRPr="003750EC" w:rsidRDefault="005B3014" w:rsidP="004A074C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Na Empresa</w:t>
            </w:r>
          </w:p>
        </w:tc>
        <w:tc>
          <w:tcPr>
            <w:tcW w:w="1588" w:type="dxa"/>
          </w:tcPr>
          <w:p w14:paraId="23A9CB30" w14:textId="5047A0DA" w:rsidR="0024096E" w:rsidRPr="003750EC" w:rsidRDefault="005B3014" w:rsidP="004A074C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Por uma pessoa experiente em marketing de jogos</w:t>
            </w:r>
          </w:p>
        </w:tc>
        <w:tc>
          <w:tcPr>
            <w:tcW w:w="1549" w:type="dxa"/>
          </w:tcPr>
          <w:p w14:paraId="43E4AE1B" w14:textId="29208532" w:rsidR="0024096E" w:rsidRPr="003750EC" w:rsidRDefault="005B3014" w:rsidP="004A074C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Colocando em plataformas acessíveis e fazendo propagandas do jogo</w:t>
            </w:r>
          </w:p>
        </w:tc>
        <w:tc>
          <w:tcPr>
            <w:tcW w:w="1588" w:type="dxa"/>
          </w:tcPr>
          <w:p w14:paraId="36F80818" w14:textId="7077BBBC" w:rsidR="0024096E" w:rsidRPr="003750EC" w:rsidRDefault="005B3014" w:rsidP="004A074C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Uma pessoa responsável pela divulgação e marketing do jogo</w:t>
            </w:r>
          </w:p>
        </w:tc>
        <w:tc>
          <w:tcPr>
            <w:tcW w:w="1039" w:type="dxa"/>
          </w:tcPr>
          <w:p w14:paraId="645B42BB" w14:textId="6AE85C23" w:rsidR="0024096E" w:rsidRPr="00857FDC" w:rsidRDefault="005B3014" w:rsidP="004A074C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R$ 1800,00</w:t>
            </w:r>
          </w:p>
        </w:tc>
      </w:tr>
      <w:tr w:rsidR="0024096E" w:rsidRPr="00857FDC" w14:paraId="7F5A1CD7" w14:textId="77777777" w:rsidTr="004A074C">
        <w:trPr>
          <w:trHeight w:val="869"/>
        </w:trPr>
        <w:tc>
          <w:tcPr>
            <w:tcW w:w="1843" w:type="dxa"/>
          </w:tcPr>
          <w:p w14:paraId="73A3B0EB" w14:textId="085C25A2" w:rsidR="0024096E" w:rsidRPr="009550E9" w:rsidRDefault="00E75E33" w:rsidP="004A074C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Mais Orçamento</w:t>
            </w:r>
          </w:p>
        </w:tc>
        <w:tc>
          <w:tcPr>
            <w:tcW w:w="1327" w:type="dxa"/>
          </w:tcPr>
          <w:p w14:paraId="69C717E9" w14:textId="744E4C50" w:rsidR="0024096E" w:rsidRPr="003750EC" w:rsidRDefault="005B3014" w:rsidP="004A074C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Conseguir orçamento para o jogo</w:t>
            </w:r>
          </w:p>
        </w:tc>
        <w:tc>
          <w:tcPr>
            <w:tcW w:w="1250" w:type="dxa"/>
          </w:tcPr>
          <w:p w14:paraId="15ED3F42" w14:textId="562906D0" w:rsidR="0024096E" w:rsidRPr="003750EC" w:rsidRDefault="005B3014" w:rsidP="004A074C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Para escalar a empresa e melhorar o jogo como um todo</w:t>
            </w:r>
          </w:p>
        </w:tc>
        <w:tc>
          <w:tcPr>
            <w:tcW w:w="950" w:type="dxa"/>
          </w:tcPr>
          <w:p w14:paraId="49A072E2" w14:textId="1E077F0D" w:rsidR="0024096E" w:rsidRPr="003750EC" w:rsidRDefault="005B3014" w:rsidP="004A074C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Na empresa e no Jogo</w:t>
            </w:r>
          </w:p>
        </w:tc>
        <w:tc>
          <w:tcPr>
            <w:tcW w:w="1588" w:type="dxa"/>
          </w:tcPr>
          <w:p w14:paraId="2B6432E0" w14:textId="4A11467E" w:rsidR="0024096E" w:rsidRPr="003750EC" w:rsidRDefault="005B3014" w:rsidP="004A074C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Por meio de uma equipe composta por desenvolvedores, designers e marketing</w:t>
            </w:r>
          </w:p>
        </w:tc>
        <w:tc>
          <w:tcPr>
            <w:tcW w:w="1549" w:type="dxa"/>
          </w:tcPr>
          <w:p w14:paraId="3E008EFF" w14:textId="74D022E3" w:rsidR="0024096E" w:rsidRPr="003750EC" w:rsidRDefault="005B3014" w:rsidP="004A074C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Colocando alguma forma para a rentabilidade do jogo</w:t>
            </w:r>
          </w:p>
        </w:tc>
        <w:tc>
          <w:tcPr>
            <w:tcW w:w="1588" w:type="dxa"/>
          </w:tcPr>
          <w:p w14:paraId="367A9B63" w14:textId="3ABCEBA2" w:rsidR="0024096E" w:rsidRPr="003750EC" w:rsidRDefault="00F404F0" w:rsidP="004A074C">
            <w:pPr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Uma equipe de 5-6 pessoas com desenvolvedores, designers e marketing</w:t>
            </w:r>
          </w:p>
        </w:tc>
        <w:tc>
          <w:tcPr>
            <w:tcW w:w="1039" w:type="dxa"/>
          </w:tcPr>
          <w:p w14:paraId="18A7FB23" w14:textId="18C4D6AF" w:rsidR="0024096E" w:rsidRPr="00857FDC" w:rsidRDefault="00F404F0" w:rsidP="004A074C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R$ 5800,00</w:t>
            </w:r>
          </w:p>
        </w:tc>
      </w:tr>
    </w:tbl>
    <w:p w14:paraId="090E1B6C" w14:textId="762F56E1" w:rsidR="00F404F0" w:rsidRDefault="00F404F0" w:rsidP="005B6873">
      <w:pPr>
        <w:ind w:firstLine="0"/>
      </w:pPr>
    </w:p>
    <w:p w14:paraId="1124E1DD" w14:textId="4EF992F5" w:rsidR="0068085E" w:rsidRDefault="0068085E" w:rsidP="005B6873">
      <w:pPr>
        <w:ind w:firstLine="0"/>
      </w:pPr>
    </w:p>
    <w:p w14:paraId="57879945" w14:textId="77916D8F" w:rsidR="0068085E" w:rsidRDefault="0068085E" w:rsidP="005B6873">
      <w:pPr>
        <w:ind w:firstLine="0"/>
      </w:pPr>
    </w:p>
    <w:p w14:paraId="2124F64B" w14:textId="77777777" w:rsidR="0068085E" w:rsidRPr="00C177B7" w:rsidRDefault="0068085E" w:rsidP="005B6873">
      <w:pPr>
        <w:ind w:firstLine="0"/>
      </w:pPr>
    </w:p>
    <w:p w14:paraId="60C7CC96" w14:textId="1DD21EE4" w:rsidR="00D70415" w:rsidRDefault="00D70415" w:rsidP="00FE0E0C">
      <w:pPr>
        <w:pStyle w:val="Ttulo1"/>
        <w:spacing w:before="360"/>
      </w:pPr>
      <w:bookmarkStart w:id="32" w:name="_Glossário"/>
      <w:bookmarkStart w:id="33" w:name="_Toc127621338"/>
      <w:bookmarkStart w:id="34" w:name="_Toc133148782"/>
      <w:bookmarkEnd w:id="32"/>
      <w:r>
        <w:lastRenderedPageBreak/>
        <w:t>Glossário</w:t>
      </w:r>
      <w:bookmarkEnd w:id="33"/>
      <w:bookmarkEnd w:id="34"/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2263"/>
        <w:gridCol w:w="6797"/>
      </w:tblGrid>
      <w:tr w:rsidR="00D70415" w14:paraId="6D0A0C55" w14:textId="77777777" w:rsidTr="00FE0E0C">
        <w:tc>
          <w:tcPr>
            <w:tcW w:w="2263" w:type="dxa"/>
            <w:tcBorders>
              <w:bottom w:val="single" w:sz="4" w:space="0" w:color="auto"/>
            </w:tcBorders>
            <w:shd w:val="clear" w:color="auto" w:fill="F3F3F3"/>
          </w:tcPr>
          <w:p w14:paraId="6C0083CF" w14:textId="77777777" w:rsidR="00D70415" w:rsidRPr="00D53C8D" w:rsidRDefault="00D70415" w:rsidP="0015736A">
            <w:pPr>
              <w:rPr>
                <w:rFonts w:ascii="Arial" w:hAnsi="Arial"/>
                <w:b/>
                <w:sz w:val="22"/>
              </w:rPr>
            </w:pPr>
            <w:r w:rsidRPr="00D53C8D">
              <w:rPr>
                <w:rFonts w:ascii="Arial" w:hAnsi="Arial"/>
                <w:b/>
                <w:sz w:val="22"/>
              </w:rPr>
              <w:t>Termo</w:t>
            </w:r>
          </w:p>
        </w:tc>
        <w:tc>
          <w:tcPr>
            <w:tcW w:w="6797" w:type="dxa"/>
            <w:shd w:val="clear" w:color="auto" w:fill="F3F3F3"/>
          </w:tcPr>
          <w:p w14:paraId="6ACD9CEC" w14:textId="77777777" w:rsidR="00D70415" w:rsidRPr="00D53C8D" w:rsidRDefault="00D70415" w:rsidP="0015736A">
            <w:pPr>
              <w:rPr>
                <w:rFonts w:ascii="Arial" w:hAnsi="Arial"/>
                <w:b/>
                <w:sz w:val="22"/>
              </w:rPr>
            </w:pPr>
            <w:r w:rsidRPr="00D53C8D">
              <w:rPr>
                <w:rFonts w:ascii="Arial" w:hAnsi="Arial"/>
                <w:b/>
                <w:sz w:val="22"/>
              </w:rPr>
              <w:t>Significado</w:t>
            </w:r>
          </w:p>
        </w:tc>
      </w:tr>
      <w:tr w:rsidR="00D70415" w14:paraId="17C63D8A" w14:textId="77777777" w:rsidTr="00184948">
        <w:tc>
          <w:tcPr>
            <w:tcW w:w="2263" w:type="dxa"/>
          </w:tcPr>
          <w:p w14:paraId="358809CC" w14:textId="77777777" w:rsidR="00D70415" w:rsidRDefault="00D70415" w:rsidP="00FE0E0C">
            <w:pPr>
              <w:ind w:firstLine="0"/>
              <w:jc w:val="center"/>
            </w:pPr>
            <w:r>
              <w:t>Artefato</w:t>
            </w:r>
          </w:p>
        </w:tc>
        <w:tc>
          <w:tcPr>
            <w:tcW w:w="6797" w:type="dxa"/>
          </w:tcPr>
          <w:p w14:paraId="3EECA6C2" w14:textId="77777777" w:rsidR="00D70415" w:rsidRPr="007A7A2A" w:rsidRDefault="00D70415" w:rsidP="00C8588E">
            <w:pPr>
              <w:ind w:firstLine="0"/>
            </w:pPr>
            <w:r>
              <w:t>É um produto que contém i</w:t>
            </w:r>
            <w:r w:rsidRPr="007A7A2A">
              <w:t xml:space="preserve">nformação estruturada que é produzida, modificada ou utilizada </w:t>
            </w:r>
            <w:r>
              <w:t>durante o desenvolvimento</w:t>
            </w:r>
            <w:r w:rsidRPr="007A7A2A">
              <w:t xml:space="preserve">. </w:t>
            </w:r>
            <w:r>
              <w:t>É</w:t>
            </w:r>
            <w:r w:rsidRPr="007A7A2A">
              <w:t xml:space="preserve"> sujeito a controle de versão. Um artefato pode ser um modelo, um elemento do modelo, um documento ou arquivos do código fonte da aplicação.</w:t>
            </w:r>
          </w:p>
        </w:tc>
      </w:tr>
      <w:tr w:rsidR="00534B20" w14:paraId="38C45D31" w14:textId="77777777" w:rsidTr="00184948">
        <w:tc>
          <w:tcPr>
            <w:tcW w:w="2263" w:type="dxa"/>
          </w:tcPr>
          <w:p w14:paraId="5FE49FD0" w14:textId="6A5A2BC0" w:rsidR="00534B20" w:rsidRDefault="00534B20" w:rsidP="00FE0E0C">
            <w:pPr>
              <w:ind w:firstLine="0"/>
              <w:jc w:val="center"/>
            </w:pPr>
            <w:proofErr w:type="spellStart"/>
            <w:r>
              <w:t>Discord</w:t>
            </w:r>
            <w:proofErr w:type="spellEnd"/>
          </w:p>
        </w:tc>
        <w:tc>
          <w:tcPr>
            <w:tcW w:w="6797" w:type="dxa"/>
          </w:tcPr>
          <w:p w14:paraId="60D3CF4B" w14:textId="6A844A99" w:rsidR="00534B20" w:rsidRDefault="00534B20" w:rsidP="00C8588E">
            <w:pPr>
              <w:ind w:firstLine="0"/>
            </w:pPr>
            <w:r>
              <w:t>Um ambiente de comunicação para reuniões e para construção de projetos integrados, podendo ser usado para mandar código e para compartilhar a tela em reuniões.</w:t>
            </w:r>
          </w:p>
        </w:tc>
      </w:tr>
      <w:tr w:rsidR="00D70415" w14:paraId="15301FE7" w14:textId="77777777" w:rsidTr="00184948">
        <w:tc>
          <w:tcPr>
            <w:tcW w:w="2263" w:type="dxa"/>
          </w:tcPr>
          <w:p w14:paraId="2B33A18A" w14:textId="77777777" w:rsidR="00D70415" w:rsidRDefault="00D70415" w:rsidP="00FE0E0C">
            <w:pPr>
              <w:ind w:firstLine="0"/>
              <w:jc w:val="center"/>
            </w:pPr>
            <w:r>
              <w:t>Escopo do Projeto</w:t>
            </w:r>
          </w:p>
        </w:tc>
        <w:tc>
          <w:tcPr>
            <w:tcW w:w="6797" w:type="dxa"/>
          </w:tcPr>
          <w:p w14:paraId="76C8ECC4" w14:textId="77777777" w:rsidR="00D70415" w:rsidRPr="009114D7" w:rsidRDefault="009114D7" w:rsidP="00C8588E">
            <w:pPr>
              <w:ind w:firstLine="0"/>
            </w:pPr>
            <w:r>
              <w:t>É</w:t>
            </w:r>
            <w:r w:rsidRPr="009114D7">
              <w:t xml:space="preserve"> a profundidade e amplitude do trabalho com vistas a alcançar o objetivo do projeto (definido em função do tempo e recursos disponíveis). O escopo deve especificar quais as ações que devem ser executadas e quais produtos </w:t>
            </w:r>
            <w:r>
              <w:t>devem ser entregues</w:t>
            </w:r>
            <w:r w:rsidRPr="009114D7">
              <w:t>, a fim de se alcançar os objetivos esperados.</w:t>
            </w:r>
          </w:p>
        </w:tc>
      </w:tr>
      <w:tr w:rsidR="00534B20" w14:paraId="328D0A14" w14:textId="77777777" w:rsidTr="00184948">
        <w:tc>
          <w:tcPr>
            <w:tcW w:w="2263" w:type="dxa"/>
          </w:tcPr>
          <w:p w14:paraId="3AAE3880" w14:textId="4D2FDACD" w:rsidR="00534B20" w:rsidRDefault="00534B20" w:rsidP="00FE0E0C">
            <w:pPr>
              <w:ind w:firstLine="0"/>
              <w:jc w:val="center"/>
            </w:pPr>
            <w:proofErr w:type="spellStart"/>
            <w:r>
              <w:t>Github</w:t>
            </w:r>
            <w:proofErr w:type="spellEnd"/>
          </w:p>
        </w:tc>
        <w:tc>
          <w:tcPr>
            <w:tcW w:w="6797" w:type="dxa"/>
          </w:tcPr>
          <w:p w14:paraId="48BA6A4E" w14:textId="6E99C450" w:rsidR="00534B20" w:rsidRDefault="00534B20" w:rsidP="00C8588E">
            <w:pPr>
              <w:ind w:firstLine="0"/>
            </w:pPr>
            <w:r>
              <w:t xml:space="preserve">O </w:t>
            </w:r>
            <w:proofErr w:type="spellStart"/>
            <w:r>
              <w:t>Github</w:t>
            </w:r>
            <w:proofErr w:type="spellEnd"/>
            <w:r>
              <w:t xml:space="preserve"> é uma plataforma que facilita o versionamento de códigos fontes e arquivos utilizando-se do </w:t>
            </w:r>
            <w:proofErr w:type="spellStart"/>
            <w:r>
              <w:t>Git</w:t>
            </w:r>
            <w:proofErr w:type="spellEnd"/>
            <w:r>
              <w:t xml:space="preserve">, permitindo também o trabalho em equipe com a utilização de </w:t>
            </w:r>
            <w:proofErr w:type="spellStart"/>
            <w:r>
              <w:t>branchs</w:t>
            </w:r>
            <w:proofErr w:type="spellEnd"/>
            <w:r>
              <w:t xml:space="preserve"> e contribuições em código dos colaboradores.</w:t>
            </w:r>
          </w:p>
        </w:tc>
      </w:tr>
      <w:tr w:rsidR="00D70415" w14:paraId="00683AD8" w14:textId="77777777" w:rsidTr="00184948">
        <w:tc>
          <w:tcPr>
            <w:tcW w:w="2263" w:type="dxa"/>
          </w:tcPr>
          <w:p w14:paraId="7244AEC4" w14:textId="77777777" w:rsidR="00D70415" w:rsidRDefault="00D70415" w:rsidP="00FE0E0C">
            <w:pPr>
              <w:ind w:firstLine="0"/>
              <w:jc w:val="center"/>
            </w:pPr>
            <w:r>
              <w:t>Iteração</w:t>
            </w:r>
          </w:p>
        </w:tc>
        <w:tc>
          <w:tcPr>
            <w:tcW w:w="6797" w:type="dxa"/>
          </w:tcPr>
          <w:p w14:paraId="4FF18AD7" w14:textId="77777777" w:rsidR="00D70415" w:rsidRPr="000A5CC4" w:rsidRDefault="00D70415" w:rsidP="00C8588E">
            <w:pPr>
              <w:ind w:firstLine="0"/>
            </w:pPr>
            <w:r>
              <w:t>É o conjunto d</w:t>
            </w:r>
            <w:r w:rsidRPr="000A5CC4">
              <w:t>as atividades de desenvolvimento que levam a</w:t>
            </w:r>
            <w:r>
              <w:t xml:space="preserve"> um</w:t>
            </w:r>
            <w:r w:rsidRPr="000A5CC4">
              <w:t xml:space="preserve"> </w:t>
            </w:r>
            <w:r w:rsidRPr="000A5CC4">
              <w:rPr>
                <w:i/>
              </w:rPr>
              <w:t>release</w:t>
            </w:r>
            <w:r w:rsidRPr="000A5CC4">
              <w:t xml:space="preserve"> de um produto, junto com qualquer outro elemento periférico necessário para utilizar esse release.</w:t>
            </w:r>
          </w:p>
        </w:tc>
      </w:tr>
      <w:tr w:rsidR="00D70415" w14:paraId="18AE305F" w14:textId="77777777" w:rsidTr="00184948">
        <w:tc>
          <w:tcPr>
            <w:tcW w:w="2263" w:type="dxa"/>
          </w:tcPr>
          <w:p w14:paraId="39A610B0" w14:textId="77777777" w:rsidR="00D70415" w:rsidRDefault="00D70415" w:rsidP="00FE0E0C">
            <w:pPr>
              <w:ind w:firstLine="0"/>
              <w:jc w:val="center"/>
            </w:pPr>
            <w:r>
              <w:t>Métrica</w:t>
            </w:r>
          </w:p>
        </w:tc>
        <w:tc>
          <w:tcPr>
            <w:tcW w:w="6797" w:type="dxa"/>
          </w:tcPr>
          <w:p w14:paraId="32DB0DD3" w14:textId="77777777" w:rsidR="00D70415" w:rsidRPr="007A26E5" w:rsidRDefault="00D70415" w:rsidP="00C8588E">
            <w:pPr>
              <w:ind w:firstLine="0"/>
            </w:pPr>
            <w:r>
              <w:t>S</w:t>
            </w:r>
            <w:r w:rsidRPr="007A26E5">
              <w:t>ão números utilizados como uma medida do padrão de qualidade para comparar diferentes itens ou períodos de tempo</w:t>
            </w:r>
            <w:r>
              <w:t xml:space="preserve"> no projeto</w:t>
            </w:r>
            <w:r w:rsidRPr="007A26E5">
              <w:t>.</w:t>
            </w:r>
            <w:r>
              <w:t xml:space="preserve"> S</w:t>
            </w:r>
            <w:r w:rsidRPr="007A26E5">
              <w:t xml:space="preserve">ão efetuadas principalmente para ter o controle de um projeto e, </w:t>
            </w:r>
            <w:r>
              <w:t>consequentemente</w:t>
            </w:r>
            <w:r w:rsidRPr="007A26E5">
              <w:t>, gerenciá-lo.</w:t>
            </w:r>
          </w:p>
        </w:tc>
      </w:tr>
      <w:tr w:rsidR="0049740D" w14:paraId="32EE2AA4" w14:textId="77777777" w:rsidTr="00184948">
        <w:tc>
          <w:tcPr>
            <w:tcW w:w="2263" w:type="dxa"/>
          </w:tcPr>
          <w:p w14:paraId="573AD3B3" w14:textId="0FF0DC49" w:rsidR="0049740D" w:rsidRDefault="0049740D" w:rsidP="00FE0E0C">
            <w:pPr>
              <w:ind w:firstLine="0"/>
              <w:jc w:val="center"/>
            </w:pPr>
            <w:r>
              <w:t>Movesets</w:t>
            </w:r>
          </w:p>
        </w:tc>
        <w:tc>
          <w:tcPr>
            <w:tcW w:w="6797" w:type="dxa"/>
          </w:tcPr>
          <w:p w14:paraId="06D84C27" w14:textId="51D36B47" w:rsidR="0049740D" w:rsidRDefault="0049740D" w:rsidP="00C8588E">
            <w:pPr>
              <w:ind w:firstLine="0"/>
            </w:pPr>
            <w:r>
              <w:t>Conjunto de movimentos que um personagem pode performar.</w:t>
            </w:r>
          </w:p>
        </w:tc>
      </w:tr>
      <w:tr w:rsidR="00D70415" w14:paraId="699FF02B" w14:textId="77777777" w:rsidTr="00184948">
        <w:tc>
          <w:tcPr>
            <w:tcW w:w="2263" w:type="dxa"/>
          </w:tcPr>
          <w:p w14:paraId="6D826262" w14:textId="77777777" w:rsidR="00D70415" w:rsidRDefault="00D70415" w:rsidP="00FE0E0C">
            <w:pPr>
              <w:ind w:firstLine="0"/>
              <w:jc w:val="center"/>
            </w:pPr>
            <w:r>
              <w:t>Release</w:t>
            </w:r>
          </w:p>
        </w:tc>
        <w:tc>
          <w:tcPr>
            <w:tcW w:w="6797" w:type="dxa"/>
          </w:tcPr>
          <w:p w14:paraId="3E053A72" w14:textId="77777777" w:rsidR="00D70415" w:rsidRDefault="00D70415" w:rsidP="00C8588E">
            <w:pPr>
              <w:ind w:firstLine="0"/>
            </w:pPr>
            <w:r>
              <w:t>É toda</w:t>
            </w:r>
            <w:r w:rsidRPr="000A5CC4">
              <w:t xml:space="preserve"> versão</w:t>
            </w:r>
            <w:r>
              <w:t xml:space="preserve"> estável e executável do software.</w:t>
            </w:r>
          </w:p>
        </w:tc>
      </w:tr>
      <w:tr w:rsidR="00D70415" w14:paraId="0BE39BA4" w14:textId="77777777" w:rsidTr="00184948">
        <w:tc>
          <w:tcPr>
            <w:tcW w:w="2263" w:type="dxa"/>
          </w:tcPr>
          <w:p w14:paraId="37CD89C6" w14:textId="77777777" w:rsidR="00D70415" w:rsidRDefault="00D70415" w:rsidP="00FE0E0C">
            <w:pPr>
              <w:ind w:firstLine="0"/>
              <w:jc w:val="center"/>
            </w:pPr>
            <w:r>
              <w:t>Risco</w:t>
            </w:r>
          </w:p>
        </w:tc>
        <w:tc>
          <w:tcPr>
            <w:tcW w:w="6797" w:type="dxa"/>
          </w:tcPr>
          <w:p w14:paraId="632B36D6" w14:textId="77777777" w:rsidR="00D70415" w:rsidRPr="00074D39" w:rsidRDefault="00D70415" w:rsidP="00C8588E">
            <w:pPr>
              <w:ind w:firstLine="0"/>
            </w:pPr>
            <w:r w:rsidRPr="00074D39">
              <w:t>Um risco é tudo o que possa atrapalhar ou facilitar o sucesso</w:t>
            </w:r>
            <w:r>
              <w:t xml:space="preserve"> do projeto, mas que</w:t>
            </w:r>
            <w:r w:rsidRPr="00074D39">
              <w:t>, no momento, é desconhecido ou indeterminado.</w:t>
            </w:r>
          </w:p>
        </w:tc>
      </w:tr>
      <w:tr w:rsidR="00D70415" w14:paraId="51C1D460" w14:textId="77777777" w:rsidTr="00184948">
        <w:tc>
          <w:tcPr>
            <w:tcW w:w="2263" w:type="dxa"/>
          </w:tcPr>
          <w:p w14:paraId="35D6ABA2" w14:textId="77777777" w:rsidR="00D70415" w:rsidRDefault="00D70415" w:rsidP="00FE0E0C">
            <w:pPr>
              <w:ind w:firstLine="0"/>
              <w:jc w:val="center"/>
            </w:pPr>
            <w:r>
              <w:lastRenderedPageBreak/>
              <w:t>Stakeholder</w:t>
            </w:r>
          </w:p>
        </w:tc>
        <w:tc>
          <w:tcPr>
            <w:tcW w:w="6797" w:type="dxa"/>
          </w:tcPr>
          <w:p w14:paraId="07834384" w14:textId="77777777" w:rsidR="00D70415" w:rsidRDefault="00D70415" w:rsidP="00C8588E">
            <w:pPr>
              <w:ind w:firstLine="0"/>
            </w:pPr>
            <w:r>
              <w:t>É qualquer pessoa ou organização que esteja ativamente envolvida no projeto, ou cujos interesses podem ser afetados de forma positiva ou negativa pela execução ou término do projeto.</w:t>
            </w:r>
          </w:p>
        </w:tc>
      </w:tr>
      <w:tr w:rsidR="002E17AC" w14:paraId="0AAA2177" w14:textId="77777777" w:rsidTr="00FE0E0C">
        <w:tc>
          <w:tcPr>
            <w:tcW w:w="2263" w:type="dxa"/>
            <w:tcBorders>
              <w:bottom w:val="single" w:sz="4" w:space="0" w:color="auto"/>
            </w:tcBorders>
          </w:tcPr>
          <w:p w14:paraId="58FE9614" w14:textId="316AF4E3" w:rsidR="002E17AC" w:rsidRDefault="002E17AC" w:rsidP="00FE0E0C">
            <w:pPr>
              <w:ind w:firstLine="0"/>
              <w:jc w:val="center"/>
            </w:pPr>
            <w:r>
              <w:t xml:space="preserve">Visual Studio </w:t>
            </w:r>
            <w:proofErr w:type="spellStart"/>
            <w:r>
              <w:t>Code</w:t>
            </w:r>
            <w:proofErr w:type="spellEnd"/>
          </w:p>
        </w:tc>
        <w:tc>
          <w:tcPr>
            <w:tcW w:w="6797" w:type="dxa"/>
          </w:tcPr>
          <w:p w14:paraId="39D06471" w14:textId="60F07EA0" w:rsidR="002E17AC" w:rsidRDefault="002E17AC" w:rsidP="00C8588E">
            <w:pPr>
              <w:ind w:firstLine="0"/>
            </w:pPr>
            <w:r>
              <w:t xml:space="preserve">Um editor de código que facilita a integração de equipes de trabalho no </w:t>
            </w:r>
            <w:proofErr w:type="spellStart"/>
            <w:r>
              <w:t>Github</w:t>
            </w:r>
            <w:proofErr w:type="spellEnd"/>
            <w:r>
              <w:t xml:space="preserve"> e também é um ambiente muito bom para avaliação e construção de código.</w:t>
            </w:r>
          </w:p>
        </w:tc>
      </w:tr>
    </w:tbl>
    <w:p w14:paraId="1B5E3D18" w14:textId="77777777" w:rsidR="00A44F28" w:rsidRPr="00D53C8D" w:rsidRDefault="00A44F28" w:rsidP="00715F8C">
      <w:pPr>
        <w:ind w:firstLine="0"/>
      </w:pPr>
    </w:p>
    <w:p w14:paraId="7896BC65" w14:textId="77777777" w:rsidR="00D70415" w:rsidRDefault="00D70415" w:rsidP="00347967">
      <w:pPr>
        <w:pStyle w:val="Ttulo1"/>
        <w:spacing w:before="360"/>
      </w:pPr>
      <w:bookmarkStart w:id="35" w:name="_Toc127621339"/>
      <w:bookmarkStart w:id="36" w:name="_Toc133148783"/>
      <w:r>
        <w:t>Referências</w:t>
      </w:r>
      <w:bookmarkEnd w:id="35"/>
      <w:bookmarkEnd w:id="36"/>
    </w:p>
    <w:p w14:paraId="33811827" w14:textId="4DC63E9A" w:rsidR="00D70415" w:rsidRDefault="00000000" w:rsidP="000C01E2">
      <w:pPr>
        <w:pStyle w:val="PargrafodaLista"/>
        <w:numPr>
          <w:ilvl w:val="0"/>
          <w:numId w:val="33"/>
        </w:numPr>
      </w:pPr>
      <w:hyperlink r:id="rId17" w:history="1">
        <w:r w:rsidR="000C01E2" w:rsidRPr="007B6CAC">
          <w:rPr>
            <w:rStyle w:val="Hyperlink"/>
          </w:rPr>
          <w:t>https://medium.com/contexto-delimitado/o-modelo-em-espiral-de-boehm-ed1d85b7df</w:t>
        </w:r>
      </w:hyperlink>
    </w:p>
    <w:p w14:paraId="2154DAF9" w14:textId="77777777" w:rsidR="00C177B7" w:rsidRDefault="00000000" w:rsidP="00C177B7">
      <w:pPr>
        <w:pStyle w:val="PargrafodaLista"/>
        <w:numPr>
          <w:ilvl w:val="0"/>
          <w:numId w:val="33"/>
        </w:numPr>
      </w:pPr>
      <w:hyperlink r:id="rId18" w:history="1">
        <w:r w:rsidR="000C01E2" w:rsidRPr="007B6CAC">
          <w:rPr>
            <w:rStyle w:val="Hyperlink"/>
          </w:rPr>
          <w:t>https://medium.com/contexto-delimitado/o-modelo-incremental-b41fc06cac04</w:t>
        </w:r>
      </w:hyperlink>
    </w:p>
    <w:p w14:paraId="7A884CC8" w14:textId="32F890D8" w:rsidR="007A4967" w:rsidRPr="00D70415" w:rsidRDefault="00000000" w:rsidP="00D70415">
      <w:pPr>
        <w:pStyle w:val="PargrafodaLista"/>
        <w:numPr>
          <w:ilvl w:val="0"/>
          <w:numId w:val="33"/>
        </w:numPr>
      </w:pPr>
      <w:hyperlink r:id="rId19" w:history="1">
        <w:r w:rsidR="00C177B7" w:rsidRPr="007B6CAC">
          <w:rPr>
            <w:rStyle w:val="Hyperlink"/>
          </w:rPr>
          <w:t>https://www.tce.pe.gov.br/cti/metodologia/mds_tce.html</w:t>
        </w:r>
      </w:hyperlink>
    </w:p>
    <w:sectPr w:rsidR="007A4967" w:rsidRPr="00D70415">
      <w:headerReference w:type="default" r:id="rId20"/>
      <w:footerReference w:type="default" r:id="rId21"/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EECE2" w14:textId="77777777" w:rsidR="004F6F6D" w:rsidRDefault="004F6F6D">
      <w:r>
        <w:separator/>
      </w:r>
    </w:p>
  </w:endnote>
  <w:endnote w:type="continuationSeparator" w:id="0">
    <w:p w14:paraId="22F34B52" w14:textId="77777777" w:rsidR="004F6F6D" w:rsidRDefault="004F6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D6445D" w14:paraId="5B4A52AB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777F121A" w14:textId="77777777" w:rsidR="00D6445D" w:rsidRDefault="00D6445D">
          <w:pPr>
            <w:pStyle w:val="Rodap"/>
            <w:rPr>
              <w:snapToGrid w:val="0"/>
              <w:lang w:eastAsia="en-US"/>
            </w:rPr>
          </w:pPr>
          <w:r>
            <w:t>Plano de Gerenciamento de Projeto</w:t>
          </w:r>
        </w:p>
        <w:p w14:paraId="60E662E8" w14:textId="77777777" w:rsidR="00D6445D" w:rsidRDefault="00D6445D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Documento6</w:t>
          </w:r>
          <w:r>
            <w:rPr>
              <w:snapToGrid w:val="0"/>
              <w:lang w:eastAsia="en-US"/>
            </w:rPr>
            <w:fldChar w:fldCharType="end"/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016D5B0A" w14:textId="77777777" w:rsidR="00D6445D" w:rsidRDefault="00D6445D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  <w:tr w:rsidR="00D6445D" w14:paraId="49F36F2C" w14:textId="77777777">
      <w:trPr>
        <w:cantSplit/>
        <w:trHeight w:val="367"/>
      </w:trPr>
      <w:tc>
        <w:tcPr>
          <w:tcW w:w="4503" w:type="dxa"/>
          <w:vMerge/>
        </w:tcPr>
        <w:p w14:paraId="4D524143" w14:textId="77777777" w:rsidR="00D6445D" w:rsidRDefault="00D6445D">
          <w:pPr>
            <w:pStyle w:val="Rodap"/>
          </w:pPr>
        </w:p>
      </w:tc>
      <w:tc>
        <w:tcPr>
          <w:tcW w:w="4783" w:type="dxa"/>
          <w:vAlign w:val="bottom"/>
        </w:tcPr>
        <w:p w14:paraId="679E9628" w14:textId="0B7383D6" w:rsidR="00D6445D" w:rsidRDefault="00D6445D">
          <w:pPr>
            <w:pStyle w:val="Rodap"/>
            <w:jc w:val="right"/>
          </w:pPr>
          <w:r>
            <w:t xml:space="preserve">Última Atualização: </w:t>
          </w:r>
          <w:fldSimple w:instr=" SAVEDATE  \* MERGEFORMAT ">
            <w:r w:rsidR="00F87B4A">
              <w:rPr>
                <w:noProof/>
              </w:rPr>
              <w:t>22/04/2023 23:55:00</w:t>
            </w:r>
          </w:fldSimple>
          <w:r>
            <w:t>h</w:t>
          </w:r>
        </w:p>
      </w:tc>
    </w:tr>
  </w:tbl>
  <w:p w14:paraId="1AFCC161" w14:textId="77777777" w:rsidR="00D6445D" w:rsidRDefault="00D6445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D6445D" w14:paraId="4FBC147E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76DE10DA" w14:textId="77777777" w:rsidR="00D6445D" w:rsidRDefault="00D6445D">
          <w:pPr>
            <w:pStyle w:val="Rodap"/>
            <w:rPr>
              <w:snapToGrid w:val="0"/>
              <w:lang w:eastAsia="en-US"/>
            </w:rPr>
          </w:pPr>
          <w:r>
            <w:t>Plano de Gerenciamento de Projeto</w:t>
          </w:r>
        </w:p>
        <w:p w14:paraId="4039848A" w14:textId="77777777" w:rsidR="00D6445D" w:rsidRDefault="00D6445D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Documento6</w:t>
          </w:r>
          <w:r>
            <w:rPr>
              <w:snapToGrid w:val="0"/>
              <w:lang w:eastAsia="en-US"/>
            </w:rPr>
            <w:fldChar w:fldCharType="end"/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799E7A05" w14:textId="77777777" w:rsidR="00D6445D" w:rsidRDefault="00D6445D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12</w:t>
          </w:r>
          <w:r>
            <w:rPr>
              <w:rStyle w:val="Nmerodepgina"/>
            </w:rPr>
            <w:fldChar w:fldCharType="end"/>
          </w:r>
        </w:p>
      </w:tc>
    </w:tr>
    <w:tr w:rsidR="00D6445D" w14:paraId="55E2D48A" w14:textId="77777777">
      <w:trPr>
        <w:cantSplit/>
        <w:trHeight w:val="367"/>
      </w:trPr>
      <w:tc>
        <w:tcPr>
          <w:tcW w:w="4503" w:type="dxa"/>
          <w:vMerge/>
        </w:tcPr>
        <w:p w14:paraId="7D6AF738" w14:textId="77777777" w:rsidR="00D6445D" w:rsidRDefault="00D6445D">
          <w:pPr>
            <w:pStyle w:val="Rodap"/>
          </w:pPr>
        </w:p>
      </w:tc>
      <w:tc>
        <w:tcPr>
          <w:tcW w:w="4783" w:type="dxa"/>
          <w:vAlign w:val="bottom"/>
        </w:tcPr>
        <w:p w14:paraId="0B9B0A32" w14:textId="231C3537" w:rsidR="00D6445D" w:rsidRDefault="00D6445D">
          <w:pPr>
            <w:pStyle w:val="Rodap"/>
            <w:jc w:val="right"/>
          </w:pPr>
          <w:r>
            <w:t xml:space="preserve">Última Atualização: </w:t>
          </w:r>
          <w:fldSimple w:instr=" SAVEDATE  \* MERGEFORMAT ">
            <w:r w:rsidR="00F87B4A">
              <w:rPr>
                <w:noProof/>
              </w:rPr>
              <w:t>22/04/2023 23:55:00</w:t>
            </w:r>
          </w:fldSimple>
          <w:r>
            <w:t>h</w:t>
          </w:r>
        </w:p>
      </w:tc>
    </w:tr>
  </w:tbl>
  <w:p w14:paraId="7A008AB2" w14:textId="77777777" w:rsidR="00D6445D" w:rsidRDefault="00D644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51717" w14:textId="77777777" w:rsidR="004F6F6D" w:rsidRDefault="004F6F6D">
      <w:r>
        <w:separator/>
      </w:r>
    </w:p>
  </w:footnote>
  <w:footnote w:type="continuationSeparator" w:id="0">
    <w:p w14:paraId="17C245A2" w14:textId="77777777" w:rsidR="004F6F6D" w:rsidRDefault="004F6F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412F6" w14:textId="77777777" w:rsidR="00D6445D" w:rsidRDefault="00D6445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0D692" w14:textId="77777777" w:rsidR="00D6445D" w:rsidRDefault="00D6445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67AA4D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F7538D3"/>
    <w:multiLevelType w:val="hybridMultilevel"/>
    <w:tmpl w:val="89B096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F31EB"/>
    <w:multiLevelType w:val="hybridMultilevel"/>
    <w:tmpl w:val="97ECE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B2054DF"/>
    <w:multiLevelType w:val="hybridMultilevel"/>
    <w:tmpl w:val="6B367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300D8E"/>
    <w:multiLevelType w:val="hybridMultilevel"/>
    <w:tmpl w:val="7F207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14B00DC"/>
    <w:multiLevelType w:val="hybridMultilevel"/>
    <w:tmpl w:val="5D32C5C4"/>
    <w:lvl w:ilvl="0" w:tplc="1D640AF4">
      <w:start w:val="1"/>
      <w:numFmt w:val="bullet"/>
      <w:lvlText w:val=""/>
      <w:lvlJc w:val="left"/>
      <w:pPr>
        <w:tabs>
          <w:tab w:val="num" w:pos="113"/>
        </w:tabs>
        <w:ind w:left="284" w:hanging="22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813FF"/>
    <w:multiLevelType w:val="hybridMultilevel"/>
    <w:tmpl w:val="991EC3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E32727"/>
    <w:multiLevelType w:val="hybridMultilevel"/>
    <w:tmpl w:val="7CA68630"/>
    <w:lvl w:ilvl="0" w:tplc="0416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78F3EFD"/>
    <w:multiLevelType w:val="multilevel"/>
    <w:tmpl w:val="335CCE9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E1B6944"/>
    <w:multiLevelType w:val="hybridMultilevel"/>
    <w:tmpl w:val="4DF2AB70"/>
    <w:lvl w:ilvl="0" w:tplc="1D640AF4">
      <w:start w:val="1"/>
      <w:numFmt w:val="bullet"/>
      <w:lvlText w:val=""/>
      <w:lvlJc w:val="left"/>
      <w:pPr>
        <w:tabs>
          <w:tab w:val="num" w:pos="113"/>
        </w:tabs>
        <w:ind w:left="284" w:hanging="22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1031131">
    <w:abstractNumId w:val="11"/>
  </w:num>
  <w:num w:numId="2" w16cid:durableId="549616235">
    <w:abstractNumId w:val="18"/>
  </w:num>
  <w:num w:numId="3" w16cid:durableId="2011908740">
    <w:abstractNumId w:val="8"/>
  </w:num>
  <w:num w:numId="4" w16cid:durableId="73741296">
    <w:abstractNumId w:val="7"/>
  </w:num>
  <w:num w:numId="5" w16cid:durableId="526993728">
    <w:abstractNumId w:val="23"/>
  </w:num>
  <w:num w:numId="6" w16cid:durableId="726951622">
    <w:abstractNumId w:val="1"/>
  </w:num>
  <w:num w:numId="7" w16cid:durableId="1211724286">
    <w:abstractNumId w:val="17"/>
  </w:num>
  <w:num w:numId="8" w16cid:durableId="703561317">
    <w:abstractNumId w:val="4"/>
  </w:num>
  <w:num w:numId="9" w16cid:durableId="1464499847">
    <w:abstractNumId w:val="25"/>
  </w:num>
  <w:num w:numId="10" w16cid:durableId="1820921034">
    <w:abstractNumId w:val="13"/>
  </w:num>
  <w:num w:numId="11" w16cid:durableId="971055801">
    <w:abstractNumId w:val="20"/>
  </w:num>
  <w:num w:numId="12" w16cid:durableId="1740858218">
    <w:abstractNumId w:val="24"/>
  </w:num>
  <w:num w:numId="13" w16cid:durableId="1974091793">
    <w:abstractNumId w:val="0"/>
  </w:num>
  <w:num w:numId="14" w16cid:durableId="1102532019">
    <w:abstractNumId w:val="12"/>
  </w:num>
  <w:num w:numId="15" w16cid:durableId="1046956218">
    <w:abstractNumId w:val="19"/>
  </w:num>
  <w:num w:numId="16" w16cid:durableId="853763625">
    <w:abstractNumId w:val="3"/>
  </w:num>
  <w:num w:numId="17" w16cid:durableId="556823274">
    <w:abstractNumId w:val="2"/>
  </w:num>
  <w:num w:numId="18" w16cid:durableId="201796047">
    <w:abstractNumId w:val="2"/>
  </w:num>
  <w:num w:numId="19" w16cid:durableId="1070228283">
    <w:abstractNumId w:val="2"/>
  </w:num>
  <w:num w:numId="20" w16cid:durableId="2031177618">
    <w:abstractNumId w:val="2"/>
  </w:num>
  <w:num w:numId="21" w16cid:durableId="916860816">
    <w:abstractNumId w:val="2"/>
  </w:num>
  <w:num w:numId="22" w16cid:durableId="1563908063">
    <w:abstractNumId w:val="21"/>
  </w:num>
  <w:num w:numId="23" w16cid:durableId="1663199916">
    <w:abstractNumId w:val="14"/>
  </w:num>
  <w:num w:numId="24" w16cid:durableId="1796944800">
    <w:abstractNumId w:val="22"/>
  </w:num>
  <w:num w:numId="25" w16cid:durableId="804666866">
    <w:abstractNumId w:val="11"/>
  </w:num>
  <w:num w:numId="26" w16cid:durableId="10449198">
    <w:abstractNumId w:val="11"/>
  </w:num>
  <w:num w:numId="27" w16cid:durableId="276254565">
    <w:abstractNumId w:val="11"/>
  </w:num>
  <w:num w:numId="28" w16cid:durableId="165705901">
    <w:abstractNumId w:val="11"/>
  </w:num>
  <w:num w:numId="29" w16cid:durableId="850724050">
    <w:abstractNumId w:val="11"/>
  </w:num>
  <w:num w:numId="30" w16cid:durableId="1802308124">
    <w:abstractNumId w:val="11"/>
  </w:num>
  <w:num w:numId="31" w16cid:durableId="185943162">
    <w:abstractNumId w:val="6"/>
  </w:num>
  <w:num w:numId="32" w16cid:durableId="1945533154">
    <w:abstractNumId w:val="10"/>
  </w:num>
  <w:num w:numId="33" w16cid:durableId="1849564742">
    <w:abstractNumId w:val="15"/>
  </w:num>
  <w:num w:numId="34" w16cid:durableId="1166896968">
    <w:abstractNumId w:val="5"/>
  </w:num>
  <w:num w:numId="35" w16cid:durableId="1170604953">
    <w:abstractNumId w:val="16"/>
  </w:num>
  <w:num w:numId="36" w16cid:durableId="9428099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D2"/>
    <w:rsid w:val="00016EA5"/>
    <w:rsid w:val="00027BC5"/>
    <w:rsid w:val="00033E17"/>
    <w:rsid w:val="000457F5"/>
    <w:rsid w:val="00045970"/>
    <w:rsid w:val="00050F9D"/>
    <w:rsid w:val="000567C5"/>
    <w:rsid w:val="00062B64"/>
    <w:rsid w:val="00074D39"/>
    <w:rsid w:val="0008221A"/>
    <w:rsid w:val="000A5CC4"/>
    <w:rsid w:val="000A64CA"/>
    <w:rsid w:val="000C01E2"/>
    <w:rsid w:val="000C347E"/>
    <w:rsid w:val="000C35F9"/>
    <w:rsid w:val="000F71D0"/>
    <w:rsid w:val="000F76D0"/>
    <w:rsid w:val="001014E3"/>
    <w:rsid w:val="001040CE"/>
    <w:rsid w:val="0010666A"/>
    <w:rsid w:val="00124CBC"/>
    <w:rsid w:val="00136013"/>
    <w:rsid w:val="00147FF2"/>
    <w:rsid w:val="0015736A"/>
    <w:rsid w:val="00157886"/>
    <w:rsid w:val="00165D29"/>
    <w:rsid w:val="00173B8B"/>
    <w:rsid w:val="00184948"/>
    <w:rsid w:val="001C2B68"/>
    <w:rsid w:val="001C3853"/>
    <w:rsid w:val="001D2160"/>
    <w:rsid w:val="001D2C16"/>
    <w:rsid w:val="001E5922"/>
    <w:rsid w:val="001F3D2C"/>
    <w:rsid w:val="0021638F"/>
    <w:rsid w:val="00220E7C"/>
    <w:rsid w:val="00221079"/>
    <w:rsid w:val="00232553"/>
    <w:rsid w:val="0024096E"/>
    <w:rsid w:val="00241592"/>
    <w:rsid w:val="00241E76"/>
    <w:rsid w:val="0024337C"/>
    <w:rsid w:val="00243965"/>
    <w:rsid w:val="00250076"/>
    <w:rsid w:val="0025220D"/>
    <w:rsid w:val="00255E8F"/>
    <w:rsid w:val="00256389"/>
    <w:rsid w:val="002702E6"/>
    <w:rsid w:val="00274CA1"/>
    <w:rsid w:val="0029551D"/>
    <w:rsid w:val="002A0EB1"/>
    <w:rsid w:val="002A5537"/>
    <w:rsid w:val="002C019C"/>
    <w:rsid w:val="002D496D"/>
    <w:rsid w:val="002E17AC"/>
    <w:rsid w:val="002E7A45"/>
    <w:rsid w:val="002F440A"/>
    <w:rsid w:val="002F604C"/>
    <w:rsid w:val="0030764C"/>
    <w:rsid w:val="00311D22"/>
    <w:rsid w:val="00313DFB"/>
    <w:rsid w:val="0032695E"/>
    <w:rsid w:val="0034052B"/>
    <w:rsid w:val="0034728D"/>
    <w:rsid w:val="00347967"/>
    <w:rsid w:val="00357E8A"/>
    <w:rsid w:val="003750EC"/>
    <w:rsid w:val="0037793F"/>
    <w:rsid w:val="00380B08"/>
    <w:rsid w:val="00392021"/>
    <w:rsid w:val="003A00FF"/>
    <w:rsid w:val="003A6C02"/>
    <w:rsid w:val="003B5514"/>
    <w:rsid w:val="003B5B3B"/>
    <w:rsid w:val="003E1930"/>
    <w:rsid w:val="003E2768"/>
    <w:rsid w:val="003E5E5A"/>
    <w:rsid w:val="003F6D45"/>
    <w:rsid w:val="00402AF5"/>
    <w:rsid w:val="0040429B"/>
    <w:rsid w:val="00431439"/>
    <w:rsid w:val="00434996"/>
    <w:rsid w:val="00434F85"/>
    <w:rsid w:val="00442702"/>
    <w:rsid w:val="00447249"/>
    <w:rsid w:val="0046700C"/>
    <w:rsid w:val="0049740D"/>
    <w:rsid w:val="004B32FC"/>
    <w:rsid w:val="004B3E53"/>
    <w:rsid w:val="004F0BD2"/>
    <w:rsid w:val="004F3809"/>
    <w:rsid w:val="004F498B"/>
    <w:rsid w:val="004F6F6D"/>
    <w:rsid w:val="00505C99"/>
    <w:rsid w:val="00522190"/>
    <w:rsid w:val="00534B20"/>
    <w:rsid w:val="0054637B"/>
    <w:rsid w:val="005620CC"/>
    <w:rsid w:val="00581872"/>
    <w:rsid w:val="0059735F"/>
    <w:rsid w:val="005B3014"/>
    <w:rsid w:val="005B58BF"/>
    <w:rsid w:val="005B5B5A"/>
    <w:rsid w:val="005B6873"/>
    <w:rsid w:val="005C1223"/>
    <w:rsid w:val="005C3099"/>
    <w:rsid w:val="005C5C84"/>
    <w:rsid w:val="005D2587"/>
    <w:rsid w:val="005E0027"/>
    <w:rsid w:val="005E076E"/>
    <w:rsid w:val="005E64CA"/>
    <w:rsid w:val="00611D72"/>
    <w:rsid w:val="00621A09"/>
    <w:rsid w:val="00634567"/>
    <w:rsid w:val="00656D0A"/>
    <w:rsid w:val="00657975"/>
    <w:rsid w:val="00664D85"/>
    <w:rsid w:val="00670ED0"/>
    <w:rsid w:val="0068085E"/>
    <w:rsid w:val="006877CE"/>
    <w:rsid w:val="006A134E"/>
    <w:rsid w:val="006A3F1A"/>
    <w:rsid w:val="006A48EE"/>
    <w:rsid w:val="006B6327"/>
    <w:rsid w:val="006C5D0C"/>
    <w:rsid w:val="006E35D6"/>
    <w:rsid w:val="006E7B9C"/>
    <w:rsid w:val="006F4305"/>
    <w:rsid w:val="00710C71"/>
    <w:rsid w:val="007152A3"/>
    <w:rsid w:val="00715F8C"/>
    <w:rsid w:val="00722E25"/>
    <w:rsid w:val="00731634"/>
    <w:rsid w:val="00734134"/>
    <w:rsid w:val="00743A33"/>
    <w:rsid w:val="00752BCE"/>
    <w:rsid w:val="00752FF3"/>
    <w:rsid w:val="00762970"/>
    <w:rsid w:val="0076501A"/>
    <w:rsid w:val="00776AEF"/>
    <w:rsid w:val="007814B1"/>
    <w:rsid w:val="00785C91"/>
    <w:rsid w:val="00791FA8"/>
    <w:rsid w:val="007A14A5"/>
    <w:rsid w:val="007A186C"/>
    <w:rsid w:val="007A26E5"/>
    <w:rsid w:val="007A4967"/>
    <w:rsid w:val="007A7A2A"/>
    <w:rsid w:val="007B4726"/>
    <w:rsid w:val="007B4EC0"/>
    <w:rsid w:val="00823F34"/>
    <w:rsid w:val="008311F7"/>
    <w:rsid w:val="008323F4"/>
    <w:rsid w:val="0084201C"/>
    <w:rsid w:val="00845FEA"/>
    <w:rsid w:val="00857FDC"/>
    <w:rsid w:val="0087382A"/>
    <w:rsid w:val="00876DF9"/>
    <w:rsid w:val="008876C3"/>
    <w:rsid w:val="00887D42"/>
    <w:rsid w:val="00887E94"/>
    <w:rsid w:val="008B38C9"/>
    <w:rsid w:val="008E121F"/>
    <w:rsid w:val="008E5300"/>
    <w:rsid w:val="00903479"/>
    <w:rsid w:val="009114D7"/>
    <w:rsid w:val="00925C9E"/>
    <w:rsid w:val="009267C1"/>
    <w:rsid w:val="009434E2"/>
    <w:rsid w:val="009550E9"/>
    <w:rsid w:val="00981BBA"/>
    <w:rsid w:val="00990177"/>
    <w:rsid w:val="009A38C2"/>
    <w:rsid w:val="009C6692"/>
    <w:rsid w:val="009F1A21"/>
    <w:rsid w:val="00A0706C"/>
    <w:rsid w:val="00A16F68"/>
    <w:rsid w:val="00A32B30"/>
    <w:rsid w:val="00A3360B"/>
    <w:rsid w:val="00A372F8"/>
    <w:rsid w:val="00A44F28"/>
    <w:rsid w:val="00A47040"/>
    <w:rsid w:val="00A5090C"/>
    <w:rsid w:val="00A542B3"/>
    <w:rsid w:val="00A54C48"/>
    <w:rsid w:val="00A72212"/>
    <w:rsid w:val="00A817F2"/>
    <w:rsid w:val="00A87A53"/>
    <w:rsid w:val="00A92AAB"/>
    <w:rsid w:val="00A966AC"/>
    <w:rsid w:val="00AB1C37"/>
    <w:rsid w:val="00AC159F"/>
    <w:rsid w:val="00AE1193"/>
    <w:rsid w:val="00B019CE"/>
    <w:rsid w:val="00B111E4"/>
    <w:rsid w:val="00B122FC"/>
    <w:rsid w:val="00B125A5"/>
    <w:rsid w:val="00B151BF"/>
    <w:rsid w:val="00B23BEF"/>
    <w:rsid w:val="00B23FEE"/>
    <w:rsid w:val="00B56C6F"/>
    <w:rsid w:val="00B63A76"/>
    <w:rsid w:val="00B66B91"/>
    <w:rsid w:val="00B92F27"/>
    <w:rsid w:val="00BC20E2"/>
    <w:rsid w:val="00BD28F5"/>
    <w:rsid w:val="00C0524F"/>
    <w:rsid w:val="00C119E2"/>
    <w:rsid w:val="00C177B7"/>
    <w:rsid w:val="00C376E5"/>
    <w:rsid w:val="00C42110"/>
    <w:rsid w:val="00C71BAB"/>
    <w:rsid w:val="00C8588E"/>
    <w:rsid w:val="00CA60A3"/>
    <w:rsid w:val="00CC0C0C"/>
    <w:rsid w:val="00CE30DB"/>
    <w:rsid w:val="00CE3633"/>
    <w:rsid w:val="00CE7A77"/>
    <w:rsid w:val="00CF2AE1"/>
    <w:rsid w:val="00CF34CC"/>
    <w:rsid w:val="00CF6548"/>
    <w:rsid w:val="00D1026B"/>
    <w:rsid w:val="00D253A3"/>
    <w:rsid w:val="00D42899"/>
    <w:rsid w:val="00D44547"/>
    <w:rsid w:val="00D45CE6"/>
    <w:rsid w:val="00D52494"/>
    <w:rsid w:val="00D53C8D"/>
    <w:rsid w:val="00D57E3E"/>
    <w:rsid w:val="00D6445D"/>
    <w:rsid w:val="00D70415"/>
    <w:rsid w:val="00D734C8"/>
    <w:rsid w:val="00D75F15"/>
    <w:rsid w:val="00D76F5A"/>
    <w:rsid w:val="00D85880"/>
    <w:rsid w:val="00D870FB"/>
    <w:rsid w:val="00D97B96"/>
    <w:rsid w:val="00DA3329"/>
    <w:rsid w:val="00DB309A"/>
    <w:rsid w:val="00DD3357"/>
    <w:rsid w:val="00DE1DF3"/>
    <w:rsid w:val="00DE7820"/>
    <w:rsid w:val="00DF0EA2"/>
    <w:rsid w:val="00DF43AA"/>
    <w:rsid w:val="00DF706A"/>
    <w:rsid w:val="00E07CD6"/>
    <w:rsid w:val="00E2138C"/>
    <w:rsid w:val="00E21958"/>
    <w:rsid w:val="00E21D13"/>
    <w:rsid w:val="00E22552"/>
    <w:rsid w:val="00E55A7C"/>
    <w:rsid w:val="00E67460"/>
    <w:rsid w:val="00E75E33"/>
    <w:rsid w:val="00E97A4F"/>
    <w:rsid w:val="00EA698F"/>
    <w:rsid w:val="00EB4D01"/>
    <w:rsid w:val="00EB5830"/>
    <w:rsid w:val="00F02D77"/>
    <w:rsid w:val="00F1295F"/>
    <w:rsid w:val="00F14AB2"/>
    <w:rsid w:val="00F16701"/>
    <w:rsid w:val="00F404F0"/>
    <w:rsid w:val="00F46667"/>
    <w:rsid w:val="00F70397"/>
    <w:rsid w:val="00F757AF"/>
    <w:rsid w:val="00F821EB"/>
    <w:rsid w:val="00F860E7"/>
    <w:rsid w:val="00F87B4A"/>
    <w:rsid w:val="00FA4088"/>
    <w:rsid w:val="00FB6168"/>
    <w:rsid w:val="00FB72DE"/>
    <w:rsid w:val="00FC0A56"/>
    <w:rsid w:val="00FC271E"/>
    <w:rsid w:val="00FC7B1D"/>
    <w:rsid w:val="00FD250B"/>
    <w:rsid w:val="00FE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C0F37CE"/>
  <w15:docId w15:val="{F695AEFF-2A2A-40C5-8A39-FBB2A821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6C02"/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rsid w:val="00A5090C"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lang w:val="en-US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pPr>
      <w:numPr>
        <w:numId w:val="6"/>
      </w:numPr>
    </w:pPr>
  </w:style>
  <w:style w:type="paragraph" w:styleId="Commarcadores">
    <w:name w:val="List Bullet"/>
    <w:basedOn w:val="Normal"/>
    <w:autoRedefine/>
    <w:rsid w:val="00392021"/>
    <w:pPr>
      <w:ind w:firstLine="0"/>
      <w:jc w:val="center"/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/>
    </w:pPr>
    <w:rPr>
      <w:sz w:val="28"/>
    </w:rPr>
  </w:style>
  <w:style w:type="character" w:styleId="Nmerodepgina">
    <w:name w:val="page number"/>
    <w:basedOn w:val="Fontepargpadro"/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Corpodetexto2">
    <w:name w:val="Body Text 2"/>
    <w:basedOn w:val="Normal"/>
    <w:pPr>
      <w:spacing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rsid w:val="00B63A76"/>
    <w:pPr>
      <w:tabs>
        <w:tab w:val="left" w:pos="1200"/>
        <w:tab w:val="right" w:leader="dot" w:pos="9060"/>
      </w:tabs>
      <w:spacing w:before="120" w:after="120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ind w:left="480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96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</w:pPr>
    <w:rPr>
      <w:rFonts w:ascii="Arial" w:hAnsi="Arial"/>
      <w:sz w:val="20"/>
      <w:lang w:val="en-US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character" w:styleId="Refdecomentrio">
    <w:name w:val="annotation reference"/>
    <w:basedOn w:val="Fontepargpadro"/>
    <w:semiHidden/>
    <w:rsid w:val="00DA3329"/>
    <w:rPr>
      <w:sz w:val="16"/>
      <w:szCs w:val="16"/>
    </w:rPr>
  </w:style>
  <w:style w:type="paragraph" w:styleId="Textodecomentrio">
    <w:name w:val="annotation text"/>
    <w:basedOn w:val="Normal"/>
    <w:semiHidden/>
    <w:rsid w:val="00DA3329"/>
    <w:rPr>
      <w:sz w:val="20"/>
    </w:rPr>
  </w:style>
  <w:style w:type="paragraph" w:styleId="Assuntodocomentrio">
    <w:name w:val="annotation subject"/>
    <w:basedOn w:val="Textodecomentrio"/>
    <w:next w:val="Textodecomentrio"/>
    <w:semiHidden/>
    <w:rsid w:val="00DA3329"/>
    <w:rPr>
      <w:b/>
      <w:bCs/>
    </w:rPr>
  </w:style>
  <w:style w:type="paragraph" w:styleId="Textodebalo">
    <w:name w:val="Balloon Text"/>
    <w:basedOn w:val="Normal"/>
    <w:semiHidden/>
    <w:rsid w:val="00DA332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21638F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621A09"/>
    <w:rPr>
      <w:b/>
      <w:bCs/>
    </w:rPr>
  </w:style>
  <w:style w:type="paragraph" w:styleId="PargrafodaLista">
    <w:name w:val="List Paragraph"/>
    <w:basedOn w:val="Normal"/>
    <w:uiPriority w:val="34"/>
    <w:qFormat/>
    <w:rsid w:val="00621A09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0C01E2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392021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6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https://medium.com/contexto-delimitado/o-modelo-incremental-b41fc06cac04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medium.com/contexto-delimitado/o-modelo-em-espiral-de-boehm-ed1d85b7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www.tce.pe.gov.br/cti/metodologia/mds_mudanca.html" TargetMode="External"/><Relationship Id="rId19" Type="http://schemas.openxmlformats.org/officeDocument/2006/relationships/hyperlink" Target="https://www.tce.pe.gov.br/cti/metodologia/mds_tce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GDSI\metodologia\Planejamento&amp;Gerenciamento\modelos\plano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0DFD6-BA9B-4C34-BBD8-5B9D36865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planoProjeto.dot</Template>
  <TotalTime>1549</TotalTime>
  <Pages>18</Pages>
  <Words>3197</Words>
  <Characters>17268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CESAR - Qualiti</Company>
  <LinksUpToDate>false</LinksUpToDate>
  <CharactersWithSpaces>20425</CharactersWithSpaces>
  <SharedDoc>false</SharedDoc>
  <HLinks>
    <vt:vector size="36" baseType="variant">
      <vt:variant>
        <vt:i4>6684872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Metodologia Emprel</dc:subject>
  <dc:creator>1334</dc:creator>
  <cp:lastModifiedBy>Thiago Barros</cp:lastModifiedBy>
  <cp:revision>27</cp:revision>
  <cp:lastPrinted>2000-12-05T11:23:00Z</cp:lastPrinted>
  <dcterms:created xsi:type="dcterms:W3CDTF">2023-02-17T20:10:00Z</dcterms:created>
  <dcterms:modified xsi:type="dcterms:W3CDTF">2023-04-23T16:26:00Z</dcterms:modified>
</cp:coreProperties>
</file>